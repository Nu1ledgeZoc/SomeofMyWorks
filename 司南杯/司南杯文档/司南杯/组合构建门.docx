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85D89F" w14:textId="77777777" w:rsidR="008D4A9D" w:rsidRDefault="00B07D8D" w:rsidP="00B07D8D">
      <w:pPr>
        <w:pStyle w:val="1"/>
      </w:pPr>
      <w:r>
        <w:rPr>
          <w:rFonts w:hint="eastAsia"/>
        </w:rPr>
        <w:t>组合</w:t>
      </w:r>
      <w:proofErr w:type="gramStart"/>
      <w:r>
        <w:rPr>
          <w:rFonts w:hint="eastAsia"/>
        </w:rPr>
        <w:t>门性质</w:t>
      </w:r>
      <w:proofErr w:type="gramEnd"/>
      <w:r>
        <w:rPr>
          <w:rFonts w:hint="eastAsia"/>
        </w:rPr>
        <w:t>与验证</w:t>
      </w:r>
    </w:p>
    <w:p w14:paraId="68D42A05" w14:textId="77777777" w:rsidR="00B07D8D" w:rsidRDefault="00686359" w:rsidP="00B07D8D">
      <w:pPr>
        <w:pStyle w:val="2"/>
      </w:pPr>
      <w:r w:rsidRPr="00686359">
        <w:rPr>
          <w:position w:val="-16"/>
        </w:rPr>
        <w:object w:dxaOrig="396" w:dyaOrig="481" w14:anchorId="41EEEBE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8" type="#_x0000_t75" style="width:19.8pt;height:24pt" o:ole="">
            <v:imagedata r:id="rId7" o:title=""/>
          </v:shape>
          <o:OLEObject Type="Embed" ProgID="Equation.AxMath" ShapeID="_x0000_i1038" DrawAspect="Content" ObjectID="_1713538700" r:id="rId8"/>
        </w:object>
      </w:r>
      <w:r w:rsidR="00B07D8D">
        <w:rPr>
          <w:rFonts w:hint="eastAsia"/>
        </w:rPr>
        <w:t>矩阵</w:t>
      </w:r>
      <w:r>
        <w:rPr>
          <w:rFonts w:hint="eastAsia"/>
        </w:rPr>
        <w:t>乘</w:t>
      </w:r>
      <w:r w:rsidR="00B07D8D">
        <w:rPr>
          <w:rFonts w:hint="eastAsia"/>
        </w:rPr>
        <w:t>可交换性</w:t>
      </w:r>
    </w:p>
    <w:p w14:paraId="2E5CEEFD" w14:textId="77777777" w:rsidR="00B07D8D" w:rsidRDefault="005F5904" w:rsidP="00B07D8D">
      <w:pPr>
        <w:ind w:firstLine="480"/>
        <w:rPr>
          <w:rFonts w:hint="eastAsia"/>
        </w:rPr>
      </w:pPr>
      <w:r>
        <w:rPr>
          <w:rFonts w:hint="eastAsia"/>
        </w:rPr>
        <w:t>由题目猜测可得：</w:t>
      </w:r>
    </w:p>
    <w:p w14:paraId="3E492C56" w14:textId="77777777" w:rsidR="005F5904" w:rsidRDefault="005F5904" w:rsidP="005F5904">
      <w:pPr>
        <w:pStyle w:val="AMDisplayEquation"/>
      </w:pPr>
      <w:r>
        <w:tab/>
      </w:r>
      <w:r w:rsidRPr="005F5904">
        <w:rPr>
          <w:position w:val="-72"/>
        </w:rPr>
        <w:object w:dxaOrig="1615" w:dyaOrig="1586" w14:anchorId="05DC579C">
          <v:shape id="_x0000_i1029" type="#_x0000_t75" style="width:81pt;height:79.2pt" o:ole="">
            <v:imagedata r:id="rId9" o:title=""/>
          </v:shape>
          <o:OLEObject Type="Embed" ProgID="Equation.AxMath" ShapeID="_x0000_i1029" DrawAspect="Content" ObjectID="_1713538701" r:id="rId10"/>
        </w:object>
      </w:r>
    </w:p>
    <w:p w14:paraId="1836C393" w14:textId="77777777" w:rsidR="005F5904" w:rsidRDefault="005F5904" w:rsidP="005F5904">
      <w:pPr>
        <w:ind w:firstLine="480"/>
        <w:rPr>
          <w:rFonts w:hint="eastAsia"/>
        </w:rPr>
      </w:pPr>
      <w:r>
        <w:rPr>
          <w:rFonts w:hint="eastAsia"/>
        </w:rPr>
        <w:t>首先可知</w:t>
      </w:r>
      <w:r w:rsidR="00686359">
        <w:rPr>
          <w:rFonts w:hint="eastAsia"/>
        </w:rPr>
        <w:t>，若：</w:t>
      </w:r>
    </w:p>
    <w:p w14:paraId="07F99A33" w14:textId="77777777" w:rsidR="005F5904" w:rsidRDefault="005F5904" w:rsidP="005F5904">
      <w:pPr>
        <w:pStyle w:val="AMDisplayEquation"/>
      </w:pPr>
      <w:r>
        <w:tab/>
      </w:r>
      <w:r w:rsidRPr="005F5904">
        <w:rPr>
          <w:position w:val="-12"/>
        </w:rPr>
        <w:object w:dxaOrig="1373" w:dyaOrig="361" w14:anchorId="71199D9D">
          <v:shape id="_x0000_i1032" type="#_x0000_t75" style="width:68.4pt;height:18pt" o:ole="">
            <v:imagedata r:id="rId11" o:title=""/>
          </v:shape>
          <o:OLEObject Type="Embed" ProgID="Equation.AxMath" ShapeID="_x0000_i1032" DrawAspect="Content" ObjectID="_1713538702" r:id="rId12"/>
        </w:object>
      </w:r>
    </w:p>
    <w:p w14:paraId="0D9D480F" w14:textId="77777777" w:rsidR="00686359" w:rsidRPr="00686359" w:rsidRDefault="00686359" w:rsidP="00686359">
      <w:pPr>
        <w:ind w:firstLine="480"/>
        <w:rPr>
          <w:rFonts w:hint="eastAsia"/>
        </w:rPr>
      </w:pPr>
      <w:r>
        <w:rPr>
          <w:rFonts w:hint="eastAsia"/>
        </w:rPr>
        <w:t>则这两矩阵乘可交换，于是编写如下</w:t>
      </w:r>
      <w:r>
        <w:rPr>
          <w:rFonts w:hint="eastAsia"/>
        </w:rPr>
        <w:t>matlab</w:t>
      </w:r>
      <w:r>
        <w:rPr>
          <w:rFonts w:hint="eastAsia"/>
        </w:rPr>
        <w:t>代码，验证三个</w:t>
      </w:r>
      <w:r>
        <w:rPr>
          <w:rFonts w:hint="eastAsia"/>
        </w:rPr>
        <w:t>Z</w:t>
      </w:r>
      <w:r>
        <w:rPr>
          <w:rFonts w:hint="eastAsia"/>
        </w:rPr>
        <w:t>阵，两两乘可交换：</w:t>
      </w:r>
    </w:p>
    <w:p w14:paraId="65E21D65" w14:textId="77777777" w:rsidR="00686359" w:rsidRPr="00686359" w:rsidRDefault="00686359" w:rsidP="00686359">
      <w:pPr>
        <w:widowControl/>
        <w:pBdr>
          <w:top w:val="single" w:sz="2" w:space="4" w:color="D9D9D9" w:themeColor="background1" w:themeShade="D9"/>
          <w:left w:val="single" w:sz="2" w:space="4" w:color="D9D9D9" w:themeColor="background1" w:themeShade="D9"/>
          <w:bottom w:val="single" w:sz="2" w:space="4" w:color="D9D9D9" w:themeColor="background1" w:themeShade="D9"/>
          <w:right w:val="single" w:sz="2" w:space="4" w:color="D9D9D9" w:themeColor="background1" w:themeShade="D9"/>
        </w:pBdr>
        <w:shd w:val="clear" w:color="auto" w:fill="F2F2F2" w:themeFill="background1" w:themeFillShade="F2"/>
        <w:spacing w:before="140" w:after="140" w:line="280" w:lineRule="exact"/>
        <w:ind w:left="57" w:firstLineChars="0" w:firstLine="113"/>
        <w:contextualSpacing/>
        <w:jc w:val="left"/>
        <w:rPr>
          <w:rFonts w:ascii="Consolas" w:eastAsiaTheme="majorEastAsia" w:hAnsi="Consolas" w:cstheme="majorBidi" w:hint="eastAsia"/>
          <w:kern w:val="0"/>
          <w:sz w:val="21"/>
          <w:szCs w:val="20"/>
        </w:rPr>
      </w:pPr>
      <w:r w:rsidRPr="00686359">
        <w:rPr>
          <w:rFonts w:ascii="Consolas" w:eastAsiaTheme="majorEastAsia" w:hAnsi="Consolas" w:cstheme="majorBidi"/>
          <w:noProof/>
          <w:color w:val="028009"/>
          <w:kern w:val="0"/>
          <w:sz w:val="21"/>
          <w:szCs w:val="20"/>
        </w:rPr>
        <w:t xml:space="preserve">%% </w:t>
      </w:r>
      <w:r w:rsidRPr="00686359">
        <w:rPr>
          <w:rFonts w:ascii="Consolas" w:eastAsiaTheme="majorEastAsia" w:hAnsi="Consolas" w:cstheme="majorBidi"/>
          <w:noProof/>
          <w:color w:val="028009"/>
          <w:kern w:val="0"/>
          <w:sz w:val="21"/>
          <w:szCs w:val="20"/>
        </w:rPr>
        <w:t>验证合并验证算子的乘可交换性</w:t>
      </w:r>
    </w:p>
    <w:p w14:paraId="2E8EA381" w14:textId="77777777" w:rsidR="00686359" w:rsidRPr="00686359" w:rsidRDefault="00686359" w:rsidP="00686359">
      <w:pPr>
        <w:widowControl/>
        <w:pBdr>
          <w:top w:val="single" w:sz="2" w:space="4" w:color="D9D9D9" w:themeColor="background1" w:themeShade="D9"/>
          <w:left w:val="single" w:sz="2" w:space="4" w:color="D9D9D9" w:themeColor="background1" w:themeShade="D9"/>
          <w:bottom w:val="single" w:sz="2" w:space="4" w:color="D9D9D9" w:themeColor="background1" w:themeShade="D9"/>
          <w:right w:val="single" w:sz="2" w:space="4" w:color="D9D9D9" w:themeColor="background1" w:themeShade="D9"/>
        </w:pBdr>
        <w:shd w:val="clear" w:color="auto" w:fill="F2F2F2" w:themeFill="background1" w:themeFillShade="F2"/>
        <w:spacing w:before="140" w:after="140" w:line="280" w:lineRule="exact"/>
        <w:ind w:left="57" w:firstLineChars="0" w:firstLine="113"/>
        <w:contextualSpacing/>
        <w:jc w:val="left"/>
        <w:rPr>
          <w:rFonts w:ascii="Consolas" w:eastAsiaTheme="majorEastAsia" w:hAnsi="Consolas" w:cstheme="majorBidi" w:hint="eastAsia"/>
          <w:kern w:val="0"/>
          <w:sz w:val="21"/>
          <w:szCs w:val="20"/>
        </w:rPr>
      </w:pPr>
      <w:r w:rsidRPr="00686359">
        <w:rPr>
          <w:rFonts w:ascii="Consolas" w:eastAsiaTheme="majorEastAsia" w:hAnsi="Consolas" w:cstheme="majorBidi"/>
          <w:noProof/>
          <w:kern w:val="0"/>
          <w:sz w:val="21"/>
          <w:szCs w:val="20"/>
        </w:rPr>
        <w:t>Z=[1 0;0 -1];</w:t>
      </w:r>
    </w:p>
    <w:p w14:paraId="31235059" w14:textId="77777777" w:rsidR="00686359" w:rsidRPr="00686359" w:rsidRDefault="00686359" w:rsidP="00686359">
      <w:pPr>
        <w:widowControl/>
        <w:pBdr>
          <w:top w:val="single" w:sz="2" w:space="4" w:color="D9D9D9" w:themeColor="background1" w:themeShade="D9"/>
          <w:left w:val="single" w:sz="2" w:space="4" w:color="D9D9D9" w:themeColor="background1" w:themeShade="D9"/>
          <w:bottom w:val="single" w:sz="2" w:space="4" w:color="D9D9D9" w:themeColor="background1" w:themeShade="D9"/>
          <w:right w:val="single" w:sz="2" w:space="4" w:color="D9D9D9" w:themeColor="background1" w:themeShade="D9"/>
        </w:pBdr>
        <w:shd w:val="clear" w:color="auto" w:fill="F2F2F2" w:themeFill="background1" w:themeFillShade="F2"/>
        <w:spacing w:before="140" w:after="140" w:line="280" w:lineRule="exact"/>
        <w:ind w:left="57" w:firstLineChars="0" w:firstLine="113"/>
        <w:contextualSpacing/>
        <w:jc w:val="left"/>
        <w:rPr>
          <w:rFonts w:ascii="Consolas" w:eastAsiaTheme="majorEastAsia" w:hAnsi="Consolas" w:cstheme="majorBidi" w:hint="eastAsia"/>
          <w:kern w:val="0"/>
          <w:sz w:val="21"/>
          <w:szCs w:val="20"/>
        </w:rPr>
      </w:pPr>
      <w:r w:rsidRPr="00686359">
        <w:rPr>
          <w:rFonts w:ascii="Consolas" w:eastAsiaTheme="majorEastAsia" w:hAnsi="Consolas" w:cstheme="majorBidi"/>
          <w:noProof/>
          <w:kern w:val="0"/>
          <w:sz w:val="21"/>
          <w:szCs w:val="20"/>
        </w:rPr>
        <w:t>Z0=kron(kron(eye(2),eye(2)),Z);</w:t>
      </w:r>
    </w:p>
    <w:p w14:paraId="32CE40EC" w14:textId="77777777" w:rsidR="00686359" w:rsidRPr="00686359" w:rsidRDefault="00686359" w:rsidP="00686359">
      <w:pPr>
        <w:widowControl/>
        <w:pBdr>
          <w:top w:val="single" w:sz="2" w:space="4" w:color="D9D9D9" w:themeColor="background1" w:themeShade="D9"/>
          <w:left w:val="single" w:sz="2" w:space="4" w:color="D9D9D9" w:themeColor="background1" w:themeShade="D9"/>
          <w:bottom w:val="single" w:sz="2" w:space="4" w:color="D9D9D9" w:themeColor="background1" w:themeShade="D9"/>
          <w:right w:val="single" w:sz="2" w:space="4" w:color="D9D9D9" w:themeColor="background1" w:themeShade="D9"/>
        </w:pBdr>
        <w:shd w:val="clear" w:color="auto" w:fill="F2F2F2" w:themeFill="background1" w:themeFillShade="F2"/>
        <w:spacing w:before="140" w:after="140" w:line="280" w:lineRule="exact"/>
        <w:ind w:left="57" w:firstLineChars="0" w:firstLine="113"/>
        <w:contextualSpacing/>
        <w:jc w:val="left"/>
        <w:rPr>
          <w:rFonts w:ascii="Consolas" w:eastAsiaTheme="majorEastAsia" w:hAnsi="Consolas" w:cstheme="majorBidi" w:hint="eastAsia"/>
          <w:kern w:val="0"/>
          <w:sz w:val="21"/>
          <w:szCs w:val="20"/>
        </w:rPr>
      </w:pPr>
      <w:r w:rsidRPr="00686359">
        <w:rPr>
          <w:rFonts w:ascii="Consolas" w:eastAsiaTheme="majorEastAsia" w:hAnsi="Consolas" w:cstheme="majorBidi"/>
          <w:noProof/>
          <w:kern w:val="0"/>
          <w:sz w:val="21"/>
          <w:szCs w:val="20"/>
        </w:rPr>
        <w:t>Z1=kron(kron(eye(2),Z),eye(2));</w:t>
      </w:r>
    </w:p>
    <w:p w14:paraId="2D9D685D" w14:textId="77777777" w:rsidR="00686359" w:rsidRPr="00686359" w:rsidRDefault="00686359" w:rsidP="00686359">
      <w:pPr>
        <w:widowControl/>
        <w:pBdr>
          <w:top w:val="single" w:sz="2" w:space="4" w:color="D9D9D9" w:themeColor="background1" w:themeShade="D9"/>
          <w:left w:val="single" w:sz="2" w:space="4" w:color="D9D9D9" w:themeColor="background1" w:themeShade="D9"/>
          <w:bottom w:val="single" w:sz="2" w:space="4" w:color="D9D9D9" w:themeColor="background1" w:themeShade="D9"/>
          <w:right w:val="single" w:sz="2" w:space="4" w:color="D9D9D9" w:themeColor="background1" w:themeShade="D9"/>
        </w:pBdr>
        <w:shd w:val="clear" w:color="auto" w:fill="F2F2F2" w:themeFill="background1" w:themeFillShade="F2"/>
        <w:spacing w:before="140" w:after="140" w:line="280" w:lineRule="exact"/>
        <w:ind w:left="57" w:firstLineChars="0" w:firstLine="113"/>
        <w:contextualSpacing/>
        <w:jc w:val="left"/>
        <w:rPr>
          <w:rFonts w:ascii="Consolas" w:eastAsiaTheme="majorEastAsia" w:hAnsi="Consolas" w:cstheme="majorBidi" w:hint="eastAsia"/>
          <w:kern w:val="0"/>
          <w:sz w:val="21"/>
          <w:szCs w:val="20"/>
        </w:rPr>
      </w:pPr>
      <w:r w:rsidRPr="00686359">
        <w:rPr>
          <w:rFonts w:ascii="Consolas" w:eastAsiaTheme="majorEastAsia" w:hAnsi="Consolas" w:cstheme="majorBidi"/>
          <w:noProof/>
          <w:kern w:val="0"/>
          <w:sz w:val="21"/>
          <w:szCs w:val="20"/>
        </w:rPr>
        <w:t>Z2=kron(kron(Z,eye(2)),eye(2));</w:t>
      </w:r>
    </w:p>
    <w:p w14:paraId="0AB98E55" w14:textId="77777777" w:rsidR="00686359" w:rsidRPr="00686359" w:rsidRDefault="00686359" w:rsidP="00686359">
      <w:pPr>
        <w:widowControl/>
        <w:pBdr>
          <w:top w:val="single" w:sz="2" w:space="4" w:color="D9D9D9" w:themeColor="background1" w:themeShade="D9"/>
          <w:left w:val="single" w:sz="2" w:space="4" w:color="D9D9D9" w:themeColor="background1" w:themeShade="D9"/>
          <w:bottom w:val="single" w:sz="2" w:space="4" w:color="D9D9D9" w:themeColor="background1" w:themeShade="D9"/>
          <w:right w:val="single" w:sz="2" w:space="4" w:color="D9D9D9" w:themeColor="background1" w:themeShade="D9"/>
        </w:pBdr>
        <w:shd w:val="clear" w:color="auto" w:fill="F2F2F2" w:themeFill="background1" w:themeFillShade="F2"/>
        <w:spacing w:before="140" w:after="140" w:line="280" w:lineRule="exact"/>
        <w:ind w:left="57" w:firstLineChars="0" w:firstLine="113"/>
        <w:contextualSpacing/>
        <w:jc w:val="left"/>
        <w:rPr>
          <w:rFonts w:ascii="Consolas" w:eastAsiaTheme="majorEastAsia" w:hAnsi="Consolas" w:cstheme="majorBidi" w:hint="eastAsia"/>
          <w:kern w:val="0"/>
          <w:sz w:val="21"/>
          <w:szCs w:val="20"/>
        </w:rPr>
      </w:pPr>
    </w:p>
    <w:p w14:paraId="0B95FE7E" w14:textId="77777777" w:rsidR="00686359" w:rsidRPr="00686359" w:rsidRDefault="00686359" w:rsidP="00686359">
      <w:pPr>
        <w:widowControl/>
        <w:pBdr>
          <w:top w:val="single" w:sz="2" w:space="4" w:color="D9D9D9" w:themeColor="background1" w:themeShade="D9"/>
          <w:left w:val="single" w:sz="2" w:space="4" w:color="D9D9D9" w:themeColor="background1" w:themeShade="D9"/>
          <w:bottom w:val="single" w:sz="2" w:space="4" w:color="D9D9D9" w:themeColor="background1" w:themeShade="D9"/>
          <w:right w:val="single" w:sz="2" w:space="4" w:color="D9D9D9" w:themeColor="background1" w:themeShade="D9"/>
        </w:pBdr>
        <w:shd w:val="clear" w:color="auto" w:fill="F2F2F2" w:themeFill="background1" w:themeFillShade="F2"/>
        <w:spacing w:before="140" w:after="140" w:line="280" w:lineRule="exact"/>
        <w:ind w:left="57" w:firstLineChars="0" w:firstLine="113"/>
        <w:contextualSpacing/>
        <w:jc w:val="left"/>
        <w:rPr>
          <w:rFonts w:ascii="Consolas" w:eastAsiaTheme="majorEastAsia" w:hAnsi="Consolas" w:cstheme="majorBidi" w:hint="eastAsia"/>
          <w:kern w:val="0"/>
          <w:sz w:val="21"/>
          <w:szCs w:val="20"/>
        </w:rPr>
      </w:pPr>
      <w:r w:rsidRPr="00686359">
        <w:rPr>
          <w:rFonts w:ascii="Consolas" w:eastAsiaTheme="majorEastAsia" w:hAnsi="Consolas" w:cstheme="majorBidi"/>
          <w:noProof/>
          <w:kern w:val="0"/>
          <w:sz w:val="21"/>
          <w:szCs w:val="20"/>
        </w:rPr>
        <w:t>Z0Z1=Z0*Z1;</w:t>
      </w:r>
    </w:p>
    <w:p w14:paraId="1450D050" w14:textId="77777777" w:rsidR="00686359" w:rsidRPr="00686359" w:rsidRDefault="00686359" w:rsidP="00686359">
      <w:pPr>
        <w:widowControl/>
        <w:pBdr>
          <w:top w:val="single" w:sz="2" w:space="4" w:color="D9D9D9" w:themeColor="background1" w:themeShade="D9"/>
          <w:left w:val="single" w:sz="2" w:space="4" w:color="D9D9D9" w:themeColor="background1" w:themeShade="D9"/>
          <w:bottom w:val="single" w:sz="2" w:space="4" w:color="D9D9D9" w:themeColor="background1" w:themeShade="D9"/>
          <w:right w:val="single" w:sz="2" w:space="4" w:color="D9D9D9" w:themeColor="background1" w:themeShade="D9"/>
        </w:pBdr>
        <w:shd w:val="clear" w:color="auto" w:fill="F2F2F2" w:themeFill="background1" w:themeFillShade="F2"/>
        <w:spacing w:before="140" w:after="140" w:line="280" w:lineRule="exact"/>
        <w:ind w:left="57" w:firstLineChars="0" w:firstLine="113"/>
        <w:contextualSpacing/>
        <w:jc w:val="left"/>
        <w:rPr>
          <w:rFonts w:ascii="Consolas" w:eastAsiaTheme="majorEastAsia" w:hAnsi="Consolas" w:cstheme="majorBidi" w:hint="eastAsia"/>
          <w:kern w:val="0"/>
          <w:sz w:val="21"/>
          <w:szCs w:val="20"/>
        </w:rPr>
      </w:pPr>
      <w:r w:rsidRPr="00686359">
        <w:rPr>
          <w:rFonts w:ascii="Consolas" w:eastAsiaTheme="majorEastAsia" w:hAnsi="Consolas" w:cstheme="majorBidi"/>
          <w:noProof/>
          <w:kern w:val="0"/>
          <w:sz w:val="21"/>
          <w:szCs w:val="20"/>
        </w:rPr>
        <w:t>Z1Z2=Z1*Z2;</w:t>
      </w:r>
    </w:p>
    <w:p w14:paraId="7B544ACD" w14:textId="77777777" w:rsidR="00686359" w:rsidRPr="00686359" w:rsidRDefault="00686359" w:rsidP="00686359">
      <w:pPr>
        <w:widowControl/>
        <w:pBdr>
          <w:top w:val="single" w:sz="2" w:space="4" w:color="D9D9D9" w:themeColor="background1" w:themeShade="D9"/>
          <w:left w:val="single" w:sz="2" w:space="4" w:color="D9D9D9" w:themeColor="background1" w:themeShade="D9"/>
          <w:bottom w:val="single" w:sz="2" w:space="4" w:color="D9D9D9" w:themeColor="background1" w:themeShade="D9"/>
          <w:right w:val="single" w:sz="2" w:space="4" w:color="D9D9D9" w:themeColor="background1" w:themeShade="D9"/>
        </w:pBdr>
        <w:shd w:val="clear" w:color="auto" w:fill="F2F2F2" w:themeFill="background1" w:themeFillShade="F2"/>
        <w:spacing w:before="140" w:after="140" w:line="280" w:lineRule="exact"/>
        <w:ind w:left="57" w:firstLineChars="0" w:firstLine="113"/>
        <w:contextualSpacing/>
        <w:jc w:val="left"/>
        <w:rPr>
          <w:rFonts w:ascii="Consolas" w:eastAsiaTheme="majorEastAsia" w:hAnsi="Consolas" w:cstheme="majorBidi" w:hint="eastAsia"/>
          <w:kern w:val="0"/>
          <w:sz w:val="21"/>
          <w:szCs w:val="20"/>
        </w:rPr>
      </w:pPr>
      <w:r w:rsidRPr="00686359">
        <w:rPr>
          <w:rFonts w:ascii="Consolas" w:eastAsiaTheme="majorEastAsia" w:hAnsi="Consolas" w:cstheme="majorBidi"/>
          <w:noProof/>
          <w:kern w:val="0"/>
          <w:sz w:val="21"/>
          <w:szCs w:val="20"/>
        </w:rPr>
        <w:t>Z0Z2=Z0*Z2;</w:t>
      </w:r>
    </w:p>
    <w:p w14:paraId="6BC68E16" w14:textId="77777777" w:rsidR="00686359" w:rsidRPr="00686359" w:rsidRDefault="00686359" w:rsidP="00686359">
      <w:pPr>
        <w:widowControl/>
        <w:pBdr>
          <w:top w:val="single" w:sz="2" w:space="4" w:color="D9D9D9" w:themeColor="background1" w:themeShade="D9"/>
          <w:left w:val="single" w:sz="2" w:space="4" w:color="D9D9D9" w:themeColor="background1" w:themeShade="D9"/>
          <w:bottom w:val="single" w:sz="2" w:space="4" w:color="D9D9D9" w:themeColor="background1" w:themeShade="D9"/>
          <w:right w:val="single" w:sz="2" w:space="4" w:color="D9D9D9" w:themeColor="background1" w:themeShade="D9"/>
        </w:pBdr>
        <w:shd w:val="clear" w:color="auto" w:fill="F2F2F2" w:themeFill="background1" w:themeFillShade="F2"/>
        <w:spacing w:before="140" w:after="140" w:line="280" w:lineRule="exact"/>
        <w:ind w:left="57" w:firstLineChars="0" w:firstLine="113"/>
        <w:contextualSpacing/>
        <w:jc w:val="left"/>
        <w:rPr>
          <w:rFonts w:ascii="Consolas" w:eastAsiaTheme="majorEastAsia" w:hAnsi="Consolas" w:cstheme="majorBidi" w:hint="eastAsia"/>
          <w:kern w:val="0"/>
          <w:sz w:val="21"/>
          <w:szCs w:val="20"/>
        </w:rPr>
      </w:pPr>
    </w:p>
    <w:p w14:paraId="3B45C652" w14:textId="77777777" w:rsidR="00686359" w:rsidRPr="00686359" w:rsidRDefault="00686359" w:rsidP="00686359">
      <w:pPr>
        <w:widowControl/>
        <w:pBdr>
          <w:top w:val="single" w:sz="2" w:space="4" w:color="D9D9D9" w:themeColor="background1" w:themeShade="D9"/>
          <w:left w:val="single" w:sz="2" w:space="4" w:color="D9D9D9" w:themeColor="background1" w:themeShade="D9"/>
          <w:bottom w:val="single" w:sz="2" w:space="4" w:color="D9D9D9" w:themeColor="background1" w:themeShade="D9"/>
          <w:right w:val="single" w:sz="2" w:space="4" w:color="D9D9D9" w:themeColor="background1" w:themeShade="D9"/>
        </w:pBdr>
        <w:shd w:val="clear" w:color="auto" w:fill="F2F2F2" w:themeFill="background1" w:themeFillShade="F2"/>
        <w:spacing w:before="140" w:after="140" w:line="280" w:lineRule="exact"/>
        <w:ind w:left="57" w:firstLineChars="0" w:firstLine="113"/>
        <w:contextualSpacing/>
        <w:jc w:val="left"/>
        <w:rPr>
          <w:rFonts w:ascii="Consolas" w:eastAsiaTheme="majorEastAsia" w:hAnsi="Consolas" w:cstheme="majorBidi" w:hint="eastAsia"/>
          <w:kern w:val="0"/>
          <w:sz w:val="21"/>
          <w:szCs w:val="20"/>
        </w:rPr>
      </w:pPr>
      <w:r w:rsidRPr="00686359">
        <w:rPr>
          <w:rFonts w:ascii="Consolas" w:eastAsiaTheme="majorEastAsia" w:hAnsi="Consolas" w:cstheme="majorBidi"/>
          <w:noProof/>
          <w:kern w:val="0"/>
          <w:sz w:val="21"/>
          <w:szCs w:val="20"/>
        </w:rPr>
        <w:t>Z0Z1 == Z1*Z0</w:t>
      </w:r>
    </w:p>
    <w:p w14:paraId="7ED61A04" w14:textId="77777777" w:rsidR="00686359" w:rsidRPr="00686359" w:rsidRDefault="00686359" w:rsidP="00686359">
      <w:pPr>
        <w:widowControl/>
        <w:ind w:firstLineChars="0" w:firstLine="0"/>
        <w:jc w:val="left"/>
        <w:rPr>
          <w:rFonts w:ascii="Consolas" w:eastAsiaTheme="majorEastAsia" w:hAnsi="Consolas" w:cstheme="majorBidi"/>
          <w:color w:val="404040"/>
          <w:kern w:val="0"/>
          <w:sz w:val="18"/>
          <w:szCs w:val="18"/>
        </w:rPr>
      </w:pPr>
      <w:proofErr w:type="spellStart"/>
      <w:r w:rsidRPr="00686359">
        <w:rPr>
          <w:rFonts w:ascii="Consolas" w:eastAsiaTheme="majorEastAsia" w:hAnsi="Consolas" w:cstheme="majorBidi"/>
          <w:color w:val="404040"/>
          <w:kern w:val="0"/>
          <w:sz w:val="18"/>
          <w:szCs w:val="18"/>
        </w:rPr>
        <w:t>ans</w:t>
      </w:r>
      <w:proofErr w:type="spellEnd"/>
      <w:r w:rsidRPr="00686359">
        <w:rPr>
          <w:rFonts w:ascii="Consolas" w:eastAsiaTheme="majorEastAsia" w:hAnsi="Consolas" w:cstheme="majorBidi"/>
          <w:color w:val="404040"/>
          <w:kern w:val="0"/>
          <w:sz w:val="18"/>
          <w:szCs w:val="18"/>
        </w:rPr>
        <w:t xml:space="preserve"> = </w:t>
      </w:r>
      <w:r w:rsidRPr="00686359">
        <w:rPr>
          <w:rFonts w:ascii="Consolas" w:eastAsiaTheme="majorEastAsia" w:hAnsi="Consolas" w:cstheme="majorBidi"/>
          <w:color w:val="B3B3B3"/>
          <w:kern w:val="0"/>
          <w:sz w:val="18"/>
          <w:szCs w:val="18"/>
        </w:rPr>
        <w:t>8×8 logical array</w:t>
      </w:r>
    </w:p>
    <w:p w14:paraId="76B110AC" w14:textId="77777777" w:rsidR="00686359" w:rsidRPr="00686359" w:rsidRDefault="00686359" w:rsidP="006863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宋体" w:hAnsi="宋体" w:cs="宋体"/>
          <w:color w:val="404040"/>
          <w:kern w:val="0"/>
          <w:szCs w:val="24"/>
        </w:rPr>
      </w:pPr>
      <w:r w:rsidRPr="00686359">
        <w:rPr>
          <w:rFonts w:ascii="宋体" w:hAnsi="宋体" w:cs="宋体"/>
          <w:color w:val="404040"/>
          <w:kern w:val="0"/>
          <w:szCs w:val="24"/>
        </w:rPr>
        <w:t xml:space="preserve">   1   1   1   1   1   1   1   1</w:t>
      </w:r>
    </w:p>
    <w:p w14:paraId="01D99531" w14:textId="77777777" w:rsidR="00686359" w:rsidRPr="00686359" w:rsidRDefault="00686359" w:rsidP="006863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宋体" w:hAnsi="宋体" w:cs="宋体"/>
          <w:color w:val="404040"/>
          <w:kern w:val="0"/>
          <w:szCs w:val="24"/>
        </w:rPr>
      </w:pPr>
      <w:r w:rsidRPr="00686359">
        <w:rPr>
          <w:rFonts w:ascii="宋体" w:hAnsi="宋体" w:cs="宋体"/>
          <w:color w:val="404040"/>
          <w:kern w:val="0"/>
          <w:szCs w:val="24"/>
        </w:rPr>
        <w:t xml:space="preserve">   1   1   1   1   1   1   1   1</w:t>
      </w:r>
    </w:p>
    <w:p w14:paraId="133D3246" w14:textId="77777777" w:rsidR="00686359" w:rsidRPr="00686359" w:rsidRDefault="00686359" w:rsidP="006863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宋体" w:hAnsi="宋体" w:cs="宋体"/>
          <w:color w:val="404040"/>
          <w:kern w:val="0"/>
          <w:szCs w:val="24"/>
        </w:rPr>
      </w:pPr>
      <w:r w:rsidRPr="00686359">
        <w:rPr>
          <w:rFonts w:ascii="宋体" w:hAnsi="宋体" w:cs="宋体"/>
          <w:color w:val="404040"/>
          <w:kern w:val="0"/>
          <w:szCs w:val="24"/>
        </w:rPr>
        <w:t xml:space="preserve">   1   1   1   1   1   1   1   1</w:t>
      </w:r>
    </w:p>
    <w:p w14:paraId="2DBE671F" w14:textId="77777777" w:rsidR="00686359" w:rsidRPr="00686359" w:rsidRDefault="00686359" w:rsidP="006863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宋体" w:hAnsi="宋体" w:cs="宋体"/>
          <w:color w:val="404040"/>
          <w:kern w:val="0"/>
          <w:szCs w:val="24"/>
        </w:rPr>
      </w:pPr>
      <w:r w:rsidRPr="00686359">
        <w:rPr>
          <w:rFonts w:ascii="宋体" w:hAnsi="宋体" w:cs="宋体"/>
          <w:color w:val="404040"/>
          <w:kern w:val="0"/>
          <w:szCs w:val="24"/>
        </w:rPr>
        <w:t xml:space="preserve">   1   1   1   1   1   1   1   1</w:t>
      </w:r>
    </w:p>
    <w:p w14:paraId="7C86E9DF" w14:textId="77777777" w:rsidR="00686359" w:rsidRPr="00686359" w:rsidRDefault="00686359" w:rsidP="006863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宋体" w:hAnsi="宋体" w:cs="宋体"/>
          <w:color w:val="404040"/>
          <w:kern w:val="0"/>
          <w:szCs w:val="24"/>
        </w:rPr>
      </w:pPr>
      <w:r w:rsidRPr="00686359">
        <w:rPr>
          <w:rFonts w:ascii="宋体" w:hAnsi="宋体" w:cs="宋体"/>
          <w:color w:val="404040"/>
          <w:kern w:val="0"/>
          <w:szCs w:val="24"/>
        </w:rPr>
        <w:t xml:space="preserve">   1   1   1   1   1   1   1   1</w:t>
      </w:r>
    </w:p>
    <w:p w14:paraId="5EC71981" w14:textId="77777777" w:rsidR="00686359" w:rsidRPr="00686359" w:rsidRDefault="00686359" w:rsidP="006863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宋体" w:hAnsi="宋体" w:cs="宋体"/>
          <w:color w:val="404040"/>
          <w:kern w:val="0"/>
          <w:szCs w:val="24"/>
        </w:rPr>
      </w:pPr>
      <w:r w:rsidRPr="00686359">
        <w:rPr>
          <w:rFonts w:ascii="宋体" w:hAnsi="宋体" w:cs="宋体"/>
          <w:color w:val="404040"/>
          <w:kern w:val="0"/>
          <w:szCs w:val="24"/>
        </w:rPr>
        <w:t xml:space="preserve">   1   1   1   1   1   1   1   1</w:t>
      </w:r>
    </w:p>
    <w:p w14:paraId="172A4FB2" w14:textId="77777777" w:rsidR="00686359" w:rsidRPr="00686359" w:rsidRDefault="00686359" w:rsidP="006863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宋体" w:hAnsi="宋体" w:cs="宋体"/>
          <w:color w:val="404040"/>
          <w:kern w:val="0"/>
          <w:szCs w:val="24"/>
        </w:rPr>
      </w:pPr>
      <w:r w:rsidRPr="00686359">
        <w:rPr>
          <w:rFonts w:ascii="宋体" w:hAnsi="宋体" w:cs="宋体"/>
          <w:color w:val="404040"/>
          <w:kern w:val="0"/>
          <w:szCs w:val="24"/>
        </w:rPr>
        <w:t xml:space="preserve">   1   1   1   1   1   1   1   1</w:t>
      </w:r>
    </w:p>
    <w:p w14:paraId="4D400D5F" w14:textId="77777777" w:rsidR="00686359" w:rsidRPr="00686359" w:rsidRDefault="00686359" w:rsidP="006863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宋体" w:hAnsi="宋体" w:cs="宋体"/>
          <w:color w:val="404040"/>
          <w:kern w:val="0"/>
          <w:szCs w:val="24"/>
        </w:rPr>
      </w:pPr>
      <w:r w:rsidRPr="00686359">
        <w:rPr>
          <w:rFonts w:ascii="宋体" w:hAnsi="宋体" w:cs="宋体"/>
          <w:color w:val="404040"/>
          <w:kern w:val="0"/>
          <w:szCs w:val="24"/>
        </w:rPr>
        <w:t xml:space="preserve">   1   1   1   1   1   1   1   1</w:t>
      </w:r>
    </w:p>
    <w:p w14:paraId="2D4DC7B6" w14:textId="77777777" w:rsidR="00686359" w:rsidRPr="00686359" w:rsidRDefault="00686359" w:rsidP="00686359">
      <w:pPr>
        <w:widowControl/>
        <w:pBdr>
          <w:top w:val="single" w:sz="2" w:space="4" w:color="D9D9D9" w:themeColor="background1" w:themeShade="D9"/>
          <w:left w:val="single" w:sz="2" w:space="4" w:color="D9D9D9" w:themeColor="background1" w:themeShade="D9"/>
          <w:bottom w:val="single" w:sz="2" w:space="4" w:color="D9D9D9" w:themeColor="background1" w:themeShade="D9"/>
          <w:right w:val="single" w:sz="2" w:space="4" w:color="D9D9D9" w:themeColor="background1" w:themeShade="D9"/>
        </w:pBdr>
        <w:shd w:val="clear" w:color="auto" w:fill="F2F2F2" w:themeFill="background1" w:themeFillShade="F2"/>
        <w:spacing w:before="140" w:after="140" w:line="280" w:lineRule="exact"/>
        <w:ind w:left="57" w:firstLineChars="0" w:firstLine="113"/>
        <w:contextualSpacing/>
        <w:jc w:val="left"/>
        <w:rPr>
          <w:rFonts w:ascii="Consolas" w:eastAsiaTheme="majorEastAsia" w:hAnsi="Consolas" w:cstheme="majorBidi"/>
          <w:kern w:val="0"/>
          <w:sz w:val="21"/>
          <w:szCs w:val="20"/>
        </w:rPr>
      </w:pPr>
      <w:r w:rsidRPr="00686359">
        <w:rPr>
          <w:rFonts w:ascii="Consolas" w:eastAsiaTheme="majorEastAsia" w:hAnsi="Consolas" w:cstheme="majorBidi"/>
          <w:noProof/>
          <w:kern w:val="0"/>
          <w:sz w:val="21"/>
          <w:szCs w:val="20"/>
        </w:rPr>
        <w:t>Z0Z2 == Z2*Z0</w:t>
      </w:r>
    </w:p>
    <w:p w14:paraId="1BF34E90" w14:textId="77777777" w:rsidR="00686359" w:rsidRPr="00686359" w:rsidRDefault="00686359" w:rsidP="00686359">
      <w:pPr>
        <w:widowControl/>
        <w:ind w:firstLineChars="0" w:firstLine="0"/>
        <w:jc w:val="left"/>
        <w:rPr>
          <w:rFonts w:ascii="Consolas" w:eastAsiaTheme="majorEastAsia" w:hAnsi="Consolas" w:cstheme="majorBidi"/>
          <w:color w:val="404040"/>
          <w:kern w:val="0"/>
          <w:sz w:val="18"/>
          <w:szCs w:val="18"/>
        </w:rPr>
      </w:pPr>
      <w:proofErr w:type="spellStart"/>
      <w:r w:rsidRPr="00686359">
        <w:rPr>
          <w:rFonts w:ascii="Consolas" w:eastAsiaTheme="majorEastAsia" w:hAnsi="Consolas" w:cstheme="majorBidi"/>
          <w:color w:val="404040"/>
          <w:kern w:val="0"/>
          <w:sz w:val="18"/>
          <w:szCs w:val="18"/>
        </w:rPr>
        <w:t>ans</w:t>
      </w:r>
      <w:proofErr w:type="spellEnd"/>
      <w:r w:rsidRPr="00686359">
        <w:rPr>
          <w:rFonts w:ascii="Consolas" w:eastAsiaTheme="majorEastAsia" w:hAnsi="Consolas" w:cstheme="majorBidi"/>
          <w:color w:val="404040"/>
          <w:kern w:val="0"/>
          <w:sz w:val="18"/>
          <w:szCs w:val="18"/>
        </w:rPr>
        <w:t xml:space="preserve"> = </w:t>
      </w:r>
      <w:r w:rsidRPr="00686359">
        <w:rPr>
          <w:rFonts w:ascii="Consolas" w:eastAsiaTheme="majorEastAsia" w:hAnsi="Consolas" w:cstheme="majorBidi"/>
          <w:color w:val="B3B3B3"/>
          <w:kern w:val="0"/>
          <w:sz w:val="18"/>
          <w:szCs w:val="18"/>
        </w:rPr>
        <w:t>8×8 logical array</w:t>
      </w:r>
    </w:p>
    <w:p w14:paraId="60199BB0" w14:textId="77777777" w:rsidR="00686359" w:rsidRPr="00686359" w:rsidRDefault="00686359" w:rsidP="006863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宋体" w:hAnsi="宋体" w:cs="宋体"/>
          <w:color w:val="404040"/>
          <w:kern w:val="0"/>
          <w:szCs w:val="24"/>
        </w:rPr>
      </w:pPr>
      <w:r w:rsidRPr="00686359">
        <w:rPr>
          <w:rFonts w:ascii="宋体" w:hAnsi="宋体" w:cs="宋体"/>
          <w:color w:val="404040"/>
          <w:kern w:val="0"/>
          <w:szCs w:val="24"/>
        </w:rPr>
        <w:t xml:space="preserve">   1   1   1   1   1   1   1   1</w:t>
      </w:r>
    </w:p>
    <w:p w14:paraId="5176A3AD" w14:textId="77777777" w:rsidR="00686359" w:rsidRPr="00686359" w:rsidRDefault="00686359" w:rsidP="006863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宋体" w:hAnsi="宋体" w:cs="宋体"/>
          <w:color w:val="404040"/>
          <w:kern w:val="0"/>
          <w:szCs w:val="24"/>
        </w:rPr>
      </w:pPr>
      <w:r w:rsidRPr="00686359">
        <w:rPr>
          <w:rFonts w:ascii="宋体" w:hAnsi="宋体" w:cs="宋体"/>
          <w:color w:val="404040"/>
          <w:kern w:val="0"/>
          <w:szCs w:val="24"/>
        </w:rPr>
        <w:t xml:space="preserve">   1   1   1   1   1   1   1   1</w:t>
      </w:r>
    </w:p>
    <w:p w14:paraId="4F71FD89" w14:textId="77777777" w:rsidR="00686359" w:rsidRPr="00686359" w:rsidRDefault="00686359" w:rsidP="006863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宋体" w:hAnsi="宋体" w:cs="宋体"/>
          <w:color w:val="404040"/>
          <w:kern w:val="0"/>
          <w:szCs w:val="24"/>
        </w:rPr>
      </w:pPr>
      <w:r w:rsidRPr="00686359">
        <w:rPr>
          <w:rFonts w:ascii="宋体" w:hAnsi="宋体" w:cs="宋体"/>
          <w:color w:val="404040"/>
          <w:kern w:val="0"/>
          <w:szCs w:val="24"/>
        </w:rPr>
        <w:t xml:space="preserve">   1   1   1   1   1   1   1   1</w:t>
      </w:r>
    </w:p>
    <w:p w14:paraId="63185ADE" w14:textId="77777777" w:rsidR="00686359" w:rsidRPr="00686359" w:rsidRDefault="00686359" w:rsidP="006863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宋体" w:hAnsi="宋体" w:cs="宋体"/>
          <w:color w:val="404040"/>
          <w:kern w:val="0"/>
          <w:szCs w:val="24"/>
        </w:rPr>
      </w:pPr>
      <w:r w:rsidRPr="00686359">
        <w:rPr>
          <w:rFonts w:ascii="宋体" w:hAnsi="宋体" w:cs="宋体"/>
          <w:color w:val="404040"/>
          <w:kern w:val="0"/>
          <w:szCs w:val="24"/>
        </w:rPr>
        <w:t xml:space="preserve">   1   1   1   1   1   1   1   1</w:t>
      </w:r>
    </w:p>
    <w:p w14:paraId="3862D848" w14:textId="77777777" w:rsidR="00686359" w:rsidRPr="00686359" w:rsidRDefault="00686359" w:rsidP="006863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宋体" w:hAnsi="宋体" w:cs="宋体"/>
          <w:color w:val="404040"/>
          <w:kern w:val="0"/>
          <w:szCs w:val="24"/>
        </w:rPr>
      </w:pPr>
      <w:r w:rsidRPr="00686359">
        <w:rPr>
          <w:rFonts w:ascii="宋体" w:hAnsi="宋体" w:cs="宋体"/>
          <w:color w:val="404040"/>
          <w:kern w:val="0"/>
          <w:szCs w:val="24"/>
        </w:rPr>
        <w:t xml:space="preserve">   1   1   1   1   1   1   1   1</w:t>
      </w:r>
    </w:p>
    <w:p w14:paraId="43100FA2" w14:textId="77777777" w:rsidR="00686359" w:rsidRPr="00686359" w:rsidRDefault="00686359" w:rsidP="006863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宋体" w:hAnsi="宋体" w:cs="宋体"/>
          <w:color w:val="404040"/>
          <w:kern w:val="0"/>
          <w:szCs w:val="24"/>
        </w:rPr>
      </w:pPr>
      <w:r w:rsidRPr="00686359">
        <w:rPr>
          <w:rFonts w:ascii="宋体" w:hAnsi="宋体" w:cs="宋体"/>
          <w:color w:val="404040"/>
          <w:kern w:val="0"/>
          <w:szCs w:val="24"/>
        </w:rPr>
        <w:lastRenderedPageBreak/>
        <w:t xml:space="preserve">   1   1   1   1   1   1   1   1</w:t>
      </w:r>
    </w:p>
    <w:p w14:paraId="5A348CA5" w14:textId="77777777" w:rsidR="00686359" w:rsidRPr="00686359" w:rsidRDefault="00686359" w:rsidP="006863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宋体" w:hAnsi="宋体" w:cs="宋体"/>
          <w:color w:val="404040"/>
          <w:kern w:val="0"/>
          <w:szCs w:val="24"/>
        </w:rPr>
      </w:pPr>
      <w:r w:rsidRPr="00686359">
        <w:rPr>
          <w:rFonts w:ascii="宋体" w:hAnsi="宋体" w:cs="宋体"/>
          <w:color w:val="404040"/>
          <w:kern w:val="0"/>
          <w:szCs w:val="24"/>
        </w:rPr>
        <w:t xml:space="preserve">   1   1   1   1   1   1   1   1</w:t>
      </w:r>
    </w:p>
    <w:p w14:paraId="2D048B21" w14:textId="77777777" w:rsidR="00686359" w:rsidRPr="00686359" w:rsidRDefault="00686359" w:rsidP="006863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宋体" w:hAnsi="宋体" w:cs="宋体"/>
          <w:color w:val="404040"/>
          <w:kern w:val="0"/>
          <w:szCs w:val="24"/>
        </w:rPr>
      </w:pPr>
      <w:r w:rsidRPr="00686359">
        <w:rPr>
          <w:rFonts w:ascii="宋体" w:hAnsi="宋体" w:cs="宋体"/>
          <w:color w:val="404040"/>
          <w:kern w:val="0"/>
          <w:szCs w:val="24"/>
        </w:rPr>
        <w:t xml:space="preserve">   1   1   1   1   1   1   1   1</w:t>
      </w:r>
    </w:p>
    <w:p w14:paraId="225A4E20" w14:textId="77777777" w:rsidR="00686359" w:rsidRPr="00686359" w:rsidRDefault="00686359" w:rsidP="00686359">
      <w:pPr>
        <w:widowControl/>
        <w:pBdr>
          <w:top w:val="single" w:sz="2" w:space="4" w:color="D9D9D9" w:themeColor="background1" w:themeShade="D9"/>
          <w:left w:val="single" w:sz="2" w:space="4" w:color="D9D9D9" w:themeColor="background1" w:themeShade="D9"/>
          <w:bottom w:val="single" w:sz="2" w:space="4" w:color="D9D9D9" w:themeColor="background1" w:themeShade="D9"/>
          <w:right w:val="single" w:sz="2" w:space="4" w:color="D9D9D9" w:themeColor="background1" w:themeShade="D9"/>
        </w:pBdr>
        <w:shd w:val="clear" w:color="auto" w:fill="F2F2F2" w:themeFill="background1" w:themeFillShade="F2"/>
        <w:spacing w:before="140" w:after="140" w:line="280" w:lineRule="exact"/>
        <w:ind w:left="57" w:firstLineChars="0" w:firstLine="113"/>
        <w:contextualSpacing/>
        <w:jc w:val="left"/>
        <w:rPr>
          <w:rFonts w:ascii="Consolas" w:eastAsiaTheme="majorEastAsia" w:hAnsi="Consolas" w:cstheme="majorBidi"/>
          <w:kern w:val="0"/>
          <w:sz w:val="21"/>
          <w:szCs w:val="20"/>
        </w:rPr>
      </w:pPr>
      <w:r w:rsidRPr="00686359">
        <w:rPr>
          <w:rFonts w:ascii="Consolas" w:eastAsiaTheme="majorEastAsia" w:hAnsi="Consolas" w:cstheme="majorBidi"/>
          <w:noProof/>
          <w:kern w:val="0"/>
          <w:sz w:val="21"/>
          <w:szCs w:val="20"/>
        </w:rPr>
        <w:t>Z1Z2 == Z2*Z1</w:t>
      </w:r>
    </w:p>
    <w:p w14:paraId="7D73F2FE" w14:textId="77777777" w:rsidR="00686359" w:rsidRPr="00686359" w:rsidRDefault="00686359" w:rsidP="00686359">
      <w:pPr>
        <w:widowControl/>
        <w:ind w:firstLineChars="0" w:firstLine="0"/>
        <w:jc w:val="left"/>
        <w:rPr>
          <w:rFonts w:ascii="Consolas" w:eastAsiaTheme="majorEastAsia" w:hAnsi="Consolas" w:cstheme="majorBidi"/>
          <w:color w:val="404040"/>
          <w:kern w:val="0"/>
          <w:sz w:val="18"/>
          <w:szCs w:val="18"/>
        </w:rPr>
      </w:pPr>
      <w:proofErr w:type="spellStart"/>
      <w:r w:rsidRPr="00686359">
        <w:rPr>
          <w:rFonts w:ascii="Consolas" w:eastAsiaTheme="majorEastAsia" w:hAnsi="Consolas" w:cstheme="majorBidi"/>
          <w:color w:val="404040"/>
          <w:kern w:val="0"/>
          <w:sz w:val="18"/>
          <w:szCs w:val="18"/>
        </w:rPr>
        <w:t>ans</w:t>
      </w:r>
      <w:proofErr w:type="spellEnd"/>
      <w:r w:rsidRPr="00686359">
        <w:rPr>
          <w:rFonts w:ascii="Consolas" w:eastAsiaTheme="majorEastAsia" w:hAnsi="Consolas" w:cstheme="majorBidi"/>
          <w:color w:val="404040"/>
          <w:kern w:val="0"/>
          <w:sz w:val="18"/>
          <w:szCs w:val="18"/>
        </w:rPr>
        <w:t xml:space="preserve"> = </w:t>
      </w:r>
      <w:r w:rsidRPr="00686359">
        <w:rPr>
          <w:rFonts w:ascii="Consolas" w:eastAsiaTheme="majorEastAsia" w:hAnsi="Consolas" w:cstheme="majorBidi"/>
          <w:color w:val="B3B3B3"/>
          <w:kern w:val="0"/>
          <w:sz w:val="18"/>
          <w:szCs w:val="18"/>
        </w:rPr>
        <w:t>8×8 logical array</w:t>
      </w:r>
    </w:p>
    <w:p w14:paraId="643E0484" w14:textId="77777777" w:rsidR="00686359" w:rsidRPr="00686359" w:rsidRDefault="00686359" w:rsidP="006863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宋体" w:hAnsi="宋体" w:cs="宋体"/>
          <w:color w:val="404040"/>
          <w:kern w:val="0"/>
          <w:szCs w:val="24"/>
        </w:rPr>
      </w:pPr>
      <w:r w:rsidRPr="00686359">
        <w:rPr>
          <w:rFonts w:ascii="宋体" w:hAnsi="宋体" w:cs="宋体"/>
          <w:color w:val="404040"/>
          <w:kern w:val="0"/>
          <w:szCs w:val="24"/>
        </w:rPr>
        <w:t xml:space="preserve">   1   1   1   1   1   1   1   1</w:t>
      </w:r>
    </w:p>
    <w:p w14:paraId="3A401ABD" w14:textId="77777777" w:rsidR="00686359" w:rsidRPr="00686359" w:rsidRDefault="00686359" w:rsidP="006863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宋体" w:hAnsi="宋体" w:cs="宋体"/>
          <w:color w:val="404040"/>
          <w:kern w:val="0"/>
          <w:szCs w:val="24"/>
        </w:rPr>
      </w:pPr>
      <w:r w:rsidRPr="00686359">
        <w:rPr>
          <w:rFonts w:ascii="宋体" w:hAnsi="宋体" w:cs="宋体"/>
          <w:color w:val="404040"/>
          <w:kern w:val="0"/>
          <w:szCs w:val="24"/>
        </w:rPr>
        <w:t xml:space="preserve">   1   1   1   1   1   1   1   1</w:t>
      </w:r>
    </w:p>
    <w:p w14:paraId="484E95E2" w14:textId="77777777" w:rsidR="00686359" w:rsidRPr="00686359" w:rsidRDefault="00686359" w:rsidP="006863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宋体" w:hAnsi="宋体" w:cs="宋体"/>
          <w:color w:val="404040"/>
          <w:kern w:val="0"/>
          <w:szCs w:val="24"/>
        </w:rPr>
      </w:pPr>
      <w:r w:rsidRPr="00686359">
        <w:rPr>
          <w:rFonts w:ascii="宋体" w:hAnsi="宋体" w:cs="宋体"/>
          <w:color w:val="404040"/>
          <w:kern w:val="0"/>
          <w:szCs w:val="24"/>
        </w:rPr>
        <w:t xml:space="preserve">   1   1   1   1   1   1   1   1</w:t>
      </w:r>
    </w:p>
    <w:p w14:paraId="09D8D50C" w14:textId="77777777" w:rsidR="00686359" w:rsidRPr="00686359" w:rsidRDefault="00686359" w:rsidP="006863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宋体" w:hAnsi="宋体" w:cs="宋体"/>
          <w:color w:val="404040"/>
          <w:kern w:val="0"/>
          <w:szCs w:val="24"/>
        </w:rPr>
      </w:pPr>
      <w:r w:rsidRPr="00686359">
        <w:rPr>
          <w:rFonts w:ascii="宋体" w:hAnsi="宋体" w:cs="宋体"/>
          <w:color w:val="404040"/>
          <w:kern w:val="0"/>
          <w:szCs w:val="24"/>
        </w:rPr>
        <w:t xml:space="preserve">   1   1   1   1   1   1   1   1</w:t>
      </w:r>
    </w:p>
    <w:p w14:paraId="5E71EDF2" w14:textId="77777777" w:rsidR="00686359" w:rsidRPr="00686359" w:rsidRDefault="00686359" w:rsidP="006863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宋体" w:hAnsi="宋体" w:cs="宋体"/>
          <w:color w:val="404040"/>
          <w:kern w:val="0"/>
          <w:szCs w:val="24"/>
        </w:rPr>
      </w:pPr>
      <w:r w:rsidRPr="00686359">
        <w:rPr>
          <w:rFonts w:ascii="宋体" w:hAnsi="宋体" w:cs="宋体"/>
          <w:color w:val="404040"/>
          <w:kern w:val="0"/>
          <w:szCs w:val="24"/>
        </w:rPr>
        <w:t xml:space="preserve">   1   1   1   1   1   1   1   1</w:t>
      </w:r>
    </w:p>
    <w:p w14:paraId="53C24CC8" w14:textId="77777777" w:rsidR="00686359" w:rsidRPr="00686359" w:rsidRDefault="00686359" w:rsidP="006863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宋体" w:hAnsi="宋体" w:cs="宋体"/>
          <w:color w:val="404040"/>
          <w:kern w:val="0"/>
          <w:szCs w:val="24"/>
        </w:rPr>
      </w:pPr>
      <w:r w:rsidRPr="00686359">
        <w:rPr>
          <w:rFonts w:ascii="宋体" w:hAnsi="宋体" w:cs="宋体"/>
          <w:color w:val="404040"/>
          <w:kern w:val="0"/>
          <w:szCs w:val="24"/>
        </w:rPr>
        <w:t xml:space="preserve">   1   1   1   1   1   1   1   1</w:t>
      </w:r>
    </w:p>
    <w:p w14:paraId="600875C3" w14:textId="77777777" w:rsidR="00686359" w:rsidRPr="00686359" w:rsidRDefault="00686359" w:rsidP="006863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宋体" w:hAnsi="宋体" w:cs="宋体"/>
          <w:color w:val="404040"/>
          <w:kern w:val="0"/>
          <w:szCs w:val="24"/>
        </w:rPr>
      </w:pPr>
      <w:r w:rsidRPr="00686359">
        <w:rPr>
          <w:rFonts w:ascii="宋体" w:hAnsi="宋体" w:cs="宋体"/>
          <w:color w:val="404040"/>
          <w:kern w:val="0"/>
          <w:szCs w:val="24"/>
        </w:rPr>
        <w:t xml:space="preserve">   1   1   1   1   1   1   1   1</w:t>
      </w:r>
    </w:p>
    <w:p w14:paraId="3F9AA344" w14:textId="77777777" w:rsidR="00686359" w:rsidRPr="00686359" w:rsidRDefault="00686359" w:rsidP="006863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宋体" w:hAnsi="宋体" w:cs="宋体"/>
          <w:color w:val="404040"/>
          <w:kern w:val="0"/>
          <w:szCs w:val="24"/>
        </w:rPr>
      </w:pPr>
      <w:r w:rsidRPr="00686359">
        <w:rPr>
          <w:rFonts w:ascii="宋体" w:hAnsi="宋体" w:cs="宋体"/>
          <w:color w:val="404040"/>
          <w:kern w:val="0"/>
          <w:szCs w:val="24"/>
        </w:rPr>
        <w:t xml:space="preserve">   1   1   1   1   1   1   1   1</w:t>
      </w:r>
    </w:p>
    <w:p w14:paraId="2A7630FC" w14:textId="77777777" w:rsidR="00B07D8D" w:rsidRDefault="00686359" w:rsidP="00B07D8D">
      <w:pPr>
        <w:ind w:firstLine="480"/>
      </w:pPr>
      <w:r>
        <w:rPr>
          <w:rFonts w:hint="eastAsia"/>
        </w:rPr>
        <w:t>于是得证它们的乘可交换性，并猜测</w:t>
      </w:r>
      <w:r w:rsidRPr="00686359">
        <w:rPr>
          <w:position w:val="-12"/>
        </w:rPr>
        <w:object w:dxaOrig="3589" w:dyaOrig="361" w14:anchorId="7EC074BC">
          <v:shape id="_x0000_i1035" type="#_x0000_t75" style="width:179.4pt;height:18pt" o:ole="">
            <v:imagedata r:id="rId13" o:title=""/>
          </v:shape>
          <o:OLEObject Type="Embed" ProgID="Equation.AxMath" ShapeID="_x0000_i1035" DrawAspect="Content" ObjectID="_1713538703" r:id="rId14"/>
        </w:object>
      </w:r>
      <w:r>
        <w:rPr>
          <w:rFonts w:hint="eastAsia"/>
        </w:rPr>
        <w:t>也具有乘可交换性。</w:t>
      </w:r>
    </w:p>
    <w:p w14:paraId="1341FFC1" w14:textId="77777777" w:rsidR="00686359" w:rsidRDefault="00BF503C" w:rsidP="00686359">
      <w:pPr>
        <w:pStyle w:val="2"/>
      </w:pPr>
      <w:r>
        <w:rPr>
          <w:rFonts w:hint="eastAsia"/>
        </w:rPr>
        <w:t>double</w:t>
      </w:r>
      <w:r>
        <w:t>-</w:t>
      </w:r>
      <w:r w:rsidR="00686359" w:rsidRPr="00686359">
        <w:rPr>
          <w:rFonts w:hint="eastAsia"/>
        </w:rPr>
        <w:t>qubits</w:t>
      </w:r>
      <w:r w:rsidR="00686359" w:rsidRPr="00686359">
        <w:rPr>
          <w:rFonts w:hint="eastAsia"/>
        </w:rPr>
        <w:t>单元线路的位可交换性</w:t>
      </w:r>
    </w:p>
    <w:p w14:paraId="65FD382C" w14:textId="77777777" w:rsidR="00BF503C" w:rsidRDefault="00BF503C" w:rsidP="00BF503C">
      <w:pPr>
        <w:ind w:firstLine="480"/>
      </w:pPr>
      <w:r>
        <w:rPr>
          <w:rFonts w:hint="eastAsia"/>
        </w:rPr>
        <w:t>在提示中，我们有如下线路：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F503C" w14:paraId="2544D1A2" w14:textId="77777777" w:rsidTr="00BF503C">
        <w:tc>
          <w:tcPr>
            <w:tcW w:w="8296" w:type="dxa"/>
          </w:tcPr>
          <w:p w14:paraId="3E60DE81" w14:textId="77777777" w:rsidR="00BF503C" w:rsidRDefault="00BF503C" w:rsidP="002E28E0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3CDF608B" wp14:editId="6087997F">
                  <wp:extent cx="1623201" cy="69348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3201" cy="693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2AF45D" w14:textId="77777777" w:rsidR="00BF503C" w:rsidRDefault="002E28E0" w:rsidP="00BF503C">
      <w:pPr>
        <w:ind w:firstLine="480"/>
      </w:pPr>
      <w:r>
        <w:rPr>
          <w:rFonts w:hint="eastAsia"/>
        </w:rPr>
        <w:t>我们猜想，如下线路的等效算子和上面的相同：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E28E0" w14:paraId="0FD52ACE" w14:textId="77777777" w:rsidTr="002E28E0">
        <w:tc>
          <w:tcPr>
            <w:tcW w:w="8296" w:type="dxa"/>
          </w:tcPr>
          <w:p w14:paraId="76ED7CAF" w14:textId="77777777" w:rsidR="002E28E0" w:rsidRDefault="002E28E0" w:rsidP="002E28E0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4D1897A5" wp14:editId="437E6E1B">
                  <wp:extent cx="1707028" cy="716342"/>
                  <wp:effectExtent l="0" t="0" r="7620" b="762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7028" cy="7163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D7E398" w14:textId="77777777" w:rsidR="002E28E0" w:rsidRDefault="002E28E0" w:rsidP="00BF503C">
      <w:pPr>
        <w:ind w:firstLine="480"/>
      </w:pPr>
      <w:r>
        <w:rPr>
          <w:rFonts w:hint="eastAsia"/>
        </w:rPr>
        <w:t>于是编写</w:t>
      </w:r>
      <w:r>
        <w:rPr>
          <w:rFonts w:hint="eastAsia"/>
        </w:rPr>
        <w:t>matlab</w:t>
      </w:r>
      <w:r>
        <w:rPr>
          <w:rFonts w:hint="eastAsia"/>
        </w:rPr>
        <w:t>代码验证可得：</w:t>
      </w:r>
    </w:p>
    <w:p w14:paraId="1843385B" w14:textId="77777777" w:rsidR="002E28E0" w:rsidRPr="002E28E0" w:rsidRDefault="002E28E0" w:rsidP="002E28E0">
      <w:pPr>
        <w:widowControl/>
        <w:pBdr>
          <w:top w:val="single" w:sz="2" w:space="4" w:color="D9D9D9" w:themeColor="background1" w:themeShade="D9"/>
          <w:left w:val="single" w:sz="2" w:space="4" w:color="D9D9D9" w:themeColor="background1" w:themeShade="D9"/>
          <w:bottom w:val="single" w:sz="2" w:space="4" w:color="D9D9D9" w:themeColor="background1" w:themeShade="D9"/>
          <w:right w:val="single" w:sz="2" w:space="4" w:color="D9D9D9" w:themeColor="background1" w:themeShade="D9"/>
        </w:pBdr>
        <w:shd w:val="clear" w:color="auto" w:fill="F2F2F2" w:themeFill="background1" w:themeFillShade="F2"/>
        <w:spacing w:before="140" w:after="140" w:line="280" w:lineRule="exact"/>
        <w:ind w:left="57" w:firstLineChars="0" w:firstLine="113"/>
        <w:contextualSpacing/>
        <w:jc w:val="left"/>
        <w:rPr>
          <w:rFonts w:ascii="Consolas" w:eastAsiaTheme="majorEastAsia" w:hAnsi="Consolas" w:cstheme="majorBidi"/>
          <w:kern w:val="0"/>
          <w:sz w:val="21"/>
          <w:szCs w:val="20"/>
        </w:rPr>
      </w:pPr>
      <w:r w:rsidRPr="002E28E0">
        <w:rPr>
          <w:rFonts w:ascii="Consolas" w:eastAsiaTheme="majorEastAsia" w:hAnsi="Consolas" w:cstheme="majorBidi"/>
          <w:noProof/>
          <w:color w:val="028009"/>
          <w:kern w:val="0"/>
          <w:sz w:val="21"/>
          <w:szCs w:val="20"/>
        </w:rPr>
        <w:t xml:space="preserve">%% </w:t>
      </w:r>
      <w:r w:rsidRPr="002E28E0">
        <w:rPr>
          <w:rFonts w:ascii="Consolas" w:eastAsiaTheme="majorEastAsia" w:hAnsi="Consolas" w:cstheme="majorBidi"/>
          <w:noProof/>
          <w:color w:val="028009"/>
          <w:kern w:val="0"/>
          <w:sz w:val="21"/>
          <w:szCs w:val="20"/>
        </w:rPr>
        <w:t>验证</w:t>
      </w:r>
      <w:r w:rsidRPr="002E28E0">
        <w:rPr>
          <w:rFonts w:ascii="Consolas" w:eastAsiaTheme="majorEastAsia" w:hAnsi="Consolas" w:cstheme="majorBidi"/>
          <w:noProof/>
          <w:color w:val="028009"/>
          <w:kern w:val="0"/>
          <w:sz w:val="21"/>
          <w:szCs w:val="20"/>
        </w:rPr>
        <w:t>2qubits</w:t>
      </w:r>
      <w:r w:rsidRPr="002E28E0">
        <w:rPr>
          <w:rFonts w:ascii="Consolas" w:eastAsiaTheme="majorEastAsia" w:hAnsi="Consolas" w:cstheme="majorBidi"/>
          <w:noProof/>
          <w:color w:val="028009"/>
          <w:kern w:val="0"/>
          <w:sz w:val="21"/>
          <w:szCs w:val="20"/>
        </w:rPr>
        <w:t>单元线路的位可交换性</w:t>
      </w:r>
    </w:p>
    <w:p w14:paraId="65D5B188" w14:textId="77777777" w:rsidR="002E28E0" w:rsidRPr="002E28E0" w:rsidRDefault="002E28E0" w:rsidP="002E28E0">
      <w:pPr>
        <w:widowControl/>
        <w:pBdr>
          <w:top w:val="single" w:sz="2" w:space="4" w:color="D9D9D9" w:themeColor="background1" w:themeShade="D9"/>
          <w:left w:val="single" w:sz="2" w:space="4" w:color="D9D9D9" w:themeColor="background1" w:themeShade="D9"/>
          <w:bottom w:val="single" w:sz="2" w:space="4" w:color="D9D9D9" w:themeColor="background1" w:themeShade="D9"/>
          <w:right w:val="single" w:sz="2" w:space="4" w:color="D9D9D9" w:themeColor="background1" w:themeShade="D9"/>
        </w:pBdr>
        <w:shd w:val="clear" w:color="auto" w:fill="F2F2F2" w:themeFill="background1" w:themeFillShade="F2"/>
        <w:spacing w:before="140" w:after="140" w:line="280" w:lineRule="exact"/>
        <w:ind w:left="57" w:firstLineChars="0" w:firstLine="113"/>
        <w:contextualSpacing/>
        <w:jc w:val="left"/>
        <w:rPr>
          <w:rFonts w:ascii="Consolas" w:eastAsiaTheme="majorEastAsia" w:hAnsi="Consolas" w:cstheme="majorBidi"/>
          <w:kern w:val="0"/>
          <w:sz w:val="21"/>
          <w:szCs w:val="20"/>
        </w:rPr>
      </w:pPr>
      <w:r w:rsidRPr="002E28E0">
        <w:rPr>
          <w:rFonts w:ascii="Consolas" w:eastAsiaTheme="majorEastAsia" w:hAnsi="Consolas" w:cstheme="majorBidi"/>
          <w:noProof/>
          <w:kern w:val="0"/>
          <w:sz w:val="21"/>
          <w:szCs w:val="20"/>
        </w:rPr>
        <w:t>Z0_2=kron(eye(2),Z);</w:t>
      </w:r>
    </w:p>
    <w:p w14:paraId="52088A44" w14:textId="77777777" w:rsidR="002E28E0" w:rsidRPr="002E28E0" w:rsidRDefault="002E28E0" w:rsidP="002E28E0">
      <w:pPr>
        <w:widowControl/>
        <w:pBdr>
          <w:top w:val="single" w:sz="2" w:space="4" w:color="D9D9D9" w:themeColor="background1" w:themeShade="D9"/>
          <w:left w:val="single" w:sz="2" w:space="4" w:color="D9D9D9" w:themeColor="background1" w:themeShade="D9"/>
          <w:bottom w:val="single" w:sz="2" w:space="4" w:color="D9D9D9" w:themeColor="background1" w:themeShade="D9"/>
          <w:right w:val="single" w:sz="2" w:space="4" w:color="D9D9D9" w:themeColor="background1" w:themeShade="D9"/>
        </w:pBdr>
        <w:shd w:val="clear" w:color="auto" w:fill="F2F2F2" w:themeFill="background1" w:themeFillShade="F2"/>
        <w:spacing w:before="140" w:after="140" w:line="280" w:lineRule="exact"/>
        <w:ind w:left="57" w:firstLineChars="0" w:firstLine="113"/>
        <w:contextualSpacing/>
        <w:jc w:val="left"/>
        <w:rPr>
          <w:rFonts w:ascii="Consolas" w:eastAsiaTheme="majorEastAsia" w:hAnsi="Consolas" w:cstheme="majorBidi"/>
          <w:kern w:val="0"/>
          <w:sz w:val="21"/>
          <w:szCs w:val="20"/>
        </w:rPr>
      </w:pPr>
      <w:r w:rsidRPr="002E28E0">
        <w:rPr>
          <w:rFonts w:ascii="Consolas" w:eastAsiaTheme="majorEastAsia" w:hAnsi="Consolas" w:cstheme="majorBidi"/>
          <w:noProof/>
          <w:kern w:val="0"/>
          <w:sz w:val="21"/>
          <w:szCs w:val="20"/>
        </w:rPr>
        <w:t>Z1_2=kron(Z,eye(2));</w:t>
      </w:r>
    </w:p>
    <w:p w14:paraId="2CAD4711" w14:textId="77777777" w:rsidR="002E28E0" w:rsidRPr="002E28E0" w:rsidRDefault="002E28E0" w:rsidP="002E28E0">
      <w:pPr>
        <w:widowControl/>
        <w:pBdr>
          <w:top w:val="single" w:sz="2" w:space="4" w:color="D9D9D9" w:themeColor="background1" w:themeShade="D9"/>
          <w:left w:val="single" w:sz="2" w:space="4" w:color="D9D9D9" w:themeColor="background1" w:themeShade="D9"/>
          <w:bottom w:val="single" w:sz="2" w:space="4" w:color="D9D9D9" w:themeColor="background1" w:themeShade="D9"/>
          <w:right w:val="single" w:sz="2" w:space="4" w:color="D9D9D9" w:themeColor="background1" w:themeShade="D9"/>
        </w:pBdr>
        <w:shd w:val="clear" w:color="auto" w:fill="F2F2F2" w:themeFill="background1" w:themeFillShade="F2"/>
        <w:spacing w:before="140" w:after="140" w:line="280" w:lineRule="exact"/>
        <w:ind w:left="57" w:firstLineChars="0" w:firstLine="113"/>
        <w:contextualSpacing/>
        <w:jc w:val="left"/>
        <w:rPr>
          <w:rFonts w:ascii="Consolas" w:eastAsiaTheme="majorEastAsia" w:hAnsi="Consolas" w:cstheme="majorBidi"/>
          <w:kern w:val="0"/>
          <w:sz w:val="21"/>
          <w:szCs w:val="20"/>
        </w:rPr>
      </w:pPr>
      <w:r w:rsidRPr="002E28E0">
        <w:rPr>
          <w:rFonts w:ascii="Consolas" w:eastAsiaTheme="majorEastAsia" w:hAnsi="Consolas" w:cstheme="majorBidi"/>
          <w:noProof/>
          <w:kern w:val="0"/>
          <w:sz w:val="21"/>
          <w:szCs w:val="20"/>
        </w:rPr>
        <w:t>CNOT1=[eye(2) zeros(2);zeros(2) flip(eye(2),2)];</w:t>
      </w:r>
      <w:r w:rsidRPr="002E28E0">
        <w:rPr>
          <w:rFonts w:ascii="Consolas" w:eastAsiaTheme="majorEastAsia" w:hAnsi="Consolas" w:cstheme="majorBidi"/>
          <w:noProof/>
          <w:color w:val="028009"/>
          <w:kern w:val="0"/>
          <w:sz w:val="21"/>
          <w:szCs w:val="20"/>
        </w:rPr>
        <w:t>% q1</w:t>
      </w:r>
      <w:r w:rsidRPr="002E28E0">
        <w:rPr>
          <w:rFonts w:ascii="Consolas" w:eastAsiaTheme="majorEastAsia" w:hAnsi="Consolas" w:cstheme="majorBidi"/>
          <w:noProof/>
          <w:color w:val="028009"/>
          <w:kern w:val="0"/>
          <w:sz w:val="21"/>
          <w:szCs w:val="20"/>
        </w:rPr>
        <w:t>为控制位</w:t>
      </w:r>
    </w:p>
    <w:p w14:paraId="0E8C3464" w14:textId="77777777" w:rsidR="002E28E0" w:rsidRPr="002E28E0" w:rsidRDefault="002E28E0" w:rsidP="002E28E0">
      <w:pPr>
        <w:widowControl/>
        <w:pBdr>
          <w:top w:val="single" w:sz="2" w:space="4" w:color="D9D9D9" w:themeColor="background1" w:themeShade="D9"/>
          <w:left w:val="single" w:sz="2" w:space="4" w:color="D9D9D9" w:themeColor="background1" w:themeShade="D9"/>
          <w:bottom w:val="single" w:sz="2" w:space="4" w:color="D9D9D9" w:themeColor="background1" w:themeShade="D9"/>
          <w:right w:val="single" w:sz="2" w:space="4" w:color="D9D9D9" w:themeColor="background1" w:themeShade="D9"/>
        </w:pBdr>
        <w:shd w:val="clear" w:color="auto" w:fill="F2F2F2" w:themeFill="background1" w:themeFillShade="F2"/>
        <w:spacing w:before="140" w:after="140" w:line="280" w:lineRule="exact"/>
        <w:ind w:left="57" w:firstLineChars="0" w:firstLine="113"/>
        <w:contextualSpacing/>
        <w:jc w:val="left"/>
        <w:rPr>
          <w:rFonts w:ascii="Consolas" w:eastAsiaTheme="majorEastAsia" w:hAnsi="Consolas" w:cstheme="majorBidi"/>
          <w:kern w:val="0"/>
          <w:sz w:val="21"/>
          <w:szCs w:val="20"/>
        </w:rPr>
      </w:pPr>
      <w:r w:rsidRPr="002E28E0">
        <w:rPr>
          <w:rFonts w:ascii="Consolas" w:eastAsiaTheme="majorEastAsia" w:hAnsi="Consolas" w:cstheme="majorBidi"/>
          <w:noProof/>
          <w:kern w:val="0"/>
          <w:sz w:val="21"/>
          <w:szCs w:val="20"/>
        </w:rPr>
        <w:t>CNOT0=[1 0 0 0;</w:t>
      </w:r>
    </w:p>
    <w:p w14:paraId="33C2924E" w14:textId="77777777" w:rsidR="002E28E0" w:rsidRPr="002E28E0" w:rsidRDefault="002E28E0" w:rsidP="002E28E0">
      <w:pPr>
        <w:widowControl/>
        <w:pBdr>
          <w:top w:val="single" w:sz="2" w:space="4" w:color="D9D9D9" w:themeColor="background1" w:themeShade="D9"/>
          <w:left w:val="single" w:sz="2" w:space="4" w:color="D9D9D9" w:themeColor="background1" w:themeShade="D9"/>
          <w:bottom w:val="single" w:sz="2" w:space="4" w:color="D9D9D9" w:themeColor="background1" w:themeShade="D9"/>
          <w:right w:val="single" w:sz="2" w:space="4" w:color="D9D9D9" w:themeColor="background1" w:themeShade="D9"/>
        </w:pBdr>
        <w:shd w:val="clear" w:color="auto" w:fill="F2F2F2" w:themeFill="background1" w:themeFillShade="F2"/>
        <w:spacing w:before="140" w:after="140" w:line="280" w:lineRule="exact"/>
        <w:ind w:left="57" w:firstLineChars="0" w:firstLine="113"/>
        <w:contextualSpacing/>
        <w:jc w:val="left"/>
        <w:rPr>
          <w:rFonts w:ascii="Consolas" w:eastAsiaTheme="majorEastAsia" w:hAnsi="Consolas" w:cstheme="majorBidi"/>
          <w:kern w:val="0"/>
          <w:sz w:val="21"/>
          <w:szCs w:val="20"/>
        </w:rPr>
      </w:pPr>
      <w:r w:rsidRPr="002E28E0">
        <w:rPr>
          <w:rFonts w:ascii="Consolas" w:eastAsiaTheme="majorEastAsia" w:hAnsi="Consolas" w:cstheme="majorBidi"/>
          <w:noProof/>
          <w:kern w:val="0"/>
          <w:sz w:val="21"/>
          <w:szCs w:val="20"/>
        </w:rPr>
        <w:t xml:space="preserve">       0 0 0 1;</w:t>
      </w:r>
    </w:p>
    <w:p w14:paraId="4A739A18" w14:textId="77777777" w:rsidR="002E28E0" w:rsidRPr="002E28E0" w:rsidRDefault="002E28E0" w:rsidP="002E28E0">
      <w:pPr>
        <w:widowControl/>
        <w:pBdr>
          <w:top w:val="single" w:sz="2" w:space="4" w:color="D9D9D9" w:themeColor="background1" w:themeShade="D9"/>
          <w:left w:val="single" w:sz="2" w:space="4" w:color="D9D9D9" w:themeColor="background1" w:themeShade="D9"/>
          <w:bottom w:val="single" w:sz="2" w:space="4" w:color="D9D9D9" w:themeColor="background1" w:themeShade="D9"/>
          <w:right w:val="single" w:sz="2" w:space="4" w:color="D9D9D9" w:themeColor="background1" w:themeShade="D9"/>
        </w:pBdr>
        <w:shd w:val="clear" w:color="auto" w:fill="F2F2F2" w:themeFill="background1" w:themeFillShade="F2"/>
        <w:spacing w:before="140" w:after="140" w:line="280" w:lineRule="exact"/>
        <w:ind w:left="57" w:firstLineChars="0" w:firstLine="113"/>
        <w:contextualSpacing/>
        <w:jc w:val="left"/>
        <w:rPr>
          <w:rFonts w:ascii="Consolas" w:eastAsiaTheme="majorEastAsia" w:hAnsi="Consolas" w:cstheme="majorBidi"/>
          <w:kern w:val="0"/>
          <w:sz w:val="21"/>
          <w:szCs w:val="20"/>
        </w:rPr>
      </w:pPr>
      <w:r w:rsidRPr="002E28E0">
        <w:rPr>
          <w:rFonts w:ascii="Consolas" w:eastAsiaTheme="majorEastAsia" w:hAnsi="Consolas" w:cstheme="majorBidi"/>
          <w:noProof/>
          <w:kern w:val="0"/>
          <w:sz w:val="21"/>
          <w:szCs w:val="20"/>
        </w:rPr>
        <w:t xml:space="preserve">       0 0 1 0;</w:t>
      </w:r>
    </w:p>
    <w:p w14:paraId="4FEB69CD" w14:textId="77777777" w:rsidR="002E28E0" w:rsidRPr="002E28E0" w:rsidRDefault="002E28E0" w:rsidP="002E28E0">
      <w:pPr>
        <w:widowControl/>
        <w:pBdr>
          <w:top w:val="single" w:sz="2" w:space="4" w:color="D9D9D9" w:themeColor="background1" w:themeShade="D9"/>
          <w:left w:val="single" w:sz="2" w:space="4" w:color="D9D9D9" w:themeColor="background1" w:themeShade="D9"/>
          <w:bottom w:val="single" w:sz="2" w:space="4" w:color="D9D9D9" w:themeColor="background1" w:themeShade="D9"/>
          <w:right w:val="single" w:sz="2" w:space="4" w:color="D9D9D9" w:themeColor="background1" w:themeShade="D9"/>
        </w:pBdr>
        <w:shd w:val="clear" w:color="auto" w:fill="F2F2F2" w:themeFill="background1" w:themeFillShade="F2"/>
        <w:spacing w:before="140" w:after="140" w:line="280" w:lineRule="exact"/>
        <w:ind w:left="57" w:firstLineChars="0" w:firstLine="113"/>
        <w:contextualSpacing/>
        <w:jc w:val="left"/>
        <w:rPr>
          <w:rFonts w:ascii="Consolas" w:eastAsiaTheme="majorEastAsia" w:hAnsi="Consolas" w:cstheme="majorBidi"/>
          <w:kern w:val="0"/>
          <w:sz w:val="21"/>
          <w:szCs w:val="20"/>
        </w:rPr>
      </w:pPr>
      <w:r w:rsidRPr="002E28E0">
        <w:rPr>
          <w:rFonts w:ascii="Consolas" w:eastAsiaTheme="majorEastAsia" w:hAnsi="Consolas" w:cstheme="majorBidi"/>
          <w:noProof/>
          <w:kern w:val="0"/>
          <w:sz w:val="21"/>
          <w:szCs w:val="20"/>
        </w:rPr>
        <w:t xml:space="preserve">       0 1 0 0];</w:t>
      </w:r>
      <w:r w:rsidRPr="002E28E0">
        <w:rPr>
          <w:rFonts w:ascii="Consolas" w:eastAsiaTheme="majorEastAsia" w:hAnsi="Consolas" w:cstheme="majorBidi"/>
          <w:noProof/>
          <w:color w:val="028009"/>
          <w:kern w:val="0"/>
          <w:sz w:val="21"/>
          <w:szCs w:val="20"/>
        </w:rPr>
        <w:t>% q0</w:t>
      </w:r>
      <w:r w:rsidRPr="002E28E0">
        <w:rPr>
          <w:rFonts w:ascii="Consolas" w:eastAsiaTheme="majorEastAsia" w:hAnsi="Consolas" w:cstheme="majorBidi"/>
          <w:noProof/>
          <w:color w:val="028009"/>
          <w:kern w:val="0"/>
          <w:sz w:val="21"/>
          <w:szCs w:val="20"/>
        </w:rPr>
        <w:t>为控制位</w:t>
      </w:r>
    </w:p>
    <w:p w14:paraId="1546CA92" w14:textId="77777777" w:rsidR="002E28E0" w:rsidRPr="002E28E0" w:rsidRDefault="002E28E0" w:rsidP="002E28E0">
      <w:pPr>
        <w:widowControl/>
        <w:pBdr>
          <w:top w:val="single" w:sz="2" w:space="4" w:color="D9D9D9" w:themeColor="background1" w:themeShade="D9"/>
          <w:left w:val="single" w:sz="2" w:space="4" w:color="D9D9D9" w:themeColor="background1" w:themeShade="D9"/>
          <w:bottom w:val="single" w:sz="2" w:space="4" w:color="D9D9D9" w:themeColor="background1" w:themeShade="D9"/>
          <w:right w:val="single" w:sz="2" w:space="4" w:color="D9D9D9" w:themeColor="background1" w:themeShade="D9"/>
        </w:pBdr>
        <w:shd w:val="clear" w:color="auto" w:fill="F2F2F2" w:themeFill="background1" w:themeFillShade="F2"/>
        <w:spacing w:before="140" w:after="140" w:line="280" w:lineRule="exact"/>
        <w:ind w:left="57" w:firstLineChars="0" w:firstLine="113"/>
        <w:contextualSpacing/>
        <w:jc w:val="left"/>
        <w:rPr>
          <w:rFonts w:ascii="Consolas" w:eastAsiaTheme="majorEastAsia" w:hAnsi="Consolas" w:cstheme="majorBidi"/>
          <w:kern w:val="0"/>
          <w:sz w:val="21"/>
          <w:szCs w:val="20"/>
        </w:rPr>
      </w:pPr>
    </w:p>
    <w:p w14:paraId="57D6087F" w14:textId="77777777" w:rsidR="002E28E0" w:rsidRPr="002E28E0" w:rsidRDefault="002E28E0" w:rsidP="002E28E0">
      <w:pPr>
        <w:widowControl/>
        <w:pBdr>
          <w:top w:val="single" w:sz="2" w:space="4" w:color="D9D9D9" w:themeColor="background1" w:themeShade="D9"/>
          <w:left w:val="single" w:sz="2" w:space="4" w:color="D9D9D9" w:themeColor="background1" w:themeShade="D9"/>
          <w:bottom w:val="single" w:sz="2" w:space="4" w:color="D9D9D9" w:themeColor="background1" w:themeShade="D9"/>
          <w:right w:val="single" w:sz="2" w:space="4" w:color="D9D9D9" w:themeColor="background1" w:themeShade="D9"/>
        </w:pBdr>
        <w:shd w:val="clear" w:color="auto" w:fill="F2F2F2" w:themeFill="background1" w:themeFillShade="F2"/>
        <w:spacing w:before="140" w:after="140" w:line="280" w:lineRule="exact"/>
        <w:ind w:left="57" w:firstLineChars="0" w:firstLine="113"/>
        <w:contextualSpacing/>
        <w:jc w:val="left"/>
        <w:rPr>
          <w:rFonts w:ascii="Consolas" w:eastAsiaTheme="majorEastAsia" w:hAnsi="Consolas" w:cstheme="majorBidi"/>
          <w:kern w:val="0"/>
          <w:sz w:val="21"/>
          <w:szCs w:val="20"/>
        </w:rPr>
      </w:pPr>
      <w:r w:rsidRPr="002E28E0">
        <w:rPr>
          <w:rFonts w:ascii="Consolas" w:eastAsiaTheme="majorEastAsia" w:hAnsi="Consolas" w:cstheme="majorBidi"/>
          <w:noProof/>
          <w:kern w:val="0"/>
          <w:sz w:val="21"/>
          <w:szCs w:val="20"/>
        </w:rPr>
        <w:t>unit=CNOT0*expm(-1j*pi/8*Z1_2)*CNOT0;</w:t>
      </w:r>
    </w:p>
    <w:p w14:paraId="4910D896" w14:textId="77777777" w:rsidR="002E28E0" w:rsidRPr="002E28E0" w:rsidRDefault="002E28E0" w:rsidP="002E28E0">
      <w:pPr>
        <w:widowControl/>
        <w:pBdr>
          <w:top w:val="single" w:sz="2" w:space="4" w:color="D9D9D9" w:themeColor="background1" w:themeShade="D9"/>
          <w:left w:val="single" w:sz="2" w:space="4" w:color="D9D9D9" w:themeColor="background1" w:themeShade="D9"/>
          <w:bottom w:val="single" w:sz="2" w:space="4" w:color="D9D9D9" w:themeColor="background1" w:themeShade="D9"/>
          <w:right w:val="single" w:sz="2" w:space="4" w:color="D9D9D9" w:themeColor="background1" w:themeShade="D9"/>
        </w:pBdr>
        <w:shd w:val="clear" w:color="auto" w:fill="F2F2F2" w:themeFill="background1" w:themeFillShade="F2"/>
        <w:spacing w:before="140" w:after="140" w:line="280" w:lineRule="exact"/>
        <w:ind w:left="57" w:firstLineChars="0" w:firstLine="113"/>
        <w:contextualSpacing/>
        <w:jc w:val="left"/>
        <w:rPr>
          <w:rFonts w:ascii="Consolas" w:eastAsiaTheme="majorEastAsia" w:hAnsi="Consolas" w:cstheme="majorBidi"/>
          <w:kern w:val="0"/>
          <w:sz w:val="21"/>
          <w:szCs w:val="20"/>
        </w:rPr>
      </w:pPr>
      <w:r w:rsidRPr="002E28E0">
        <w:rPr>
          <w:rFonts w:ascii="Consolas" w:eastAsiaTheme="majorEastAsia" w:hAnsi="Consolas" w:cstheme="majorBidi"/>
          <w:noProof/>
          <w:kern w:val="0"/>
          <w:sz w:val="21"/>
          <w:szCs w:val="20"/>
        </w:rPr>
        <w:t>unit==CNOT1*expm(-1j*pi/8*Z0_2)*CNOT1</w:t>
      </w:r>
    </w:p>
    <w:p w14:paraId="2651D447" w14:textId="77777777" w:rsidR="002E28E0" w:rsidRPr="002E28E0" w:rsidRDefault="002E28E0" w:rsidP="002E28E0">
      <w:pPr>
        <w:widowControl/>
        <w:ind w:firstLineChars="0" w:firstLine="0"/>
        <w:jc w:val="left"/>
        <w:rPr>
          <w:rFonts w:ascii="Consolas" w:eastAsiaTheme="majorEastAsia" w:hAnsi="Consolas" w:cstheme="majorBidi"/>
          <w:color w:val="404040"/>
          <w:kern w:val="0"/>
          <w:sz w:val="18"/>
          <w:szCs w:val="18"/>
        </w:rPr>
      </w:pPr>
      <w:proofErr w:type="spellStart"/>
      <w:r w:rsidRPr="002E28E0">
        <w:rPr>
          <w:rFonts w:ascii="Consolas" w:eastAsiaTheme="majorEastAsia" w:hAnsi="Consolas" w:cstheme="majorBidi"/>
          <w:color w:val="404040"/>
          <w:kern w:val="0"/>
          <w:sz w:val="18"/>
          <w:szCs w:val="18"/>
        </w:rPr>
        <w:t>ans</w:t>
      </w:r>
      <w:proofErr w:type="spellEnd"/>
      <w:r w:rsidRPr="002E28E0">
        <w:rPr>
          <w:rFonts w:ascii="Consolas" w:eastAsiaTheme="majorEastAsia" w:hAnsi="Consolas" w:cstheme="majorBidi"/>
          <w:color w:val="404040"/>
          <w:kern w:val="0"/>
          <w:sz w:val="18"/>
          <w:szCs w:val="18"/>
        </w:rPr>
        <w:t xml:space="preserve"> = </w:t>
      </w:r>
      <w:r w:rsidRPr="002E28E0">
        <w:rPr>
          <w:rFonts w:ascii="Consolas" w:eastAsiaTheme="majorEastAsia" w:hAnsi="Consolas" w:cstheme="majorBidi"/>
          <w:color w:val="B3B3B3"/>
          <w:kern w:val="0"/>
          <w:sz w:val="18"/>
          <w:szCs w:val="18"/>
        </w:rPr>
        <w:t>4×4 logical array</w:t>
      </w:r>
    </w:p>
    <w:p w14:paraId="2C495CD8" w14:textId="77777777" w:rsidR="002E28E0" w:rsidRPr="002E28E0" w:rsidRDefault="002E28E0" w:rsidP="002E28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宋体" w:hAnsi="宋体" w:cs="宋体"/>
          <w:color w:val="404040"/>
          <w:kern w:val="0"/>
          <w:szCs w:val="24"/>
        </w:rPr>
      </w:pPr>
      <w:r w:rsidRPr="002E28E0">
        <w:rPr>
          <w:rFonts w:ascii="宋体" w:hAnsi="宋体" w:cs="宋体"/>
          <w:color w:val="404040"/>
          <w:kern w:val="0"/>
          <w:szCs w:val="24"/>
        </w:rPr>
        <w:t xml:space="preserve">   1   1   1   1</w:t>
      </w:r>
    </w:p>
    <w:p w14:paraId="157B9506" w14:textId="77777777" w:rsidR="002E28E0" w:rsidRPr="002E28E0" w:rsidRDefault="002E28E0" w:rsidP="002E28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宋体" w:hAnsi="宋体" w:cs="宋体"/>
          <w:color w:val="404040"/>
          <w:kern w:val="0"/>
          <w:szCs w:val="24"/>
        </w:rPr>
      </w:pPr>
      <w:r w:rsidRPr="002E28E0">
        <w:rPr>
          <w:rFonts w:ascii="宋体" w:hAnsi="宋体" w:cs="宋体"/>
          <w:color w:val="404040"/>
          <w:kern w:val="0"/>
          <w:szCs w:val="24"/>
        </w:rPr>
        <w:t xml:space="preserve">   1   1   1   1</w:t>
      </w:r>
    </w:p>
    <w:p w14:paraId="4110D6C1" w14:textId="77777777" w:rsidR="002E28E0" w:rsidRPr="002E28E0" w:rsidRDefault="002E28E0" w:rsidP="002E28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宋体" w:hAnsi="宋体" w:cs="宋体"/>
          <w:color w:val="404040"/>
          <w:kern w:val="0"/>
          <w:szCs w:val="24"/>
        </w:rPr>
      </w:pPr>
      <w:r w:rsidRPr="002E28E0">
        <w:rPr>
          <w:rFonts w:ascii="宋体" w:hAnsi="宋体" w:cs="宋体"/>
          <w:color w:val="404040"/>
          <w:kern w:val="0"/>
          <w:szCs w:val="24"/>
        </w:rPr>
        <w:lastRenderedPageBreak/>
        <w:t xml:space="preserve">   1   1   1   1</w:t>
      </w:r>
    </w:p>
    <w:p w14:paraId="3E0B8035" w14:textId="77777777" w:rsidR="002E28E0" w:rsidRPr="002E28E0" w:rsidRDefault="002E28E0" w:rsidP="002E28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宋体" w:hAnsi="宋体" w:cs="宋体"/>
          <w:color w:val="404040"/>
          <w:kern w:val="0"/>
          <w:szCs w:val="24"/>
        </w:rPr>
      </w:pPr>
      <w:r w:rsidRPr="002E28E0">
        <w:rPr>
          <w:rFonts w:ascii="宋体" w:hAnsi="宋体" w:cs="宋体"/>
          <w:color w:val="404040"/>
          <w:kern w:val="0"/>
          <w:szCs w:val="24"/>
        </w:rPr>
        <w:t xml:space="preserve">   1   1   1   1</w:t>
      </w:r>
    </w:p>
    <w:p w14:paraId="5A423FC7" w14:textId="77777777" w:rsidR="002E28E0" w:rsidRDefault="002E28E0" w:rsidP="00BF503C">
      <w:pPr>
        <w:ind w:firstLine="480"/>
      </w:pPr>
      <w:r>
        <w:rPr>
          <w:rFonts w:hint="eastAsia"/>
        </w:rPr>
        <w:t>于是可得这两矩阵相等，也就是我们可以有两种单元线路，用它们来构建算子</w:t>
      </w:r>
      <w:r w:rsidRPr="002E28E0">
        <w:rPr>
          <w:position w:val="-12"/>
        </w:rPr>
        <w:object w:dxaOrig="1441" w:dyaOrig="528" w14:anchorId="5EB6AF04">
          <v:shape id="_x0000_i1043" type="#_x0000_t75" style="width:1in;height:26.4pt" o:ole="">
            <v:imagedata r:id="rId17" o:title=""/>
          </v:shape>
          <o:OLEObject Type="Embed" ProgID="Equation.AxMath" ShapeID="_x0000_i1043" DrawAspect="Content" ObjectID="_1713538704" r:id="rId18"/>
        </w:object>
      </w:r>
      <w:r>
        <w:rPr>
          <w:rFonts w:hint="eastAsia"/>
        </w:rPr>
        <w:t>。</w:t>
      </w:r>
    </w:p>
    <w:p w14:paraId="3A959CEB" w14:textId="77777777" w:rsidR="002E28E0" w:rsidRDefault="002E28E0" w:rsidP="002E28E0">
      <w:pPr>
        <w:pStyle w:val="2"/>
      </w:pPr>
      <w:r>
        <w:rPr>
          <w:rFonts w:hint="eastAsia"/>
        </w:rPr>
        <w:t>单元线路之间的可交换性</w:t>
      </w:r>
    </w:p>
    <w:p w14:paraId="18B1C53B" w14:textId="77777777" w:rsidR="002E28E0" w:rsidRDefault="002E28E0" w:rsidP="002E28E0">
      <w:pPr>
        <w:ind w:firstLine="480"/>
        <w:rPr>
          <w:rFonts w:hint="eastAsia"/>
        </w:rPr>
      </w:pPr>
      <w:r>
        <w:rPr>
          <w:rFonts w:hint="eastAsia"/>
        </w:rPr>
        <w:t>现在我们已知</w:t>
      </w:r>
    </w:p>
    <w:p w14:paraId="76E82473" w14:textId="77777777" w:rsidR="002E28E0" w:rsidRPr="002E28E0" w:rsidRDefault="002E28E0" w:rsidP="002E28E0">
      <w:pPr>
        <w:pStyle w:val="AMDisplayEquation"/>
        <w:rPr>
          <w:rFonts w:hint="eastAsia"/>
        </w:rPr>
      </w:pPr>
      <w:r>
        <w:tab/>
      </w:r>
      <w:r w:rsidR="00FE365D" w:rsidRPr="00FE365D">
        <w:rPr>
          <w:position w:val="-12"/>
        </w:rPr>
        <w:object w:dxaOrig="1008" w:dyaOrig="361" w14:anchorId="21650CE3">
          <v:shape id="_x0000_i1052" type="#_x0000_t75" style="width:50.4pt;height:18pt" o:ole="">
            <v:imagedata r:id="rId19" o:title=""/>
          </v:shape>
          <o:OLEObject Type="Embed" ProgID="Equation.AxMath" ShapeID="_x0000_i1052" DrawAspect="Content" ObjectID="_1713538705" r:id="rId20"/>
        </w:object>
      </w:r>
    </w:p>
    <w:p w14:paraId="42CB3C93" w14:textId="77777777" w:rsidR="002E28E0" w:rsidRDefault="002E28E0" w:rsidP="00BF503C">
      <w:pPr>
        <w:ind w:firstLine="480"/>
        <w:rPr>
          <w:rFonts w:hint="eastAsia"/>
        </w:rPr>
      </w:pPr>
      <w:r>
        <w:rPr>
          <w:rFonts w:hint="eastAsia"/>
        </w:rPr>
        <w:t>不禁猜测，是否有</w:t>
      </w:r>
    </w:p>
    <w:p w14:paraId="09DFA35B" w14:textId="77777777" w:rsidR="002E28E0" w:rsidRDefault="002E28E0" w:rsidP="002E28E0">
      <w:pPr>
        <w:pStyle w:val="AMDisplayEquation"/>
        <w:rPr>
          <w:rFonts w:hint="eastAsia"/>
        </w:rPr>
      </w:pPr>
      <w:r>
        <w:tab/>
      </w:r>
      <w:r w:rsidRPr="002E28E0">
        <w:rPr>
          <w:position w:val="-12"/>
        </w:rPr>
        <w:object w:dxaOrig="1881" w:dyaOrig="361" w14:anchorId="3CAC318A">
          <v:shape id="_x0000_i1049" type="#_x0000_t75" style="width:94.2pt;height:18pt" o:ole="">
            <v:imagedata r:id="rId21" o:title=""/>
          </v:shape>
          <o:OLEObject Type="Embed" ProgID="Equation.AxMath" ShapeID="_x0000_i1049" DrawAspect="Content" ObjectID="_1713538706" r:id="rId22"/>
        </w:object>
      </w:r>
    </w:p>
    <w:p w14:paraId="638A8644" w14:textId="77777777" w:rsidR="002E28E0" w:rsidRDefault="002E28E0" w:rsidP="00BF503C">
      <w:pPr>
        <w:ind w:firstLine="480"/>
      </w:pPr>
      <w:r>
        <w:rPr>
          <w:rFonts w:hint="eastAsia"/>
        </w:rPr>
        <w:t>也就是单元线路之间是否是可交换次序的，于是我们依然使用</w:t>
      </w:r>
      <w:r>
        <w:rPr>
          <w:rFonts w:hint="eastAsia"/>
        </w:rPr>
        <w:t>matlab</w:t>
      </w:r>
      <w:r>
        <w:rPr>
          <w:rFonts w:hint="eastAsia"/>
        </w:rPr>
        <w:t>编程</w:t>
      </w:r>
      <w:r w:rsidR="0031150E">
        <w:rPr>
          <w:rFonts w:hint="eastAsia"/>
        </w:rPr>
        <w:t>，可得：</w:t>
      </w:r>
    </w:p>
    <w:p w14:paraId="544DBEFC" w14:textId="77777777" w:rsidR="0031150E" w:rsidRPr="0031150E" w:rsidRDefault="0031150E" w:rsidP="0031150E">
      <w:pPr>
        <w:widowControl/>
        <w:shd w:val="clear" w:color="auto" w:fill="F7F7F7"/>
        <w:spacing w:line="259" w:lineRule="atLeast"/>
        <w:ind w:firstLineChars="0" w:firstLine="0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31150E">
        <w:rPr>
          <w:rFonts w:ascii="Consolas" w:hAnsi="Consolas" w:cs="宋体"/>
          <w:color w:val="000000"/>
          <w:kern w:val="0"/>
          <w:sz w:val="21"/>
          <w:szCs w:val="21"/>
        </w:rPr>
        <w:t>e0=</w:t>
      </w:r>
      <w:proofErr w:type="spellStart"/>
      <w:r w:rsidRPr="0031150E">
        <w:rPr>
          <w:rFonts w:ascii="Consolas" w:hAnsi="Consolas" w:cs="宋体"/>
          <w:color w:val="000000"/>
          <w:kern w:val="0"/>
          <w:sz w:val="21"/>
          <w:szCs w:val="21"/>
        </w:rPr>
        <w:t>expm</w:t>
      </w:r>
      <w:proofErr w:type="spellEnd"/>
      <w:r w:rsidRPr="0031150E">
        <w:rPr>
          <w:rFonts w:ascii="Consolas" w:hAnsi="Consolas" w:cs="宋体"/>
          <w:color w:val="000000"/>
          <w:kern w:val="0"/>
          <w:sz w:val="21"/>
          <w:szCs w:val="21"/>
        </w:rPr>
        <w:t>(-1j*pi/8*Z0Z1);</w:t>
      </w:r>
    </w:p>
    <w:p w14:paraId="45A4B30C" w14:textId="77777777" w:rsidR="0031150E" w:rsidRPr="0031150E" w:rsidRDefault="0031150E" w:rsidP="0031150E">
      <w:pPr>
        <w:widowControl/>
        <w:shd w:val="clear" w:color="auto" w:fill="F7F7F7"/>
        <w:spacing w:line="259" w:lineRule="atLeast"/>
        <w:ind w:firstLineChars="0" w:firstLine="0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31150E">
        <w:rPr>
          <w:rFonts w:ascii="Consolas" w:hAnsi="Consolas" w:cs="宋体"/>
          <w:color w:val="000000"/>
          <w:kern w:val="0"/>
          <w:sz w:val="21"/>
          <w:szCs w:val="21"/>
        </w:rPr>
        <w:t>e1=</w:t>
      </w:r>
      <w:proofErr w:type="spellStart"/>
      <w:r w:rsidRPr="0031150E">
        <w:rPr>
          <w:rFonts w:ascii="Consolas" w:hAnsi="Consolas" w:cs="宋体"/>
          <w:color w:val="000000"/>
          <w:kern w:val="0"/>
          <w:sz w:val="21"/>
          <w:szCs w:val="21"/>
        </w:rPr>
        <w:t>expm</w:t>
      </w:r>
      <w:proofErr w:type="spellEnd"/>
      <w:r w:rsidRPr="0031150E">
        <w:rPr>
          <w:rFonts w:ascii="Consolas" w:hAnsi="Consolas" w:cs="宋体"/>
          <w:color w:val="000000"/>
          <w:kern w:val="0"/>
          <w:sz w:val="21"/>
          <w:szCs w:val="21"/>
        </w:rPr>
        <w:t>(-1j*pi/8*Z1Z2);</w:t>
      </w:r>
    </w:p>
    <w:p w14:paraId="5A75A39B" w14:textId="77777777" w:rsidR="0031150E" w:rsidRPr="0031150E" w:rsidRDefault="0031150E" w:rsidP="0031150E">
      <w:pPr>
        <w:widowControl/>
        <w:shd w:val="clear" w:color="auto" w:fill="F7F7F7"/>
        <w:spacing w:line="259" w:lineRule="atLeast"/>
        <w:ind w:firstLineChars="0" w:firstLine="0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31150E">
        <w:rPr>
          <w:rFonts w:ascii="Consolas" w:hAnsi="Consolas" w:cs="宋体"/>
          <w:color w:val="000000"/>
          <w:kern w:val="0"/>
          <w:sz w:val="21"/>
          <w:szCs w:val="21"/>
        </w:rPr>
        <w:t>e2=</w:t>
      </w:r>
      <w:proofErr w:type="spellStart"/>
      <w:r w:rsidRPr="0031150E">
        <w:rPr>
          <w:rFonts w:ascii="Consolas" w:hAnsi="Consolas" w:cs="宋体"/>
          <w:color w:val="000000"/>
          <w:kern w:val="0"/>
          <w:sz w:val="21"/>
          <w:szCs w:val="21"/>
        </w:rPr>
        <w:t>expm</w:t>
      </w:r>
      <w:proofErr w:type="spellEnd"/>
      <w:r w:rsidRPr="0031150E">
        <w:rPr>
          <w:rFonts w:ascii="Consolas" w:hAnsi="Consolas" w:cs="宋体"/>
          <w:color w:val="000000"/>
          <w:kern w:val="0"/>
          <w:sz w:val="21"/>
          <w:szCs w:val="21"/>
        </w:rPr>
        <w:t>(-1j*pi/8*Z0Z2);</w:t>
      </w:r>
    </w:p>
    <w:p w14:paraId="6E125FC0" w14:textId="77777777" w:rsidR="0031150E" w:rsidRPr="0031150E" w:rsidRDefault="0031150E" w:rsidP="0031150E">
      <w:pPr>
        <w:widowControl/>
        <w:shd w:val="clear" w:color="auto" w:fill="F7F7F7"/>
        <w:spacing w:line="259" w:lineRule="atLeast"/>
        <w:ind w:firstLineChars="0" w:firstLine="0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31150E">
        <w:rPr>
          <w:rFonts w:ascii="Consolas" w:hAnsi="Consolas" w:cs="宋体"/>
          <w:color w:val="000000"/>
          <w:kern w:val="0"/>
          <w:sz w:val="21"/>
          <w:szCs w:val="21"/>
        </w:rPr>
        <w:t>e0e1=e0*e1;</w:t>
      </w:r>
    </w:p>
    <w:p w14:paraId="51F03EE9" w14:textId="77777777" w:rsidR="0031150E" w:rsidRPr="0031150E" w:rsidRDefault="0031150E" w:rsidP="0031150E">
      <w:pPr>
        <w:widowControl/>
        <w:shd w:val="clear" w:color="auto" w:fill="F7F7F7"/>
        <w:spacing w:line="259" w:lineRule="atLeast"/>
        <w:ind w:firstLineChars="0" w:firstLine="0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31150E">
        <w:rPr>
          <w:rFonts w:ascii="Consolas" w:hAnsi="Consolas" w:cs="宋体"/>
          <w:color w:val="000000"/>
          <w:kern w:val="0"/>
          <w:sz w:val="21"/>
          <w:szCs w:val="21"/>
        </w:rPr>
        <w:t>e0e2=e0*e2;</w:t>
      </w:r>
    </w:p>
    <w:p w14:paraId="08AA5BB9" w14:textId="77777777" w:rsidR="0031150E" w:rsidRPr="0031150E" w:rsidRDefault="0031150E" w:rsidP="0031150E">
      <w:pPr>
        <w:widowControl/>
        <w:shd w:val="clear" w:color="auto" w:fill="F7F7F7"/>
        <w:spacing w:line="259" w:lineRule="atLeast"/>
        <w:ind w:firstLineChars="0" w:firstLine="0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31150E">
        <w:rPr>
          <w:rFonts w:ascii="Consolas" w:hAnsi="Consolas" w:cs="宋体"/>
          <w:color w:val="000000"/>
          <w:kern w:val="0"/>
          <w:sz w:val="21"/>
          <w:szCs w:val="21"/>
        </w:rPr>
        <w:t>e1e2=e1*e2;</w:t>
      </w:r>
    </w:p>
    <w:p w14:paraId="0A8D6AFA" w14:textId="77777777" w:rsidR="0031150E" w:rsidRPr="0031150E" w:rsidRDefault="0031150E" w:rsidP="0031150E">
      <w:pPr>
        <w:widowControl/>
        <w:shd w:val="clear" w:color="auto" w:fill="F7F7F7"/>
        <w:spacing w:line="259" w:lineRule="atLeast"/>
        <w:ind w:firstLineChars="0" w:firstLine="0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31150E">
        <w:rPr>
          <w:rFonts w:ascii="Consolas" w:hAnsi="Consolas" w:cs="宋体"/>
          <w:color w:val="000000"/>
          <w:kern w:val="0"/>
          <w:sz w:val="21"/>
          <w:szCs w:val="21"/>
        </w:rPr>
        <w:t>e0e1==e1*e0</w:t>
      </w:r>
    </w:p>
    <w:p w14:paraId="6E4DB715" w14:textId="77777777" w:rsidR="0031150E" w:rsidRPr="0031150E" w:rsidRDefault="0031150E" w:rsidP="0031150E">
      <w:pPr>
        <w:widowControl/>
        <w:shd w:val="clear" w:color="auto" w:fill="FFFFFF"/>
        <w:spacing w:line="259" w:lineRule="atLeast"/>
        <w:ind w:firstLineChars="0" w:firstLine="0"/>
        <w:jc w:val="left"/>
        <w:rPr>
          <w:rFonts w:ascii="Consolas" w:hAnsi="Consolas" w:cs="宋体"/>
          <w:color w:val="404040"/>
          <w:kern w:val="0"/>
          <w:sz w:val="18"/>
          <w:szCs w:val="18"/>
        </w:rPr>
      </w:pPr>
      <w:proofErr w:type="spellStart"/>
      <w:r w:rsidRPr="0031150E">
        <w:rPr>
          <w:rFonts w:ascii="Consolas" w:hAnsi="Consolas" w:cs="宋体"/>
          <w:color w:val="404040"/>
          <w:kern w:val="0"/>
          <w:sz w:val="18"/>
          <w:szCs w:val="18"/>
        </w:rPr>
        <w:t>ans</w:t>
      </w:r>
      <w:proofErr w:type="spellEnd"/>
      <w:r w:rsidRPr="0031150E">
        <w:rPr>
          <w:rFonts w:ascii="Consolas" w:hAnsi="Consolas" w:cs="宋体"/>
          <w:color w:val="404040"/>
          <w:kern w:val="0"/>
          <w:sz w:val="18"/>
          <w:szCs w:val="18"/>
        </w:rPr>
        <w:t xml:space="preserve"> = </w:t>
      </w:r>
      <w:r w:rsidRPr="0031150E">
        <w:rPr>
          <w:rFonts w:ascii="Consolas" w:hAnsi="Consolas" w:cs="宋体"/>
          <w:color w:val="B3B3B3"/>
          <w:kern w:val="0"/>
          <w:sz w:val="18"/>
          <w:szCs w:val="18"/>
        </w:rPr>
        <w:t>8×8 logical array</w:t>
      </w:r>
    </w:p>
    <w:p w14:paraId="36759EA9" w14:textId="77777777" w:rsidR="0031150E" w:rsidRPr="0031150E" w:rsidRDefault="0031150E" w:rsidP="0031150E">
      <w:pPr>
        <w:widowControl/>
        <w:shd w:val="clear" w:color="auto" w:fill="FFFFFF"/>
        <w:spacing w:line="259" w:lineRule="atLeast"/>
        <w:ind w:firstLineChars="0" w:firstLine="0"/>
        <w:jc w:val="left"/>
        <w:rPr>
          <w:rFonts w:ascii="Consolas" w:hAnsi="Consolas" w:cs="宋体"/>
          <w:color w:val="404040"/>
          <w:kern w:val="0"/>
          <w:sz w:val="18"/>
          <w:szCs w:val="18"/>
        </w:rPr>
      </w:pPr>
      <w:r w:rsidRPr="0031150E">
        <w:rPr>
          <w:rFonts w:ascii="Consolas" w:hAnsi="Consolas" w:cs="宋体"/>
          <w:color w:val="404040"/>
          <w:kern w:val="0"/>
          <w:sz w:val="18"/>
          <w:szCs w:val="18"/>
        </w:rPr>
        <w:t xml:space="preserve">   1   1   1   1   1   1   1   1</w:t>
      </w:r>
      <w:r w:rsidRPr="0031150E">
        <w:rPr>
          <w:rFonts w:ascii="Consolas" w:hAnsi="Consolas" w:cs="宋体"/>
          <w:color w:val="404040"/>
          <w:kern w:val="0"/>
          <w:sz w:val="18"/>
          <w:szCs w:val="18"/>
        </w:rPr>
        <w:br/>
        <w:t xml:space="preserve">   1   1   1   1   1   1   1   1</w:t>
      </w:r>
      <w:r w:rsidRPr="0031150E">
        <w:rPr>
          <w:rFonts w:ascii="Consolas" w:hAnsi="Consolas" w:cs="宋体"/>
          <w:color w:val="404040"/>
          <w:kern w:val="0"/>
          <w:sz w:val="18"/>
          <w:szCs w:val="18"/>
        </w:rPr>
        <w:br/>
        <w:t xml:space="preserve">   1   1   1   1   1   1   1   1</w:t>
      </w:r>
      <w:r w:rsidRPr="0031150E">
        <w:rPr>
          <w:rFonts w:ascii="Consolas" w:hAnsi="Consolas" w:cs="宋体"/>
          <w:color w:val="404040"/>
          <w:kern w:val="0"/>
          <w:sz w:val="18"/>
          <w:szCs w:val="18"/>
        </w:rPr>
        <w:br/>
        <w:t xml:space="preserve">   1   1   1   1   1   1   1   1</w:t>
      </w:r>
      <w:r w:rsidRPr="0031150E">
        <w:rPr>
          <w:rFonts w:ascii="Consolas" w:hAnsi="Consolas" w:cs="宋体"/>
          <w:color w:val="404040"/>
          <w:kern w:val="0"/>
          <w:sz w:val="18"/>
          <w:szCs w:val="18"/>
        </w:rPr>
        <w:br/>
        <w:t xml:space="preserve">   1   1   1   1   1   1   1   1</w:t>
      </w:r>
      <w:r w:rsidRPr="0031150E">
        <w:rPr>
          <w:rFonts w:ascii="Consolas" w:hAnsi="Consolas" w:cs="宋体"/>
          <w:color w:val="404040"/>
          <w:kern w:val="0"/>
          <w:sz w:val="18"/>
          <w:szCs w:val="18"/>
        </w:rPr>
        <w:br/>
        <w:t xml:space="preserve">   1   1   1   1   1   1   1   1</w:t>
      </w:r>
      <w:r w:rsidRPr="0031150E">
        <w:rPr>
          <w:rFonts w:ascii="Consolas" w:hAnsi="Consolas" w:cs="宋体"/>
          <w:color w:val="404040"/>
          <w:kern w:val="0"/>
          <w:sz w:val="18"/>
          <w:szCs w:val="18"/>
        </w:rPr>
        <w:br/>
        <w:t xml:space="preserve">   1   1   1   1   1   1   1   1</w:t>
      </w:r>
      <w:r w:rsidRPr="0031150E">
        <w:rPr>
          <w:rFonts w:ascii="Consolas" w:hAnsi="Consolas" w:cs="宋体"/>
          <w:color w:val="404040"/>
          <w:kern w:val="0"/>
          <w:sz w:val="18"/>
          <w:szCs w:val="18"/>
        </w:rPr>
        <w:br/>
        <w:t xml:space="preserve">   1   1   1   1   1   1   1   1</w:t>
      </w:r>
    </w:p>
    <w:p w14:paraId="595480F3" w14:textId="77777777" w:rsidR="0031150E" w:rsidRPr="0031150E" w:rsidRDefault="0031150E" w:rsidP="0031150E">
      <w:pPr>
        <w:widowControl/>
        <w:shd w:val="clear" w:color="auto" w:fill="F7F7F7"/>
        <w:spacing w:line="259" w:lineRule="atLeast"/>
        <w:ind w:firstLineChars="0" w:firstLine="0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31150E">
        <w:rPr>
          <w:rFonts w:ascii="Consolas" w:hAnsi="Consolas" w:cs="宋体"/>
          <w:color w:val="000000"/>
          <w:kern w:val="0"/>
          <w:sz w:val="21"/>
          <w:szCs w:val="21"/>
        </w:rPr>
        <w:t>e0e2==e2*e0</w:t>
      </w:r>
    </w:p>
    <w:p w14:paraId="19E3D607" w14:textId="77777777" w:rsidR="0031150E" w:rsidRPr="0031150E" w:rsidRDefault="0031150E" w:rsidP="0031150E">
      <w:pPr>
        <w:widowControl/>
        <w:shd w:val="clear" w:color="auto" w:fill="FFFFFF"/>
        <w:spacing w:line="259" w:lineRule="atLeast"/>
        <w:ind w:firstLineChars="0" w:firstLine="0"/>
        <w:jc w:val="left"/>
        <w:rPr>
          <w:rFonts w:ascii="Consolas" w:hAnsi="Consolas" w:cs="宋体"/>
          <w:color w:val="404040"/>
          <w:kern w:val="0"/>
          <w:sz w:val="18"/>
          <w:szCs w:val="18"/>
        </w:rPr>
      </w:pPr>
      <w:proofErr w:type="spellStart"/>
      <w:r w:rsidRPr="0031150E">
        <w:rPr>
          <w:rFonts w:ascii="Consolas" w:hAnsi="Consolas" w:cs="宋体"/>
          <w:color w:val="404040"/>
          <w:kern w:val="0"/>
          <w:sz w:val="18"/>
          <w:szCs w:val="18"/>
        </w:rPr>
        <w:t>ans</w:t>
      </w:r>
      <w:proofErr w:type="spellEnd"/>
      <w:r w:rsidRPr="0031150E">
        <w:rPr>
          <w:rFonts w:ascii="Consolas" w:hAnsi="Consolas" w:cs="宋体"/>
          <w:color w:val="404040"/>
          <w:kern w:val="0"/>
          <w:sz w:val="18"/>
          <w:szCs w:val="18"/>
        </w:rPr>
        <w:t xml:space="preserve"> = </w:t>
      </w:r>
      <w:r w:rsidRPr="0031150E">
        <w:rPr>
          <w:rFonts w:ascii="Consolas" w:hAnsi="Consolas" w:cs="宋体"/>
          <w:color w:val="B3B3B3"/>
          <w:kern w:val="0"/>
          <w:sz w:val="18"/>
          <w:szCs w:val="18"/>
        </w:rPr>
        <w:t>8×8 logical array</w:t>
      </w:r>
    </w:p>
    <w:p w14:paraId="549685A9" w14:textId="77777777" w:rsidR="0031150E" w:rsidRPr="0031150E" w:rsidRDefault="0031150E" w:rsidP="0031150E">
      <w:pPr>
        <w:widowControl/>
        <w:shd w:val="clear" w:color="auto" w:fill="FFFFFF"/>
        <w:spacing w:line="259" w:lineRule="atLeast"/>
        <w:ind w:firstLineChars="0" w:firstLine="0"/>
        <w:jc w:val="left"/>
        <w:rPr>
          <w:rFonts w:ascii="Consolas" w:hAnsi="Consolas" w:cs="宋体"/>
          <w:color w:val="404040"/>
          <w:kern w:val="0"/>
          <w:sz w:val="18"/>
          <w:szCs w:val="18"/>
        </w:rPr>
      </w:pPr>
      <w:r w:rsidRPr="0031150E">
        <w:rPr>
          <w:rFonts w:ascii="Consolas" w:hAnsi="Consolas" w:cs="宋体"/>
          <w:color w:val="404040"/>
          <w:kern w:val="0"/>
          <w:sz w:val="18"/>
          <w:szCs w:val="18"/>
        </w:rPr>
        <w:t xml:space="preserve">   1   1   1   1   1   1   1   1</w:t>
      </w:r>
      <w:r w:rsidRPr="0031150E">
        <w:rPr>
          <w:rFonts w:ascii="Consolas" w:hAnsi="Consolas" w:cs="宋体"/>
          <w:color w:val="404040"/>
          <w:kern w:val="0"/>
          <w:sz w:val="18"/>
          <w:szCs w:val="18"/>
        </w:rPr>
        <w:br/>
        <w:t xml:space="preserve">   1   1   1   1   1   1   1   1</w:t>
      </w:r>
      <w:r w:rsidRPr="0031150E">
        <w:rPr>
          <w:rFonts w:ascii="Consolas" w:hAnsi="Consolas" w:cs="宋体"/>
          <w:color w:val="404040"/>
          <w:kern w:val="0"/>
          <w:sz w:val="18"/>
          <w:szCs w:val="18"/>
        </w:rPr>
        <w:br/>
        <w:t xml:space="preserve">   1   1   1   1   1   1   1   1</w:t>
      </w:r>
      <w:r w:rsidRPr="0031150E">
        <w:rPr>
          <w:rFonts w:ascii="Consolas" w:hAnsi="Consolas" w:cs="宋体"/>
          <w:color w:val="404040"/>
          <w:kern w:val="0"/>
          <w:sz w:val="18"/>
          <w:szCs w:val="18"/>
        </w:rPr>
        <w:br/>
        <w:t xml:space="preserve">   1   1   1   1   1   1   1   1</w:t>
      </w:r>
      <w:r w:rsidRPr="0031150E">
        <w:rPr>
          <w:rFonts w:ascii="Consolas" w:hAnsi="Consolas" w:cs="宋体"/>
          <w:color w:val="404040"/>
          <w:kern w:val="0"/>
          <w:sz w:val="18"/>
          <w:szCs w:val="18"/>
        </w:rPr>
        <w:br/>
        <w:t xml:space="preserve">   1   1   1   1   1   1   1   1</w:t>
      </w:r>
      <w:r w:rsidRPr="0031150E">
        <w:rPr>
          <w:rFonts w:ascii="Consolas" w:hAnsi="Consolas" w:cs="宋体"/>
          <w:color w:val="404040"/>
          <w:kern w:val="0"/>
          <w:sz w:val="18"/>
          <w:szCs w:val="18"/>
        </w:rPr>
        <w:br/>
        <w:t xml:space="preserve">   1   1   1   1   1   1   1   1</w:t>
      </w:r>
      <w:r w:rsidRPr="0031150E">
        <w:rPr>
          <w:rFonts w:ascii="Consolas" w:hAnsi="Consolas" w:cs="宋体"/>
          <w:color w:val="404040"/>
          <w:kern w:val="0"/>
          <w:sz w:val="18"/>
          <w:szCs w:val="18"/>
        </w:rPr>
        <w:br/>
        <w:t xml:space="preserve">   1   1   1   1   1   1   1   1</w:t>
      </w:r>
      <w:r w:rsidRPr="0031150E">
        <w:rPr>
          <w:rFonts w:ascii="Consolas" w:hAnsi="Consolas" w:cs="宋体"/>
          <w:color w:val="404040"/>
          <w:kern w:val="0"/>
          <w:sz w:val="18"/>
          <w:szCs w:val="18"/>
        </w:rPr>
        <w:br/>
        <w:t xml:space="preserve">   1   1   1   1   1   1   1   1</w:t>
      </w:r>
    </w:p>
    <w:p w14:paraId="2D928A4C" w14:textId="77777777" w:rsidR="0031150E" w:rsidRPr="0031150E" w:rsidRDefault="0031150E" w:rsidP="0031150E">
      <w:pPr>
        <w:widowControl/>
        <w:shd w:val="clear" w:color="auto" w:fill="F7F7F7"/>
        <w:spacing w:line="259" w:lineRule="atLeast"/>
        <w:ind w:firstLineChars="0" w:firstLine="0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31150E">
        <w:rPr>
          <w:rFonts w:ascii="Consolas" w:hAnsi="Consolas" w:cs="宋体"/>
          <w:color w:val="000000"/>
          <w:kern w:val="0"/>
          <w:sz w:val="21"/>
          <w:szCs w:val="21"/>
        </w:rPr>
        <w:t>e1e2==e1*e2</w:t>
      </w:r>
    </w:p>
    <w:p w14:paraId="69D060A5" w14:textId="77777777" w:rsidR="0031150E" w:rsidRPr="0031150E" w:rsidRDefault="0031150E" w:rsidP="0031150E">
      <w:pPr>
        <w:widowControl/>
        <w:shd w:val="clear" w:color="auto" w:fill="FFFFFF"/>
        <w:spacing w:line="259" w:lineRule="atLeast"/>
        <w:ind w:firstLineChars="0" w:firstLine="0"/>
        <w:jc w:val="left"/>
        <w:rPr>
          <w:rFonts w:ascii="Consolas" w:hAnsi="Consolas" w:cs="宋体"/>
          <w:color w:val="404040"/>
          <w:kern w:val="0"/>
          <w:sz w:val="18"/>
          <w:szCs w:val="18"/>
        </w:rPr>
      </w:pPr>
      <w:proofErr w:type="spellStart"/>
      <w:r w:rsidRPr="0031150E">
        <w:rPr>
          <w:rFonts w:ascii="Consolas" w:hAnsi="Consolas" w:cs="宋体"/>
          <w:color w:val="404040"/>
          <w:kern w:val="0"/>
          <w:sz w:val="18"/>
          <w:szCs w:val="18"/>
        </w:rPr>
        <w:t>ans</w:t>
      </w:r>
      <w:proofErr w:type="spellEnd"/>
      <w:r w:rsidRPr="0031150E">
        <w:rPr>
          <w:rFonts w:ascii="Consolas" w:hAnsi="Consolas" w:cs="宋体"/>
          <w:color w:val="404040"/>
          <w:kern w:val="0"/>
          <w:sz w:val="18"/>
          <w:szCs w:val="18"/>
        </w:rPr>
        <w:t xml:space="preserve"> = </w:t>
      </w:r>
      <w:r w:rsidRPr="0031150E">
        <w:rPr>
          <w:rFonts w:ascii="Consolas" w:hAnsi="Consolas" w:cs="宋体"/>
          <w:color w:val="B3B3B3"/>
          <w:kern w:val="0"/>
          <w:sz w:val="18"/>
          <w:szCs w:val="18"/>
        </w:rPr>
        <w:t>8×8 logical array</w:t>
      </w:r>
    </w:p>
    <w:p w14:paraId="7A188E60" w14:textId="77777777" w:rsidR="0031150E" w:rsidRPr="0031150E" w:rsidRDefault="0031150E" w:rsidP="0031150E">
      <w:pPr>
        <w:widowControl/>
        <w:shd w:val="clear" w:color="auto" w:fill="FFFFFF"/>
        <w:spacing w:line="259" w:lineRule="atLeast"/>
        <w:ind w:firstLineChars="0" w:firstLine="0"/>
        <w:jc w:val="left"/>
        <w:rPr>
          <w:rFonts w:ascii="Consolas" w:hAnsi="Consolas" w:cs="宋体"/>
          <w:color w:val="404040"/>
          <w:kern w:val="0"/>
          <w:sz w:val="18"/>
          <w:szCs w:val="18"/>
        </w:rPr>
      </w:pPr>
      <w:r w:rsidRPr="0031150E">
        <w:rPr>
          <w:rFonts w:ascii="Consolas" w:hAnsi="Consolas" w:cs="宋体"/>
          <w:color w:val="404040"/>
          <w:kern w:val="0"/>
          <w:sz w:val="18"/>
          <w:szCs w:val="18"/>
        </w:rPr>
        <w:lastRenderedPageBreak/>
        <w:t xml:space="preserve">   1   1   1   1   1   1   1   1</w:t>
      </w:r>
      <w:r w:rsidRPr="0031150E">
        <w:rPr>
          <w:rFonts w:ascii="Consolas" w:hAnsi="Consolas" w:cs="宋体"/>
          <w:color w:val="404040"/>
          <w:kern w:val="0"/>
          <w:sz w:val="18"/>
          <w:szCs w:val="18"/>
        </w:rPr>
        <w:br/>
        <w:t xml:space="preserve">   1   1   1   1   1   1   1   1</w:t>
      </w:r>
      <w:r w:rsidRPr="0031150E">
        <w:rPr>
          <w:rFonts w:ascii="Consolas" w:hAnsi="Consolas" w:cs="宋体"/>
          <w:color w:val="404040"/>
          <w:kern w:val="0"/>
          <w:sz w:val="18"/>
          <w:szCs w:val="18"/>
        </w:rPr>
        <w:br/>
        <w:t xml:space="preserve">   1   1   1   1   1   1   1   1</w:t>
      </w:r>
      <w:r w:rsidRPr="0031150E">
        <w:rPr>
          <w:rFonts w:ascii="Consolas" w:hAnsi="Consolas" w:cs="宋体"/>
          <w:color w:val="404040"/>
          <w:kern w:val="0"/>
          <w:sz w:val="18"/>
          <w:szCs w:val="18"/>
        </w:rPr>
        <w:br/>
        <w:t xml:space="preserve">   1   1   1   1   1   1   1   1</w:t>
      </w:r>
      <w:r w:rsidRPr="0031150E">
        <w:rPr>
          <w:rFonts w:ascii="Consolas" w:hAnsi="Consolas" w:cs="宋体"/>
          <w:color w:val="404040"/>
          <w:kern w:val="0"/>
          <w:sz w:val="18"/>
          <w:szCs w:val="18"/>
        </w:rPr>
        <w:br/>
        <w:t xml:space="preserve">   1   1   1   1   1   1   1   1</w:t>
      </w:r>
      <w:r w:rsidRPr="0031150E">
        <w:rPr>
          <w:rFonts w:ascii="Consolas" w:hAnsi="Consolas" w:cs="宋体"/>
          <w:color w:val="404040"/>
          <w:kern w:val="0"/>
          <w:sz w:val="18"/>
          <w:szCs w:val="18"/>
        </w:rPr>
        <w:br/>
        <w:t xml:space="preserve">   1   1   1   1   1   1   1   1</w:t>
      </w:r>
      <w:r w:rsidRPr="0031150E">
        <w:rPr>
          <w:rFonts w:ascii="Consolas" w:hAnsi="Consolas" w:cs="宋体"/>
          <w:color w:val="404040"/>
          <w:kern w:val="0"/>
          <w:sz w:val="18"/>
          <w:szCs w:val="18"/>
        </w:rPr>
        <w:br/>
        <w:t xml:space="preserve">   1   1   1   1   1   1   1   1</w:t>
      </w:r>
      <w:r w:rsidRPr="0031150E">
        <w:rPr>
          <w:rFonts w:ascii="Consolas" w:hAnsi="Consolas" w:cs="宋体"/>
          <w:color w:val="404040"/>
          <w:kern w:val="0"/>
          <w:sz w:val="18"/>
          <w:szCs w:val="18"/>
        </w:rPr>
        <w:br/>
        <w:t xml:space="preserve">   1   1   1   1   1   1   1   1</w:t>
      </w:r>
    </w:p>
    <w:p w14:paraId="1B1B036C" w14:textId="77777777" w:rsidR="0031150E" w:rsidRDefault="0031150E" w:rsidP="00BF503C">
      <w:pPr>
        <w:ind w:firstLine="480"/>
      </w:pPr>
      <w:r>
        <w:rPr>
          <w:rFonts w:hint="eastAsia"/>
        </w:rPr>
        <w:t>也就是说，单位线路的添加顺序也可交换。</w:t>
      </w:r>
    </w:p>
    <w:p w14:paraId="765EF42A" w14:textId="77777777" w:rsidR="0031150E" w:rsidRDefault="0031150E" w:rsidP="00BF503C">
      <w:pPr>
        <w:ind w:firstLine="480"/>
      </w:pPr>
    </w:p>
    <w:p w14:paraId="33C9D65C" w14:textId="77777777" w:rsidR="00FE365D" w:rsidRDefault="00FE365D" w:rsidP="00BF503C">
      <w:pPr>
        <w:ind w:firstLine="480"/>
      </w:pPr>
      <w:r>
        <w:rPr>
          <w:rFonts w:hint="eastAsia"/>
        </w:rPr>
        <w:t>由于我们已知</w:t>
      </w:r>
    </w:p>
    <w:p w14:paraId="61315EDD" w14:textId="77777777" w:rsidR="00FE365D" w:rsidRPr="00BF503C" w:rsidRDefault="00FE365D" w:rsidP="00FE365D">
      <w:pPr>
        <w:ind w:firstLine="480"/>
        <w:jc w:val="center"/>
        <w:rPr>
          <w:rFonts w:hint="eastAsia"/>
        </w:rPr>
      </w:pPr>
      <w:r w:rsidRPr="00FE365D">
        <w:rPr>
          <w:position w:val="-41"/>
        </w:rPr>
        <w:object w:dxaOrig="5377" w:dyaOrig="963" w14:anchorId="34F54324">
          <v:shape id="_x0000_i1059" type="#_x0000_t75" style="width:268.8pt;height:48pt" o:ole="">
            <v:imagedata r:id="rId23" o:title=""/>
          </v:shape>
          <o:OLEObject Type="Embed" ProgID="Equation.AxMath" ShapeID="_x0000_i1059" DrawAspect="Content" ObjectID="_1713538707" r:id="rId24"/>
        </w:object>
      </w:r>
    </w:p>
    <w:p w14:paraId="3E111D27" w14:textId="77777777" w:rsidR="00B07D8D" w:rsidRDefault="00FE365D" w:rsidP="00B07D8D">
      <w:pPr>
        <w:ind w:firstLine="480"/>
        <w:rPr>
          <w:rFonts w:hint="eastAsia"/>
        </w:rPr>
      </w:pPr>
      <w:r>
        <w:rPr>
          <w:rFonts w:hint="eastAsia"/>
        </w:rPr>
        <w:t>如果我们假设有一个式子为：</w:t>
      </w:r>
    </w:p>
    <w:p w14:paraId="319824FB" w14:textId="77777777" w:rsidR="00FE365D" w:rsidRDefault="00FE365D" w:rsidP="00FE365D">
      <w:pPr>
        <w:pStyle w:val="AMDisplayEquation"/>
        <w:rPr>
          <w:rFonts w:hint="eastAsia"/>
        </w:rPr>
      </w:pPr>
      <w:r>
        <w:tab/>
      </w:r>
      <w:r w:rsidRPr="00FE365D">
        <w:rPr>
          <w:position w:val="-13"/>
        </w:rPr>
        <w:object w:dxaOrig="5678" w:dyaOrig="388" w14:anchorId="401D84E9">
          <v:shape id="_x0000_i1060" type="#_x0000_t75" style="width:283.8pt;height:19.2pt" o:ole="">
            <v:imagedata r:id="rId25" o:title=""/>
          </v:shape>
          <o:OLEObject Type="Embed" ProgID="Equation.AxMath" ShapeID="_x0000_i1060" DrawAspect="Content" ObjectID="_1713538708" r:id="rId26"/>
        </w:object>
      </w:r>
    </w:p>
    <w:p w14:paraId="34CF736C" w14:textId="77777777" w:rsidR="00B07D8D" w:rsidRDefault="00FE365D" w:rsidP="00B07D8D">
      <w:pPr>
        <w:ind w:firstLine="480"/>
      </w:pPr>
      <w:r>
        <w:rPr>
          <w:rFonts w:hint="eastAsia"/>
        </w:rPr>
        <w:t>那么我们不禁猜测是否有办法处理中间间隔的</w:t>
      </w:r>
      <w:r w:rsidRPr="00FE365D">
        <w:rPr>
          <w:position w:val="-12"/>
        </w:rPr>
        <w:object w:dxaOrig="737" w:dyaOrig="359" w14:anchorId="4780A766">
          <v:shape id="_x0000_i1063" type="#_x0000_t75" style="width:36.6pt;height:18pt" o:ole="">
            <v:imagedata r:id="rId27" o:title=""/>
          </v:shape>
          <o:OLEObject Type="Embed" ProgID="Equation.AxMath" ShapeID="_x0000_i1063" DrawAspect="Content" ObjectID="_1713538709" r:id="rId28"/>
        </w:object>
      </w:r>
      <w:r>
        <w:rPr>
          <w:rFonts w:hint="eastAsia"/>
        </w:rPr>
        <w:t>门，一种想法是交换之，而另一种想法则是约并之</w:t>
      </w:r>
      <w:r w:rsidR="00DC3CEB">
        <w:rPr>
          <w:rFonts w:hint="eastAsia"/>
        </w:rPr>
        <w:t>，我们不妨来看看三个</w:t>
      </w:r>
      <w:r w:rsidR="00DC3CEB">
        <w:rPr>
          <w:rFonts w:hint="eastAsia"/>
        </w:rPr>
        <w:t>qubit</w:t>
      </w:r>
      <w:r w:rsidR="00DC3CEB">
        <w:rPr>
          <w:rFonts w:hint="eastAsia"/>
        </w:rPr>
        <w:t>情形下的这样两个门：</w:t>
      </w:r>
    </w:p>
    <w:p w14:paraId="158BBF98" w14:textId="77777777" w:rsidR="00DC3CEB" w:rsidRDefault="00DC3CEB" w:rsidP="00DC3CEB">
      <w:pPr>
        <w:pStyle w:val="AMDisplayEquation"/>
        <w:rPr>
          <w:rFonts w:hint="eastAsia"/>
        </w:rPr>
      </w:pPr>
      <w:r>
        <w:tab/>
      </w:r>
      <w:r w:rsidRPr="00DC3CEB">
        <w:rPr>
          <w:position w:val="-33"/>
        </w:rPr>
        <w:object w:dxaOrig="2555" w:dyaOrig="802" w14:anchorId="2DA2DC35">
          <v:shape id="_x0000_i1070" type="#_x0000_t75" style="width:127.8pt;height:40.2pt" o:ole="">
            <v:imagedata r:id="rId29" o:title=""/>
          </v:shape>
          <o:OLEObject Type="Embed" ProgID="Equation.AxMath" ShapeID="_x0000_i1070" DrawAspect="Content" ObjectID="_1713538710" r:id="rId30"/>
        </w:object>
      </w:r>
    </w:p>
    <w:p w14:paraId="2D41D707" w14:textId="77777777" w:rsidR="00DC3CEB" w:rsidRDefault="00DC3CEB" w:rsidP="00B07D8D">
      <w:pPr>
        <w:ind w:firstLine="480"/>
        <w:rPr>
          <w:rFonts w:hint="eastAsia"/>
        </w:rPr>
      </w:pPr>
      <w:r>
        <w:rPr>
          <w:rFonts w:hint="eastAsia"/>
        </w:rPr>
        <w:t>其中方括号内的表示在二维希尔伯特空间下的经典受控非门，现在我们对它作积：</w:t>
      </w:r>
    </w:p>
    <w:p w14:paraId="51E2F2D8" w14:textId="77777777" w:rsidR="00DC3CEB" w:rsidRDefault="00DC3CEB" w:rsidP="00DC3CEB">
      <w:pPr>
        <w:pStyle w:val="AMDisplayEquation"/>
        <w:rPr>
          <w:rFonts w:hint="eastAsia"/>
        </w:rPr>
      </w:pPr>
      <w:r>
        <w:tab/>
      </w:r>
      <w:r w:rsidRPr="00DC3CEB">
        <w:rPr>
          <w:position w:val="-13"/>
        </w:rPr>
        <w:object w:dxaOrig="3290" w:dyaOrig="391" w14:anchorId="5BE6A329">
          <v:shape id="_x0000_i1071" type="#_x0000_t75" style="width:164.4pt;height:19.8pt" o:ole="">
            <v:imagedata r:id="rId31" o:title=""/>
          </v:shape>
          <o:OLEObject Type="Embed" ProgID="Equation.AxMath" ShapeID="_x0000_i1071" DrawAspect="Content" ObjectID="_1713538711" r:id="rId32"/>
        </w:object>
      </w:r>
    </w:p>
    <w:p w14:paraId="0A8B375E" w14:textId="77777777" w:rsidR="00DC3CEB" w:rsidRDefault="00383D33" w:rsidP="00B07D8D">
      <w:pPr>
        <w:ind w:firstLine="480"/>
      </w:pPr>
      <w:r>
        <w:rPr>
          <w:rFonts w:hint="eastAsia"/>
        </w:rPr>
        <w:t>线路图为：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83D33" w14:paraId="04A20B2E" w14:textId="77777777" w:rsidTr="00383D33">
        <w:tc>
          <w:tcPr>
            <w:tcW w:w="8296" w:type="dxa"/>
          </w:tcPr>
          <w:p w14:paraId="19D7BE08" w14:textId="77777777" w:rsidR="00383D33" w:rsidRDefault="00383D33" w:rsidP="00383D33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17615821" wp14:editId="0C7EBB4A">
                  <wp:extent cx="2141406" cy="1211685"/>
                  <wp:effectExtent l="0" t="0" r="0" b="762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1406" cy="1211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93A81F" w14:textId="77777777" w:rsidR="00383D33" w:rsidRDefault="00383D33" w:rsidP="00B07D8D">
      <w:pPr>
        <w:ind w:firstLine="480"/>
      </w:pPr>
      <w:r>
        <w:rPr>
          <w:rFonts w:hint="eastAsia"/>
        </w:rPr>
        <w:t>如果约化，显然它的结果会是一个三维算子，在</w:t>
      </w:r>
      <w:r>
        <w:rPr>
          <w:rFonts w:hint="eastAsia"/>
        </w:rPr>
        <w:t>matlab</w:t>
      </w:r>
      <w:r>
        <w:rPr>
          <w:rFonts w:hint="eastAsia"/>
        </w:rPr>
        <w:t>里尝试这件事情可得</w:t>
      </w:r>
    </w:p>
    <w:p w14:paraId="56A580E1" w14:textId="77777777" w:rsidR="00383D33" w:rsidRPr="00383D33" w:rsidRDefault="00383D33" w:rsidP="00383D33">
      <w:pPr>
        <w:widowControl/>
        <w:shd w:val="clear" w:color="auto" w:fill="F7F7F7"/>
        <w:spacing w:line="259" w:lineRule="atLeast"/>
        <w:ind w:firstLineChars="0" w:firstLine="0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proofErr w:type="spellStart"/>
      <w:proofErr w:type="gramStart"/>
      <w:r w:rsidRPr="00383D33">
        <w:rPr>
          <w:rFonts w:ascii="Consolas" w:hAnsi="Consolas" w:cs="宋体"/>
          <w:color w:val="000000"/>
          <w:kern w:val="0"/>
          <w:sz w:val="21"/>
          <w:szCs w:val="21"/>
        </w:rPr>
        <w:t>kron</w:t>
      </w:r>
      <w:proofErr w:type="spellEnd"/>
      <w:r w:rsidRPr="00383D33">
        <w:rPr>
          <w:rFonts w:ascii="Consolas" w:hAnsi="Consolas" w:cs="宋体"/>
          <w:color w:val="000000"/>
          <w:kern w:val="0"/>
          <w:sz w:val="21"/>
          <w:szCs w:val="21"/>
        </w:rPr>
        <w:t>(</w:t>
      </w:r>
      <w:proofErr w:type="gramEnd"/>
      <w:r w:rsidRPr="00383D33">
        <w:rPr>
          <w:rFonts w:ascii="Consolas" w:hAnsi="Consolas" w:cs="宋体"/>
          <w:color w:val="000000"/>
          <w:kern w:val="0"/>
          <w:sz w:val="21"/>
          <w:szCs w:val="21"/>
        </w:rPr>
        <w:t>CNOT0,eye(2))*</w:t>
      </w:r>
      <w:proofErr w:type="spellStart"/>
      <w:r w:rsidRPr="00383D33">
        <w:rPr>
          <w:rFonts w:ascii="Consolas" w:hAnsi="Consolas" w:cs="宋体"/>
          <w:color w:val="000000"/>
          <w:kern w:val="0"/>
          <w:sz w:val="21"/>
          <w:szCs w:val="21"/>
        </w:rPr>
        <w:t>kron</w:t>
      </w:r>
      <w:proofErr w:type="spellEnd"/>
      <w:r w:rsidRPr="00383D33">
        <w:rPr>
          <w:rFonts w:ascii="Consolas" w:hAnsi="Consolas" w:cs="宋体"/>
          <w:color w:val="000000"/>
          <w:kern w:val="0"/>
          <w:sz w:val="21"/>
          <w:szCs w:val="21"/>
        </w:rPr>
        <w:t>(eye(2),CNOT0)</w:t>
      </w:r>
    </w:p>
    <w:p w14:paraId="264E2CDA" w14:textId="77777777" w:rsidR="00383D33" w:rsidRPr="00383D33" w:rsidRDefault="00383D33" w:rsidP="00383D33">
      <w:pPr>
        <w:widowControl/>
        <w:shd w:val="clear" w:color="auto" w:fill="FFFFFF"/>
        <w:spacing w:line="259" w:lineRule="atLeast"/>
        <w:ind w:firstLineChars="0" w:firstLine="360"/>
        <w:jc w:val="left"/>
        <w:rPr>
          <w:rFonts w:ascii="Consolas" w:hAnsi="Consolas" w:cs="宋体"/>
          <w:color w:val="404040"/>
          <w:kern w:val="0"/>
          <w:sz w:val="18"/>
          <w:szCs w:val="18"/>
        </w:rPr>
      </w:pPr>
      <w:proofErr w:type="spellStart"/>
      <w:r w:rsidRPr="00383D33">
        <w:rPr>
          <w:rFonts w:ascii="Consolas" w:hAnsi="Consolas" w:cs="宋体"/>
          <w:color w:val="404040"/>
          <w:kern w:val="0"/>
          <w:sz w:val="18"/>
          <w:szCs w:val="18"/>
        </w:rPr>
        <w:t>ans</w:t>
      </w:r>
      <w:proofErr w:type="spellEnd"/>
      <w:r w:rsidRPr="00383D33">
        <w:rPr>
          <w:rFonts w:ascii="Consolas" w:hAnsi="Consolas" w:cs="宋体"/>
          <w:color w:val="404040"/>
          <w:kern w:val="0"/>
          <w:sz w:val="18"/>
          <w:szCs w:val="18"/>
        </w:rPr>
        <w:t xml:space="preserve"> = </w:t>
      </w:r>
      <w:r w:rsidRPr="00383D33">
        <w:rPr>
          <w:rFonts w:ascii="Consolas" w:hAnsi="Consolas" w:cs="宋体"/>
          <w:color w:val="B3B3B3"/>
          <w:kern w:val="0"/>
          <w:sz w:val="18"/>
          <w:szCs w:val="18"/>
        </w:rPr>
        <w:t>8×8</w:t>
      </w:r>
    </w:p>
    <w:p w14:paraId="201B7D5D" w14:textId="77777777" w:rsidR="00383D33" w:rsidRPr="00383D33" w:rsidRDefault="00383D33" w:rsidP="00383D33">
      <w:pPr>
        <w:widowControl/>
        <w:shd w:val="clear" w:color="auto" w:fill="FFFFFF"/>
        <w:spacing w:line="259" w:lineRule="atLeast"/>
        <w:ind w:firstLineChars="0" w:firstLine="0"/>
        <w:jc w:val="left"/>
        <w:rPr>
          <w:rFonts w:ascii="Consolas" w:hAnsi="Consolas" w:cs="宋体"/>
          <w:color w:val="404040"/>
          <w:kern w:val="0"/>
          <w:sz w:val="18"/>
          <w:szCs w:val="18"/>
        </w:rPr>
      </w:pPr>
      <w:r w:rsidRPr="00383D33">
        <w:rPr>
          <w:rFonts w:ascii="Consolas" w:hAnsi="Consolas" w:cs="宋体"/>
          <w:color w:val="404040"/>
          <w:kern w:val="0"/>
          <w:sz w:val="18"/>
          <w:szCs w:val="18"/>
        </w:rPr>
        <w:t xml:space="preserve">     1     0     0     0     0     0     0     0</w:t>
      </w:r>
      <w:r w:rsidRPr="00383D33">
        <w:rPr>
          <w:rFonts w:ascii="Consolas" w:hAnsi="Consolas" w:cs="宋体"/>
          <w:color w:val="404040"/>
          <w:kern w:val="0"/>
          <w:sz w:val="18"/>
          <w:szCs w:val="18"/>
        </w:rPr>
        <w:br/>
        <w:t xml:space="preserve">     0     0     0     1     0     0     0     0</w:t>
      </w:r>
      <w:r w:rsidRPr="00383D33">
        <w:rPr>
          <w:rFonts w:ascii="Consolas" w:hAnsi="Consolas" w:cs="宋体"/>
          <w:color w:val="404040"/>
          <w:kern w:val="0"/>
          <w:sz w:val="18"/>
          <w:szCs w:val="18"/>
        </w:rPr>
        <w:br/>
        <w:t xml:space="preserve">     0     0     0     0     0     0     1     0</w:t>
      </w:r>
      <w:r w:rsidRPr="00383D33">
        <w:rPr>
          <w:rFonts w:ascii="Consolas" w:hAnsi="Consolas" w:cs="宋体"/>
          <w:color w:val="404040"/>
          <w:kern w:val="0"/>
          <w:sz w:val="18"/>
          <w:szCs w:val="18"/>
        </w:rPr>
        <w:br/>
        <w:t xml:space="preserve">     0     0     0     0     0     1     0     0</w:t>
      </w:r>
      <w:r w:rsidRPr="00383D33">
        <w:rPr>
          <w:rFonts w:ascii="Consolas" w:hAnsi="Consolas" w:cs="宋体"/>
          <w:color w:val="404040"/>
          <w:kern w:val="0"/>
          <w:sz w:val="18"/>
          <w:szCs w:val="18"/>
        </w:rPr>
        <w:br/>
      </w:r>
      <w:r w:rsidRPr="00383D33">
        <w:rPr>
          <w:rFonts w:ascii="Consolas" w:hAnsi="Consolas" w:cs="宋体"/>
          <w:color w:val="404040"/>
          <w:kern w:val="0"/>
          <w:sz w:val="18"/>
          <w:szCs w:val="18"/>
        </w:rPr>
        <w:lastRenderedPageBreak/>
        <w:t xml:space="preserve">     0     0     0     0     1     0     0     0</w:t>
      </w:r>
      <w:r w:rsidRPr="00383D33">
        <w:rPr>
          <w:rFonts w:ascii="Consolas" w:hAnsi="Consolas" w:cs="宋体"/>
          <w:color w:val="404040"/>
          <w:kern w:val="0"/>
          <w:sz w:val="18"/>
          <w:szCs w:val="18"/>
        </w:rPr>
        <w:br/>
        <w:t xml:space="preserve">     0     0     0     0     0     0     0     1</w:t>
      </w:r>
      <w:r w:rsidRPr="00383D33">
        <w:rPr>
          <w:rFonts w:ascii="Consolas" w:hAnsi="Consolas" w:cs="宋体"/>
          <w:color w:val="404040"/>
          <w:kern w:val="0"/>
          <w:sz w:val="18"/>
          <w:szCs w:val="18"/>
        </w:rPr>
        <w:br/>
        <w:t xml:space="preserve">     0     0     1     0     0     0     0     0</w:t>
      </w:r>
      <w:r w:rsidRPr="00383D33">
        <w:rPr>
          <w:rFonts w:ascii="Consolas" w:hAnsi="Consolas" w:cs="宋体"/>
          <w:color w:val="404040"/>
          <w:kern w:val="0"/>
          <w:sz w:val="18"/>
          <w:szCs w:val="18"/>
        </w:rPr>
        <w:br/>
        <w:t xml:space="preserve">     0     1     0     0     0     0     0     0</w:t>
      </w:r>
    </w:p>
    <w:p w14:paraId="59A52E47" w14:textId="77777777" w:rsidR="00865337" w:rsidRDefault="00383D33" w:rsidP="00D21899">
      <w:pPr>
        <w:ind w:firstLine="480"/>
      </w:pPr>
      <w:r>
        <w:rPr>
          <w:rFonts w:hint="eastAsia"/>
        </w:rPr>
        <w:t>这显然不利于我们解决问题，于是考虑第一种思路，即交换性，</w:t>
      </w:r>
      <w:r w:rsidR="00177E42">
        <w:rPr>
          <w:rFonts w:hint="eastAsia"/>
        </w:rPr>
        <w:t>这种思路下我们想把旋转门换到一起，我们可以让第三位量子比特与第零位经过同样的制备，这样可以</w:t>
      </w:r>
      <w:proofErr w:type="gramStart"/>
      <w:r w:rsidR="00177E42">
        <w:rPr>
          <w:rFonts w:hint="eastAsia"/>
        </w:rPr>
        <w:t>实现间邻的</w:t>
      </w:r>
      <w:proofErr w:type="gramEnd"/>
      <w:r w:rsidR="00177E42">
        <w:rPr>
          <w:rFonts w:hint="eastAsia"/>
        </w:rPr>
        <w:t>受控非门，下面是尝试过程：</w:t>
      </w:r>
    </w:p>
    <w:p w14:paraId="30ED3D4D" w14:textId="77777777" w:rsidR="00177E42" w:rsidRPr="00177E42" w:rsidRDefault="00177E42" w:rsidP="00177E42">
      <w:pPr>
        <w:widowControl/>
        <w:shd w:val="clear" w:color="auto" w:fill="F7F7F7"/>
        <w:spacing w:line="259" w:lineRule="atLeast"/>
        <w:ind w:firstLineChars="0" w:firstLine="0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177E42">
        <w:rPr>
          <w:rFonts w:ascii="Consolas" w:hAnsi="Consolas" w:cs="宋体"/>
          <w:color w:val="000000"/>
          <w:kern w:val="0"/>
          <w:sz w:val="21"/>
          <w:szCs w:val="21"/>
        </w:rPr>
        <w:t>CNOT12=</w:t>
      </w:r>
      <w:proofErr w:type="spellStart"/>
      <w:proofErr w:type="gramStart"/>
      <w:r w:rsidRPr="00177E42">
        <w:rPr>
          <w:rFonts w:ascii="Consolas" w:hAnsi="Consolas" w:cs="宋体"/>
          <w:color w:val="000000"/>
          <w:kern w:val="0"/>
          <w:sz w:val="21"/>
          <w:szCs w:val="21"/>
        </w:rPr>
        <w:t>kron</w:t>
      </w:r>
      <w:proofErr w:type="spellEnd"/>
      <w:r w:rsidRPr="00177E42">
        <w:rPr>
          <w:rFonts w:ascii="Consolas" w:hAnsi="Consolas" w:cs="宋体"/>
          <w:color w:val="000000"/>
          <w:kern w:val="0"/>
          <w:sz w:val="21"/>
          <w:szCs w:val="21"/>
        </w:rPr>
        <w:t>(</w:t>
      </w:r>
      <w:proofErr w:type="gramEnd"/>
      <w:r w:rsidRPr="00177E42">
        <w:rPr>
          <w:rFonts w:ascii="Consolas" w:hAnsi="Consolas" w:cs="宋体"/>
          <w:color w:val="000000"/>
          <w:kern w:val="0"/>
          <w:sz w:val="21"/>
          <w:szCs w:val="21"/>
        </w:rPr>
        <w:t>CNOT0,eye(2));</w:t>
      </w:r>
    </w:p>
    <w:p w14:paraId="18556ED8" w14:textId="77777777" w:rsidR="00177E42" w:rsidRPr="00177E42" w:rsidRDefault="00177E42" w:rsidP="00177E42">
      <w:pPr>
        <w:widowControl/>
        <w:shd w:val="clear" w:color="auto" w:fill="F7F7F7"/>
        <w:spacing w:line="259" w:lineRule="atLeast"/>
        <w:ind w:firstLineChars="0" w:firstLine="0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177E42">
        <w:rPr>
          <w:rFonts w:ascii="Consolas" w:hAnsi="Consolas" w:cs="宋体"/>
          <w:color w:val="000000"/>
          <w:kern w:val="0"/>
          <w:sz w:val="21"/>
          <w:szCs w:val="21"/>
        </w:rPr>
        <w:t>CNOT01=</w:t>
      </w:r>
      <w:proofErr w:type="spellStart"/>
      <w:r w:rsidRPr="00177E42">
        <w:rPr>
          <w:rFonts w:ascii="Consolas" w:hAnsi="Consolas" w:cs="宋体"/>
          <w:color w:val="000000"/>
          <w:kern w:val="0"/>
          <w:sz w:val="21"/>
          <w:szCs w:val="21"/>
        </w:rPr>
        <w:t>kron</w:t>
      </w:r>
      <w:proofErr w:type="spellEnd"/>
      <w:r w:rsidRPr="00177E42">
        <w:rPr>
          <w:rFonts w:ascii="Consolas" w:hAnsi="Consolas" w:cs="宋体"/>
          <w:color w:val="000000"/>
          <w:kern w:val="0"/>
          <w:sz w:val="21"/>
          <w:szCs w:val="21"/>
        </w:rPr>
        <w:t>(eye(2</w:t>
      </w:r>
      <w:proofErr w:type="gramStart"/>
      <w:r w:rsidRPr="00177E42">
        <w:rPr>
          <w:rFonts w:ascii="Consolas" w:hAnsi="Consolas" w:cs="宋体"/>
          <w:color w:val="000000"/>
          <w:kern w:val="0"/>
          <w:sz w:val="21"/>
          <w:szCs w:val="21"/>
        </w:rPr>
        <w:t>),CNOT</w:t>
      </w:r>
      <w:proofErr w:type="gramEnd"/>
      <w:r w:rsidRPr="00177E42">
        <w:rPr>
          <w:rFonts w:ascii="Consolas" w:hAnsi="Consolas" w:cs="宋体"/>
          <w:color w:val="000000"/>
          <w:kern w:val="0"/>
          <w:sz w:val="21"/>
          <w:szCs w:val="21"/>
        </w:rPr>
        <w:t>0);</w:t>
      </w:r>
    </w:p>
    <w:p w14:paraId="208A0CF8" w14:textId="77777777" w:rsidR="00177E42" w:rsidRPr="00177E42" w:rsidRDefault="00177E42" w:rsidP="00177E42">
      <w:pPr>
        <w:widowControl/>
        <w:shd w:val="clear" w:color="auto" w:fill="F7F7F7"/>
        <w:spacing w:line="259" w:lineRule="atLeast"/>
        <w:ind w:firstLineChars="0" w:firstLine="0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177E42">
        <w:rPr>
          <w:rFonts w:ascii="Consolas" w:hAnsi="Consolas" w:cs="宋体"/>
          <w:color w:val="000000"/>
          <w:kern w:val="0"/>
          <w:sz w:val="21"/>
          <w:szCs w:val="21"/>
        </w:rPr>
        <w:t>CNOT21=</w:t>
      </w:r>
      <w:proofErr w:type="spellStart"/>
      <w:proofErr w:type="gramStart"/>
      <w:r w:rsidRPr="00177E42">
        <w:rPr>
          <w:rFonts w:ascii="Consolas" w:hAnsi="Consolas" w:cs="宋体"/>
          <w:color w:val="000000"/>
          <w:kern w:val="0"/>
          <w:sz w:val="21"/>
          <w:szCs w:val="21"/>
        </w:rPr>
        <w:t>kron</w:t>
      </w:r>
      <w:proofErr w:type="spellEnd"/>
      <w:r w:rsidRPr="00177E42">
        <w:rPr>
          <w:rFonts w:ascii="Consolas" w:hAnsi="Consolas" w:cs="宋体"/>
          <w:color w:val="000000"/>
          <w:kern w:val="0"/>
          <w:sz w:val="21"/>
          <w:szCs w:val="21"/>
        </w:rPr>
        <w:t>(</w:t>
      </w:r>
      <w:proofErr w:type="gramEnd"/>
      <w:r w:rsidRPr="00177E42">
        <w:rPr>
          <w:rFonts w:ascii="Consolas" w:hAnsi="Consolas" w:cs="宋体"/>
          <w:color w:val="000000"/>
          <w:kern w:val="0"/>
          <w:sz w:val="21"/>
          <w:szCs w:val="21"/>
        </w:rPr>
        <w:t>CNOT1,eye(2));</w:t>
      </w:r>
    </w:p>
    <w:p w14:paraId="6B2037EB" w14:textId="77777777" w:rsidR="00177E42" w:rsidRPr="00177E42" w:rsidRDefault="00177E42" w:rsidP="00177E42">
      <w:pPr>
        <w:widowControl/>
        <w:shd w:val="clear" w:color="auto" w:fill="F7F7F7"/>
        <w:spacing w:line="259" w:lineRule="atLeast"/>
        <w:ind w:firstLineChars="0" w:firstLine="0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177E42">
        <w:rPr>
          <w:rFonts w:ascii="Consolas" w:hAnsi="Consolas" w:cs="宋体"/>
          <w:color w:val="000000"/>
          <w:kern w:val="0"/>
          <w:sz w:val="21"/>
          <w:szCs w:val="21"/>
        </w:rPr>
        <w:t>CNOT10=</w:t>
      </w:r>
      <w:proofErr w:type="spellStart"/>
      <w:r w:rsidRPr="00177E42">
        <w:rPr>
          <w:rFonts w:ascii="Consolas" w:hAnsi="Consolas" w:cs="宋体"/>
          <w:color w:val="000000"/>
          <w:kern w:val="0"/>
          <w:sz w:val="21"/>
          <w:szCs w:val="21"/>
        </w:rPr>
        <w:t>kron</w:t>
      </w:r>
      <w:proofErr w:type="spellEnd"/>
      <w:r w:rsidRPr="00177E42">
        <w:rPr>
          <w:rFonts w:ascii="Consolas" w:hAnsi="Consolas" w:cs="宋体"/>
          <w:color w:val="000000"/>
          <w:kern w:val="0"/>
          <w:sz w:val="21"/>
          <w:szCs w:val="21"/>
        </w:rPr>
        <w:t>(eye(2</w:t>
      </w:r>
      <w:proofErr w:type="gramStart"/>
      <w:r w:rsidRPr="00177E42">
        <w:rPr>
          <w:rFonts w:ascii="Consolas" w:hAnsi="Consolas" w:cs="宋体"/>
          <w:color w:val="000000"/>
          <w:kern w:val="0"/>
          <w:sz w:val="21"/>
          <w:szCs w:val="21"/>
        </w:rPr>
        <w:t>),CNOT</w:t>
      </w:r>
      <w:proofErr w:type="gramEnd"/>
      <w:r w:rsidRPr="00177E42">
        <w:rPr>
          <w:rFonts w:ascii="Consolas" w:hAnsi="Consolas" w:cs="宋体"/>
          <w:color w:val="000000"/>
          <w:kern w:val="0"/>
          <w:sz w:val="21"/>
          <w:szCs w:val="21"/>
        </w:rPr>
        <w:t>1);</w:t>
      </w:r>
    </w:p>
    <w:p w14:paraId="4E0E2A8E" w14:textId="77777777" w:rsidR="00177E42" w:rsidRPr="00177E42" w:rsidRDefault="00177E42" w:rsidP="00177E42">
      <w:pPr>
        <w:widowControl/>
        <w:shd w:val="clear" w:color="auto" w:fill="F7F7F7"/>
        <w:spacing w:line="259" w:lineRule="atLeast"/>
        <w:ind w:firstLineChars="0" w:firstLine="0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177E42">
        <w:rPr>
          <w:rFonts w:ascii="Consolas" w:hAnsi="Consolas" w:cs="宋体"/>
          <w:color w:val="000000"/>
          <w:kern w:val="0"/>
          <w:sz w:val="21"/>
          <w:szCs w:val="21"/>
        </w:rPr>
        <w:t>RZ1=</w:t>
      </w:r>
      <w:proofErr w:type="spellStart"/>
      <w:r w:rsidRPr="00177E42">
        <w:rPr>
          <w:rFonts w:ascii="Consolas" w:hAnsi="Consolas" w:cs="宋体"/>
          <w:color w:val="000000"/>
          <w:kern w:val="0"/>
          <w:sz w:val="21"/>
          <w:szCs w:val="21"/>
        </w:rPr>
        <w:t>expm</w:t>
      </w:r>
      <w:proofErr w:type="spellEnd"/>
      <w:r w:rsidRPr="00177E42">
        <w:rPr>
          <w:rFonts w:ascii="Consolas" w:hAnsi="Consolas" w:cs="宋体"/>
          <w:color w:val="000000"/>
          <w:kern w:val="0"/>
          <w:sz w:val="21"/>
          <w:szCs w:val="21"/>
        </w:rPr>
        <w:t>(-1j*pi/8*Z1);</w:t>
      </w:r>
    </w:p>
    <w:p w14:paraId="108370EA" w14:textId="77777777" w:rsidR="00177E42" w:rsidRPr="00177E42" w:rsidRDefault="00177E42" w:rsidP="00177E42">
      <w:pPr>
        <w:widowControl/>
        <w:shd w:val="clear" w:color="auto" w:fill="F7F7F7"/>
        <w:spacing w:line="259" w:lineRule="atLeast"/>
        <w:ind w:firstLineChars="0" w:firstLine="0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177E42">
        <w:rPr>
          <w:rFonts w:ascii="Consolas" w:hAnsi="Consolas" w:cs="宋体"/>
          <w:color w:val="000000"/>
          <w:kern w:val="0"/>
          <w:sz w:val="21"/>
          <w:szCs w:val="21"/>
        </w:rPr>
        <w:t>RZ2=</w:t>
      </w:r>
      <w:proofErr w:type="spellStart"/>
      <w:r w:rsidRPr="00177E42">
        <w:rPr>
          <w:rFonts w:ascii="Consolas" w:hAnsi="Consolas" w:cs="宋体"/>
          <w:color w:val="000000"/>
          <w:kern w:val="0"/>
          <w:sz w:val="21"/>
          <w:szCs w:val="21"/>
        </w:rPr>
        <w:t>expm</w:t>
      </w:r>
      <w:proofErr w:type="spellEnd"/>
      <w:r w:rsidRPr="00177E42">
        <w:rPr>
          <w:rFonts w:ascii="Consolas" w:hAnsi="Consolas" w:cs="宋体"/>
          <w:color w:val="000000"/>
          <w:kern w:val="0"/>
          <w:sz w:val="21"/>
          <w:szCs w:val="21"/>
        </w:rPr>
        <w:t>(-1j*pi/8*Z2);</w:t>
      </w:r>
    </w:p>
    <w:p w14:paraId="1D8F86FE" w14:textId="77777777" w:rsidR="00177E42" w:rsidRPr="00177E42" w:rsidRDefault="00177E42" w:rsidP="00177E42">
      <w:pPr>
        <w:widowControl/>
        <w:shd w:val="clear" w:color="auto" w:fill="F7F7F7"/>
        <w:spacing w:line="259" w:lineRule="atLeast"/>
        <w:ind w:firstLineChars="0" w:firstLine="0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177E42">
        <w:rPr>
          <w:rFonts w:ascii="Consolas" w:hAnsi="Consolas" w:cs="宋体"/>
          <w:color w:val="000000"/>
          <w:kern w:val="0"/>
          <w:sz w:val="21"/>
          <w:szCs w:val="21"/>
        </w:rPr>
        <w:t>Z3_3=</w:t>
      </w:r>
      <w:proofErr w:type="spellStart"/>
      <w:r w:rsidRPr="00177E42">
        <w:rPr>
          <w:rFonts w:ascii="Consolas" w:hAnsi="Consolas" w:cs="宋体"/>
          <w:color w:val="000000"/>
          <w:kern w:val="0"/>
          <w:sz w:val="21"/>
          <w:szCs w:val="21"/>
        </w:rPr>
        <w:t>kron</w:t>
      </w:r>
      <w:proofErr w:type="spellEnd"/>
      <w:r w:rsidRPr="00177E42">
        <w:rPr>
          <w:rFonts w:ascii="Consolas" w:hAnsi="Consolas" w:cs="宋体"/>
          <w:color w:val="000000"/>
          <w:kern w:val="0"/>
          <w:sz w:val="21"/>
          <w:szCs w:val="21"/>
        </w:rPr>
        <w:t>(</w:t>
      </w:r>
      <w:proofErr w:type="spellStart"/>
      <w:proofErr w:type="gramStart"/>
      <w:r w:rsidRPr="00177E42">
        <w:rPr>
          <w:rFonts w:ascii="Consolas" w:hAnsi="Consolas" w:cs="宋体"/>
          <w:color w:val="000000"/>
          <w:kern w:val="0"/>
          <w:sz w:val="21"/>
          <w:szCs w:val="21"/>
        </w:rPr>
        <w:t>Z,kron</w:t>
      </w:r>
      <w:proofErr w:type="spellEnd"/>
      <w:proofErr w:type="gramEnd"/>
      <w:r w:rsidRPr="00177E42">
        <w:rPr>
          <w:rFonts w:ascii="Consolas" w:hAnsi="Consolas" w:cs="宋体"/>
          <w:color w:val="000000"/>
          <w:kern w:val="0"/>
          <w:sz w:val="21"/>
          <w:szCs w:val="21"/>
        </w:rPr>
        <w:t>(eye(2),</w:t>
      </w:r>
      <w:proofErr w:type="spellStart"/>
      <w:r w:rsidRPr="00177E42">
        <w:rPr>
          <w:rFonts w:ascii="Consolas" w:hAnsi="Consolas" w:cs="宋体"/>
          <w:color w:val="000000"/>
          <w:kern w:val="0"/>
          <w:sz w:val="21"/>
          <w:szCs w:val="21"/>
        </w:rPr>
        <w:t>kron</w:t>
      </w:r>
      <w:proofErr w:type="spellEnd"/>
      <w:r w:rsidRPr="00177E42">
        <w:rPr>
          <w:rFonts w:ascii="Consolas" w:hAnsi="Consolas" w:cs="宋体"/>
          <w:color w:val="000000"/>
          <w:kern w:val="0"/>
          <w:sz w:val="21"/>
          <w:szCs w:val="21"/>
        </w:rPr>
        <w:t>(eye(2),eye(2))));</w:t>
      </w:r>
    </w:p>
    <w:p w14:paraId="263A8AC7" w14:textId="77777777" w:rsidR="00177E42" w:rsidRPr="00177E42" w:rsidRDefault="00177E42" w:rsidP="00177E42">
      <w:pPr>
        <w:widowControl/>
        <w:shd w:val="clear" w:color="auto" w:fill="F7F7F7"/>
        <w:spacing w:line="259" w:lineRule="atLeast"/>
        <w:ind w:firstLineChars="0" w:firstLine="0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177E42">
        <w:rPr>
          <w:rFonts w:ascii="Consolas" w:hAnsi="Consolas" w:cs="宋体"/>
          <w:color w:val="000000"/>
          <w:kern w:val="0"/>
          <w:sz w:val="21"/>
          <w:szCs w:val="21"/>
        </w:rPr>
        <w:t>CNOT12_3=</w:t>
      </w:r>
      <w:proofErr w:type="spellStart"/>
      <w:r w:rsidRPr="00177E42">
        <w:rPr>
          <w:rFonts w:ascii="Consolas" w:hAnsi="Consolas" w:cs="宋体"/>
          <w:color w:val="000000"/>
          <w:kern w:val="0"/>
          <w:sz w:val="21"/>
          <w:szCs w:val="21"/>
        </w:rPr>
        <w:t>kron</w:t>
      </w:r>
      <w:proofErr w:type="spellEnd"/>
      <w:r w:rsidRPr="00177E42">
        <w:rPr>
          <w:rFonts w:ascii="Consolas" w:hAnsi="Consolas" w:cs="宋体"/>
          <w:color w:val="000000"/>
          <w:kern w:val="0"/>
          <w:sz w:val="21"/>
          <w:szCs w:val="21"/>
        </w:rPr>
        <w:t>(eye(2</w:t>
      </w:r>
      <w:proofErr w:type="gramStart"/>
      <w:r w:rsidRPr="00177E42">
        <w:rPr>
          <w:rFonts w:ascii="Consolas" w:hAnsi="Consolas" w:cs="宋体"/>
          <w:color w:val="000000"/>
          <w:kern w:val="0"/>
          <w:sz w:val="21"/>
          <w:szCs w:val="21"/>
        </w:rPr>
        <w:t>),CNOT</w:t>
      </w:r>
      <w:proofErr w:type="gramEnd"/>
      <w:r w:rsidRPr="00177E42">
        <w:rPr>
          <w:rFonts w:ascii="Consolas" w:hAnsi="Consolas" w:cs="宋体"/>
          <w:color w:val="000000"/>
          <w:kern w:val="0"/>
          <w:sz w:val="21"/>
          <w:szCs w:val="21"/>
        </w:rPr>
        <w:t>12);</w:t>
      </w:r>
    </w:p>
    <w:p w14:paraId="2EEAB93A" w14:textId="77777777" w:rsidR="00177E42" w:rsidRPr="00177E42" w:rsidRDefault="00177E42" w:rsidP="00177E42">
      <w:pPr>
        <w:widowControl/>
        <w:shd w:val="clear" w:color="auto" w:fill="F7F7F7"/>
        <w:spacing w:line="259" w:lineRule="atLeast"/>
        <w:ind w:firstLineChars="0" w:firstLine="0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177E42">
        <w:rPr>
          <w:rFonts w:ascii="Consolas" w:hAnsi="Consolas" w:cs="宋体"/>
          <w:color w:val="000000"/>
          <w:kern w:val="0"/>
          <w:sz w:val="21"/>
          <w:szCs w:val="21"/>
        </w:rPr>
        <w:t>CNOT01_3=</w:t>
      </w:r>
      <w:proofErr w:type="spellStart"/>
      <w:r w:rsidRPr="00177E42">
        <w:rPr>
          <w:rFonts w:ascii="Consolas" w:hAnsi="Consolas" w:cs="宋体"/>
          <w:color w:val="000000"/>
          <w:kern w:val="0"/>
          <w:sz w:val="21"/>
          <w:szCs w:val="21"/>
        </w:rPr>
        <w:t>kron</w:t>
      </w:r>
      <w:proofErr w:type="spellEnd"/>
      <w:r w:rsidRPr="00177E42">
        <w:rPr>
          <w:rFonts w:ascii="Consolas" w:hAnsi="Consolas" w:cs="宋体"/>
          <w:color w:val="000000"/>
          <w:kern w:val="0"/>
          <w:sz w:val="21"/>
          <w:szCs w:val="21"/>
        </w:rPr>
        <w:t>(eye(2</w:t>
      </w:r>
      <w:proofErr w:type="gramStart"/>
      <w:r w:rsidRPr="00177E42">
        <w:rPr>
          <w:rFonts w:ascii="Consolas" w:hAnsi="Consolas" w:cs="宋体"/>
          <w:color w:val="000000"/>
          <w:kern w:val="0"/>
          <w:sz w:val="21"/>
          <w:szCs w:val="21"/>
        </w:rPr>
        <w:t>),CNOT</w:t>
      </w:r>
      <w:proofErr w:type="gramEnd"/>
      <w:r w:rsidRPr="00177E42">
        <w:rPr>
          <w:rFonts w:ascii="Consolas" w:hAnsi="Consolas" w:cs="宋体"/>
          <w:color w:val="000000"/>
          <w:kern w:val="0"/>
          <w:sz w:val="21"/>
          <w:szCs w:val="21"/>
        </w:rPr>
        <w:t>01);</w:t>
      </w:r>
    </w:p>
    <w:p w14:paraId="7DD0C41A" w14:textId="77777777" w:rsidR="00177E42" w:rsidRPr="00177E42" w:rsidRDefault="00177E42" w:rsidP="00177E42">
      <w:pPr>
        <w:widowControl/>
        <w:shd w:val="clear" w:color="auto" w:fill="F7F7F7"/>
        <w:spacing w:line="259" w:lineRule="atLeast"/>
        <w:ind w:firstLineChars="0" w:firstLine="0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177E42">
        <w:rPr>
          <w:rFonts w:ascii="Consolas" w:hAnsi="Consolas" w:cs="宋体"/>
          <w:color w:val="000000"/>
          <w:kern w:val="0"/>
          <w:sz w:val="21"/>
          <w:szCs w:val="21"/>
        </w:rPr>
        <w:t>CNOT23_3=</w:t>
      </w:r>
      <w:proofErr w:type="spellStart"/>
      <w:proofErr w:type="gramStart"/>
      <w:r w:rsidRPr="00177E42">
        <w:rPr>
          <w:rFonts w:ascii="Consolas" w:hAnsi="Consolas" w:cs="宋体"/>
          <w:color w:val="000000"/>
          <w:kern w:val="0"/>
          <w:sz w:val="21"/>
          <w:szCs w:val="21"/>
        </w:rPr>
        <w:t>kron</w:t>
      </w:r>
      <w:proofErr w:type="spellEnd"/>
      <w:r w:rsidRPr="00177E42">
        <w:rPr>
          <w:rFonts w:ascii="Consolas" w:hAnsi="Consolas" w:cs="宋体"/>
          <w:color w:val="000000"/>
          <w:kern w:val="0"/>
          <w:sz w:val="21"/>
          <w:szCs w:val="21"/>
        </w:rPr>
        <w:t>(</w:t>
      </w:r>
      <w:proofErr w:type="gramEnd"/>
      <w:r w:rsidRPr="00177E42">
        <w:rPr>
          <w:rFonts w:ascii="Consolas" w:hAnsi="Consolas" w:cs="宋体"/>
          <w:color w:val="000000"/>
          <w:kern w:val="0"/>
          <w:sz w:val="21"/>
          <w:szCs w:val="21"/>
        </w:rPr>
        <w:t>CNOT0,kron(eye(2),eye(2)));</w:t>
      </w:r>
    </w:p>
    <w:p w14:paraId="4D001813" w14:textId="77777777" w:rsidR="00177E42" w:rsidRPr="00177E42" w:rsidRDefault="00177E42" w:rsidP="00177E42">
      <w:pPr>
        <w:widowControl/>
        <w:shd w:val="clear" w:color="auto" w:fill="F7F7F7"/>
        <w:spacing w:line="259" w:lineRule="atLeast"/>
        <w:ind w:firstLineChars="0" w:firstLine="0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177E42">
        <w:rPr>
          <w:rFonts w:ascii="Consolas" w:hAnsi="Consolas" w:cs="宋体"/>
          <w:color w:val="000000"/>
          <w:kern w:val="0"/>
          <w:sz w:val="21"/>
          <w:szCs w:val="21"/>
        </w:rPr>
        <w:t>RZ1_3=</w:t>
      </w:r>
      <w:proofErr w:type="spellStart"/>
      <w:r w:rsidRPr="00177E42">
        <w:rPr>
          <w:rFonts w:ascii="Consolas" w:hAnsi="Consolas" w:cs="宋体"/>
          <w:color w:val="000000"/>
          <w:kern w:val="0"/>
          <w:sz w:val="21"/>
          <w:szCs w:val="21"/>
        </w:rPr>
        <w:t>kron</w:t>
      </w:r>
      <w:proofErr w:type="spellEnd"/>
      <w:r w:rsidRPr="00177E42">
        <w:rPr>
          <w:rFonts w:ascii="Consolas" w:hAnsi="Consolas" w:cs="宋体"/>
          <w:color w:val="000000"/>
          <w:kern w:val="0"/>
          <w:sz w:val="21"/>
          <w:szCs w:val="21"/>
        </w:rPr>
        <w:t>(eye(2</w:t>
      </w:r>
      <w:proofErr w:type="gramStart"/>
      <w:r w:rsidRPr="00177E42">
        <w:rPr>
          <w:rFonts w:ascii="Consolas" w:hAnsi="Consolas" w:cs="宋体"/>
          <w:color w:val="000000"/>
          <w:kern w:val="0"/>
          <w:sz w:val="21"/>
          <w:szCs w:val="21"/>
        </w:rPr>
        <w:t>),RZ</w:t>
      </w:r>
      <w:proofErr w:type="gramEnd"/>
      <w:r w:rsidRPr="00177E42">
        <w:rPr>
          <w:rFonts w:ascii="Consolas" w:hAnsi="Consolas" w:cs="宋体"/>
          <w:color w:val="000000"/>
          <w:kern w:val="0"/>
          <w:sz w:val="21"/>
          <w:szCs w:val="21"/>
        </w:rPr>
        <w:t>1);</w:t>
      </w:r>
    </w:p>
    <w:p w14:paraId="17A869D8" w14:textId="77777777" w:rsidR="00177E42" w:rsidRPr="00177E42" w:rsidRDefault="00177E42" w:rsidP="00177E42">
      <w:pPr>
        <w:widowControl/>
        <w:shd w:val="clear" w:color="auto" w:fill="F7F7F7"/>
        <w:spacing w:line="259" w:lineRule="atLeast"/>
        <w:ind w:firstLineChars="0" w:firstLine="0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177E42">
        <w:rPr>
          <w:rFonts w:ascii="Consolas" w:hAnsi="Consolas" w:cs="宋体"/>
          <w:color w:val="000000"/>
          <w:kern w:val="0"/>
          <w:sz w:val="21"/>
          <w:szCs w:val="21"/>
        </w:rPr>
        <w:t>RZ2_3=</w:t>
      </w:r>
      <w:proofErr w:type="spellStart"/>
      <w:r w:rsidRPr="00177E42">
        <w:rPr>
          <w:rFonts w:ascii="Consolas" w:hAnsi="Consolas" w:cs="宋体"/>
          <w:color w:val="000000"/>
          <w:kern w:val="0"/>
          <w:sz w:val="21"/>
          <w:szCs w:val="21"/>
        </w:rPr>
        <w:t>kron</w:t>
      </w:r>
      <w:proofErr w:type="spellEnd"/>
      <w:r w:rsidRPr="00177E42">
        <w:rPr>
          <w:rFonts w:ascii="Consolas" w:hAnsi="Consolas" w:cs="宋体"/>
          <w:color w:val="000000"/>
          <w:kern w:val="0"/>
          <w:sz w:val="21"/>
          <w:szCs w:val="21"/>
        </w:rPr>
        <w:t>(eye(2</w:t>
      </w:r>
      <w:proofErr w:type="gramStart"/>
      <w:r w:rsidRPr="00177E42">
        <w:rPr>
          <w:rFonts w:ascii="Consolas" w:hAnsi="Consolas" w:cs="宋体"/>
          <w:color w:val="000000"/>
          <w:kern w:val="0"/>
          <w:sz w:val="21"/>
          <w:szCs w:val="21"/>
        </w:rPr>
        <w:t>),RZ</w:t>
      </w:r>
      <w:proofErr w:type="gramEnd"/>
      <w:r w:rsidRPr="00177E42">
        <w:rPr>
          <w:rFonts w:ascii="Consolas" w:hAnsi="Consolas" w:cs="宋体"/>
          <w:color w:val="000000"/>
          <w:kern w:val="0"/>
          <w:sz w:val="21"/>
          <w:szCs w:val="21"/>
        </w:rPr>
        <w:t>2);</w:t>
      </w:r>
    </w:p>
    <w:p w14:paraId="32F14E40" w14:textId="77777777" w:rsidR="00177E42" w:rsidRPr="00177E42" w:rsidRDefault="00177E42" w:rsidP="00177E42">
      <w:pPr>
        <w:widowControl/>
        <w:shd w:val="clear" w:color="auto" w:fill="F7F7F7"/>
        <w:spacing w:line="259" w:lineRule="atLeast"/>
        <w:ind w:firstLineChars="0" w:firstLine="0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177E42">
        <w:rPr>
          <w:rFonts w:ascii="Consolas" w:hAnsi="Consolas" w:cs="宋体"/>
          <w:color w:val="000000"/>
          <w:kern w:val="0"/>
          <w:sz w:val="21"/>
          <w:szCs w:val="21"/>
        </w:rPr>
        <w:t>RZ3_3=</w:t>
      </w:r>
      <w:proofErr w:type="spellStart"/>
      <w:r w:rsidRPr="00177E42">
        <w:rPr>
          <w:rFonts w:ascii="Consolas" w:hAnsi="Consolas" w:cs="宋体"/>
          <w:color w:val="000000"/>
          <w:kern w:val="0"/>
          <w:sz w:val="21"/>
          <w:szCs w:val="21"/>
        </w:rPr>
        <w:t>expm</w:t>
      </w:r>
      <w:proofErr w:type="spellEnd"/>
      <w:r w:rsidRPr="00177E42">
        <w:rPr>
          <w:rFonts w:ascii="Consolas" w:hAnsi="Consolas" w:cs="宋体"/>
          <w:color w:val="000000"/>
          <w:kern w:val="0"/>
          <w:sz w:val="21"/>
          <w:szCs w:val="21"/>
        </w:rPr>
        <w:t>(-1j*pi/8*Z3_3);</w:t>
      </w:r>
    </w:p>
    <w:p w14:paraId="6E53AB5D" w14:textId="77777777" w:rsidR="00177E42" w:rsidRPr="00177E42" w:rsidRDefault="00177E42" w:rsidP="00177E42">
      <w:pPr>
        <w:widowControl/>
        <w:shd w:val="clear" w:color="auto" w:fill="F7F7F7"/>
        <w:spacing w:after="240" w:line="259" w:lineRule="atLeast"/>
        <w:ind w:firstLineChars="0" w:firstLine="0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</w:p>
    <w:p w14:paraId="1AE1FEE1" w14:textId="77777777" w:rsidR="00177E42" w:rsidRPr="00177E42" w:rsidRDefault="00177E42" w:rsidP="00177E42">
      <w:pPr>
        <w:widowControl/>
        <w:shd w:val="clear" w:color="auto" w:fill="F7F7F7"/>
        <w:spacing w:line="259" w:lineRule="atLeast"/>
        <w:ind w:firstLineChars="0" w:firstLine="0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177E42">
        <w:rPr>
          <w:rFonts w:ascii="Consolas" w:hAnsi="Consolas" w:cs="宋体"/>
          <w:color w:val="000000"/>
          <w:kern w:val="0"/>
          <w:sz w:val="21"/>
          <w:szCs w:val="21"/>
        </w:rPr>
        <w:t>RCCRCCRC=RZ1_3*CNOT01_3*CNOT12_3*RZ2_3*CNOT12_3*CNOT23_3*RZ3_3*CNOT23_3;</w:t>
      </w:r>
    </w:p>
    <w:p w14:paraId="6AFBCD62" w14:textId="77777777" w:rsidR="00177E42" w:rsidRPr="00177E42" w:rsidRDefault="00177E42" w:rsidP="00177E42">
      <w:pPr>
        <w:widowControl/>
        <w:shd w:val="clear" w:color="auto" w:fill="F7F7F7"/>
        <w:spacing w:line="259" w:lineRule="atLeast"/>
        <w:ind w:firstLineChars="0" w:firstLine="0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proofErr w:type="spellStart"/>
      <w:r w:rsidRPr="00177E42">
        <w:rPr>
          <w:rFonts w:ascii="Consolas" w:hAnsi="Consolas" w:cs="宋体"/>
          <w:color w:val="000000"/>
          <w:kern w:val="0"/>
          <w:sz w:val="21"/>
          <w:szCs w:val="21"/>
        </w:rPr>
        <w:t>prodR</w:t>
      </w:r>
      <w:proofErr w:type="spellEnd"/>
      <w:r w:rsidRPr="00177E42">
        <w:rPr>
          <w:rFonts w:ascii="Consolas" w:hAnsi="Consolas" w:cs="宋体"/>
          <w:color w:val="000000"/>
          <w:kern w:val="0"/>
          <w:sz w:val="21"/>
          <w:szCs w:val="21"/>
        </w:rPr>
        <w:t>=RZ1_3*RZ2_3*RZ3_3;</w:t>
      </w:r>
    </w:p>
    <w:p w14:paraId="59032C06" w14:textId="77777777" w:rsidR="00177E42" w:rsidRPr="00177E42" w:rsidRDefault="00177E42" w:rsidP="00177E42">
      <w:pPr>
        <w:widowControl/>
        <w:shd w:val="clear" w:color="auto" w:fill="F7F7F7"/>
        <w:spacing w:line="259" w:lineRule="atLeast"/>
        <w:ind w:firstLineChars="0" w:firstLine="0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177E42">
        <w:rPr>
          <w:rFonts w:ascii="Consolas" w:hAnsi="Consolas" w:cs="宋体"/>
          <w:color w:val="000000"/>
          <w:kern w:val="0"/>
          <w:sz w:val="21"/>
          <w:szCs w:val="21"/>
        </w:rPr>
        <w:t>K=inv(</w:t>
      </w:r>
      <w:proofErr w:type="spellStart"/>
      <w:r w:rsidRPr="00177E42">
        <w:rPr>
          <w:rFonts w:ascii="Consolas" w:hAnsi="Consolas" w:cs="宋体"/>
          <w:color w:val="000000"/>
          <w:kern w:val="0"/>
          <w:sz w:val="21"/>
          <w:szCs w:val="21"/>
        </w:rPr>
        <w:t>prodR</w:t>
      </w:r>
      <w:proofErr w:type="spellEnd"/>
      <w:r w:rsidRPr="00177E42">
        <w:rPr>
          <w:rFonts w:ascii="Consolas" w:hAnsi="Consolas" w:cs="宋体"/>
          <w:color w:val="000000"/>
          <w:kern w:val="0"/>
          <w:sz w:val="21"/>
          <w:szCs w:val="21"/>
        </w:rPr>
        <w:t>)*RCCRCCRC</w:t>
      </w:r>
    </w:p>
    <w:p w14:paraId="69BCD318" w14:textId="77777777" w:rsidR="00177E42" w:rsidRPr="00177E42" w:rsidRDefault="00177E42" w:rsidP="00177E42">
      <w:pPr>
        <w:widowControl/>
        <w:shd w:val="clear" w:color="auto" w:fill="FFFFFF"/>
        <w:spacing w:line="259" w:lineRule="atLeast"/>
        <w:ind w:firstLineChars="0" w:firstLine="0"/>
        <w:jc w:val="left"/>
        <w:rPr>
          <w:rFonts w:ascii="Consolas" w:hAnsi="Consolas" w:cs="宋体"/>
          <w:color w:val="404040"/>
          <w:kern w:val="0"/>
          <w:sz w:val="18"/>
          <w:szCs w:val="18"/>
        </w:rPr>
      </w:pPr>
      <w:r w:rsidRPr="00177E42">
        <w:rPr>
          <w:rFonts w:ascii="Consolas" w:hAnsi="Consolas" w:cs="宋体"/>
          <w:color w:val="404040"/>
          <w:kern w:val="0"/>
          <w:sz w:val="18"/>
          <w:szCs w:val="18"/>
        </w:rPr>
        <w:t xml:space="preserve">K = </w:t>
      </w:r>
      <w:r w:rsidRPr="00177E42">
        <w:rPr>
          <w:rFonts w:ascii="Consolas" w:hAnsi="Consolas" w:cs="宋体"/>
          <w:color w:val="B3B3B3"/>
          <w:kern w:val="0"/>
          <w:sz w:val="18"/>
          <w:szCs w:val="18"/>
        </w:rPr>
        <w:t>16×16 complex    </w:t>
      </w:r>
    </w:p>
    <w:p w14:paraId="0BFB35A9" w14:textId="77777777" w:rsidR="00177E42" w:rsidRPr="00177E42" w:rsidRDefault="00177E42" w:rsidP="00177E42">
      <w:pPr>
        <w:widowControl/>
        <w:shd w:val="clear" w:color="auto" w:fill="FFFFFF"/>
        <w:spacing w:line="259" w:lineRule="atLeast"/>
        <w:ind w:firstLineChars="0" w:firstLine="0"/>
        <w:jc w:val="left"/>
        <w:rPr>
          <w:rFonts w:ascii="Consolas" w:hAnsi="Consolas" w:cs="宋体"/>
          <w:color w:val="404040"/>
          <w:kern w:val="0"/>
          <w:sz w:val="18"/>
          <w:szCs w:val="18"/>
        </w:rPr>
      </w:pPr>
      <w:r w:rsidRPr="00177E42">
        <w:rPr>
          <w:rFonts w:ascii="Consolas" w:hAnsi="Consolas" w:cs="宋体"/>
          <w:color w:val="B3B3B3"/>
          <w:kern w:val="0"/>
          <w:sz w:val="18"/>
          <w:szCs w:val="18"/>
        </w:rPr>
        <w:t>Rows 7:16 | Columns 6:15</w:t>
      </w:r>
    </w:p>
    <w:p w14:paraId="3F464420" w14:textId="77777777" w:rsidR="00177E42" w:rsidRPr="00177E42" w:rsidRDefault="00177E42" w:rsidP="00177E42">
      <w:pPr>
        <w:widowControl/>
        <w:shd w:val="clear" w:color="auto" w:fill="FFFFFF"/>
        <w:spacing w:line="259" w:lineRule="atLeast"/>
        <w:ind w:firstLineChars="0" w:firstLine="0"/>
        <w:jc w:val="left"/>
        <w:rPr>
          <w:rFonts w:ascii="Consolas" w:hAnsi="Consolas" w:cs="宋体"/>
          <w:color w:val="404040"/>
          <w:kern w:val="0"/>
          <w:sz w:val="18"/>
          <w:szCs w:val="18"/>
        </w:rPr>
      </w:pPr>
      <w:r w:rsidRPr="00177E42">
        <w:rPr>
          <w:rFonts w:ascii="Consolas" w:hAnsi="Consolas" w:cs="宋体"/>
          <w:color w:val="404040"/>
          <w:kern w:val="0"/>
          <w:sz w:val="18"/>
          <w:szCs w:val="18"/>
        </w:rPr>
        <w:t xml:space="preserve">   0.0000 + 0.0000i   1.0000 - 0.0000i   0.0000 + 0.0000i   0.0000 + 0.0000i   0.0000 + 0.0000i   0.0000 + 0.0000i   0.0000 + 0.0000i   0.0000 + 0.0000i   0.0000 + 0.0000i   0.0000 + 0.0000i   0.0000 + 0.0000i</w:t>
      </w:r>
      <w:r w:rsidRPr="00177E42">
        <w:rPr>
          <w:rFonts w:ascii="Consolas" w:hAnsi="Consolas" w:cs="宋体"/>
          <w:color w:val="404040"/>
          <w:kern w:val="0"/>
          <w:sz w:val="18"/>
          <w:szCs w:val="18"/>
        </w:rPr>
        <w:br/>
        <w:t xml:space="preserve">   0.7071 + 0.7071i   0.0000 + 0.0000i   0.0000 + 0.0000i   0.0000 + 0.0000i   0.0000 + 0.0000i   0.0000 + 0.0000i   0.0000 + 0.0000i   0.0000 + 0.0000i   0.0000 + 0.0000i   0.0000 + 0.0000i   0.0000 + 0.0000i</w:t>
      </w:r>
      <w:r w:rsidRPr="00177E42">
        <w:rPr>
          <w:rFonts w:ascii="Consolas" w:hAnsi="Consolas" w:cs="宋体"/>
          <w:color w:val="404040"/>
          <w:kern w:val="0"/>
          <w:sz w:val="18"/>
          <w:szCs w:val="18"/>
        </w:rPr>
        <w:br/>
        <w:t xml:space="preserve">   0.0000 + 0.0000i   0.0000 + 0.0000i   0.0000 + 0.0000i   1.0000 + 0.0000i   0.0000 + 0.0000i   0.0000 + 0.0000i   0.0000 + 0.0000i   0.0000 + 0.0000i   0.0000 + 0.0000i   0.0000 + 0.0000i   0.0000 + 0.0000i</w:t>
      </w:r>
      <w:r w:rsidRPr="00177E42">
        <w:rPr>
          <w:rFonts w:ascii="Consolas" w:hAnsi="Consolas" w:cs="宋体"/>
          <w:color w:val="404040"/>
          <w:kern w:val="0"/>
          <w:sz w:val="18"/>
          <w:szCs w:val="18"/>
        </w:rPr>
        <w:br/>
        <w:t xml:space="preserve">   0.0000 + 0.0000i   0.0000 + 0.0000i   0.0000 + 0.0000i   0.0000 + 0.0000i   0.0000 + 0.0000i   0.0000 + 0.0000i   0.7071 + 0.7071i   0.0000 + 0.0000i   0.0000 + 0.0000i   0.0000 + 0.0000i   0.0000 + 0.0000i</w:t>
      </w:r>
      <w:r w:rsidRPr="00177E42">
        <w:rPr>
          <w:rFonts w:ascii="Consolas" w:hAnsi="Consolas" w:cs="宋体"/>
          <w:color w:val="404040"/>
          <w:kern w:val="0"/>
          <w:sz w:val="18"/>
          <w:szCs w:val="18"/>
        </w:rPr>
        <w:br/>
        <w:t xml:space="preserve">   0.0000 + 0.0000i   0.0000 + 0.0000i   0.0000 + 0.0000i   0.0000 + 0.0000i   0.0000 + 0.0000i   0.7071 + 0.7071i   0.0000 + 0.0000i   0.0000 + 0.0000i   0.0000 + 0.0000i   0.0000 + 0.0000i   0.0000 + 0.0000i</w:t>
      </w:r>
      <w:r w:rsidRPr="00177E42">
        <w:rPr>
          <w:rFonts w:ascii="Consolas" w:hAnsi="Consolas" w:cs="宋体"/>
          <w:color w:val="404040"/>
          <w:kern w:val="0"/>
          <w:sz w:val="18"/>
          <w:szCs w:val="18"/>
        </w:rPr>
        <w:br/>
        <w:t xml:space="preserve">   0.0000 + 0.0000i   0.0000 + 0.0000i   0.0000 + 0.0000i   0.0000 + 0.0000i   1.0000 + 0.0000i   0.0000 + 0.0000i   0.0000 + 0.0000i   0.0000 + 0.0000i   0.0000 + 0.0000i   </w:t>
      </w:r>
      <w:r w:rsidRPr="00177E42">
        <w:rPr>
          <w:rFonts w:ascii="Consolas" w:hAnsi="Consolas" w:cs="宋体"/>
          <w:color w:val="404040"/>
          <w:kern w:val="0"/>
          <w:sz w:val="18"/>
          <w:szCs w:val="18"/>
        </w:rPr>
        <w:lastRenderedPageBreak/>
        <w:t>0.0000 + 0.0000i   0.0000 + 0.0000i</w:t>
      </w:r>
      <w:r w:rsidRPr="00177E42">
        <w:rPr>
          <w:rFonts w:ascii="Consolas" w:hAnsi="Consolas" w:cs="宋体"/>
          <w:color w:val="404040"/>
          <w:kern w:val="0"/>
          <w:sz w:val="18"/>
          <w:szCs w:val="18"/>
        </w:rPr>
        <w:br/>
        <w:t xml:space="preserve">   0.0000 + 0.0000i   0.0000 + 0.0000i   0.0000 + 0.0000i   0.0000 + 0.0000i   0.0000 + 0.0000i   0.0000 + 0.0000i   0.0000 + 0.0000i   0.7071 - 0.7071i   0.0000 + 0.0000i   0.0000 + 0.0000i   0.0000 + 0.0000i</w:t>
      </w:r>
      <w:r w:rsidRPr="00177E42">
        <w:rPr>
          <w:rFonts w:ascii="Consolas" w:hAnsi="Consolas" w:cs="宋体"/>
          <w:color w:val="404040"/>
          <w:kern w:val="0"/>
          <w:sz w:val="18"/>
          <w:szCs w:val="18"/>
        </w:rPr>
        <w:br/>
        <w:t xml:space="preserve">   0.0000 + 0.0000i   0.0000 + 0.0000i   0.0000 + 0.0000i   0.0000 + 0.0000i   0.0000 + 0.0000i   0.0000 + 0.0000i   0.0000 + 0.0000i   0.0000 + 0.0000i   0.0000 + 0.0000i   0.0000 + 0.0000i  -0.0000 - 1.0000i</w:t>
      </w:r>
      <w:r w:rsidRPr="00177E42">
        <w:rPr>
          <w:rFonts w:ascii="Consolas" w:hAnsi="Consolas" w:cs="宋体"/>
          <w:color w:val="404040"/>
          <w:kern w:val="0"/>
          <w:sz w:val="18"/>
          <w:szCs w:val="18"/>
        </w:rPr>
        <w:br/>
        <w:t xml:space="preserve">   0.0000 + 0.0000i   0.0000 + 0.0000i   0.0000 + 0.0000i   0.0000 + 0.0000i   0.0000 + 0.0000i   0.0000 + 0.0000i   0.0000 + 0.0000i   0.0000 + 0.0000i   0.0000 + 0.0000i  -0.0000 - 1.0000i   0.0000 + 0.0000i</w:t>
      </w:r>
      <w:r w:rsidRPr="00177E42">
        <w:rPr>
          <w:rFonts w:ascii="Consolas" w:hAnsi="Consolas" w:cs="宋体"/>
          <w:color w:val="404040"/>
          <w:kern w:val="0"/>
          <w:sz w:val="18"/>
          <w:szCs w:val="18"/>
        </w:rPr>
        <w:br/>
        <w:t xml:space="preserve">   0.0000 + 0.0000i   0.0000 + 0.0000i   0.0000 + 0.0000i   0.0000 + 0.0000i   0.0000 + 0.0000i   0.0000 + 0.0000i   0.0000 + 0.0000i   0.0000 + 0.0000i   0.7071 - 0.7071i   0.0000 + 0.0000i   0.0000 + 0.0000i</w:t>
      </w:r>
    </w:p>
    <w:p w14:paraId="05B04E27" w14:textId="77777777" w:rsidR="00177E42" w:rsidRPr="00177E42" w:rsidRDefault="00177E42" w:rsidP="00177E42">
      <w:pPr>
        <w:widowControl/>
        <w:shd w:val="clear" w:color="auto" w:fill="F7F7F7"/>
        <w:spacing w:after="240" w:line="259" w:lineRule="atLeast"/>
        <w:ind w:firstLineChars="0" w:firstLine="0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</w:p>
    <w:p w14:paraId="57B2EF6E" w14:textId="77777777" w:rsidR="00177E42" w:rsidRPr="00177E42" w:rsidRDefault="00177E42" w:rsidP="00177E42">
      <w:pPr>
        <w:widowControl/>
        <w:shd w:val="clear" w:color="auto" w:fill="F7F7F7"/>
        <w:spacing w:line="259" w:lineRule="atLeast"/>
        <w:ind w:firstLineChars="0" w:firstLine="0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177E42">
        <w:rPr>
          <w:rFonts w:ascii="Consolas" w:hAnsi="Consolas" w:cs="宋体"/>
          <w:color w:val="000000"/>
          <w:kern w:val="0"/>
          <w:sz w:val="21"/>
          <w:szCs w:val="21"/>
        </w:rPr>
        <w:t>RC1=RZ1*CNOT01</w:t>
      </w:r>
    </w:p>
    <w:p w14:paraId="069830D2" w14:textId="77777777" w:rsidR="00177E42" w:rsidRPr="00177E42" w:rsidRDefault="00177E42" w:rsidP="00177E42">
      <w:pPr>
        <w:widowControl/>
        <w:shd w:val="clear" w:color="auto" w:fill="FFFFFF"/>
        <w:spacing w:line="259" w:lineRule="atLeast"/>
        <w:ind w:firstLineChars="0" w:firstLine="0"/>
        <w:jc w:val="left"/>
        <w:rPr>
          <w:rFonts w:ascii="Consolas" w:hAnsi="Consolas" w:cs="宋体"/>
          <w:color w:val="404040"/>
          <w:kern w:val="0"/>
          <w:sz w:val="18"/>
          <w:szCs w:val="18"/>
        </w:rPr>
      </w:pPr>
      <w:r w:rsidRPr="00177E42">
        <w:rPr>
          <w:rFonts w:ascii="Consolas" w:hAnsi="Consolas" w:cs="宋体"/>
          <w:color w:val="404040"/>
          <w:kern w:val="0"/>
          <w:sz w:val="18"/>
          <w:szCs w:val="18"/>
        </w:rPr>
        <w:t xml:space="preserve">RC1 = </w:t>
      </w:r>
      <w:r w:rsidRPr="00177E42">
        <w:rPr>
          <w:rFonts w:ascii="Consolas" w:hAnsi="Consolas" w:cs="宋体"/>
          <w:color w:val="B3B3B3"/>
          <w:kern w:val="0"/>
          <w:sz w:val="18"/>
          <w:szCs w:val="18"/>
        </w:rPr>
        <w:t>8×8 complex</w:t>
      </w:r>
    </w:p>
    <w:p w14:paraId="1795A44F" w14:textId="77777777" w:rsidR="00177E42" w:rsidRPr="00177E42" w:rsidRDefault="00177E42" w:rsidP="00177E42">
      <w:pPr>
        <w:widowControl/>
        <w:shd w:val="clear" w:color="auto" w:fill="FFFFFF"/>
        <w:spacing w:line="259" w:lineRule="atLeast"/>
        <w:ind w:firstLineChars="0" w:firstLine="0"/>
        <w:jc w:val="left"/>
        <w:rPr>
          <w:rFonts w:ascii="Consolas" w:hAnsi="Consolas" w:cs="宋体"/>
          <w:color w:val="404040"/>
          <w:kern w:val="0"/>
          <w:sz w:val="18"/>
          <w:szCs w:val="18"/>
        </w:rPr>
      </w:pPr>
      <w:r w:rsidRPr="00177E42">
        <w:rPr>
          <w:rFonts w:ascii="Consolas" w:hAnsi="Consolas" w:cs="宋体"/>
          <w:color w:val="404040"/>
          <w:kern w:val="0"/>
          <w:sz w:val="18"/>
          <w:szCs w:val="18"/>
        </w:rPr>
        <w:t xml:space="preserve">   0.9239 - 0.3827i   0.0000 + 0.0000i   0.0000 + 0.0000i   0.0000 + 0.0000i   0.0000 + 0.0000i   0.0000 + 0.0000i   0.0000 + 0.0000i   0.0000 + 0.0000i</w:t>
      </w:r>
      <w:r w:rsidRPr="00177E42">
        <w:rPr>
          <w:rFonts w:ascii="Consolas" w:hAnsi="Consolas" w:cs="宋体"/>
          <w:color w:val="404040"/>
          <w:kern w:val="0"/>
          <w:sz w:val="18"/>
          <w:szCs w:val="18"/>
        </w:rPr>
        <w:br/>
        <w:t xml:space="preserve">   0.0000 + 0.0000i   0.0000 + 0.0000i   0.0000 + 0.0000i   0.9239 - 0.3827i   0.0000 + 0.0000i   0.0000 + 0.0000i   0.0000 + 0.0000i   0.0000 + 0.0000i</w:t>
      </w:r>
      <w:r w:rsidRPr="00177E42">
        <w:rPr>
          <w:rFonts w:ascii="Consolas" w:hAnsi="Consolas" w:cs="宋体"/>
          <w:color w:val="404040"/>
          <w:kern w:val="0"/>
          <w:sz w:val="18"/>
          <w:szCs w:val="18"/>
        </w:rPr>
        <w:br/>
        <w:t xml:space="preserve">   0.0000 + 0.0000i   0.0000 + 0.0000i   0.9239 + 0.3827i   0.0000 + 0.0000i   0.0000 + 0.0000i   0.0000 + 0.0000i   0.0000 + 0.0000i   0.0000 + 0.0000i</w:t>
      </w:r>
      <w:r w:rsidRPr="00177E42">
        <w:rPr>
          <w:rFonts w:ascii="Consolas" w:hAnsi="Consolas" w:cs="宋体"/>
          <w:color w:val="404040"/>
          <w:kern w:val="0"/>
          <w:sz w:val="18"/>
          <w:szCs w:val="18"/>
        </w:rPr>
        <w:br/>
        <w:t xml:space="preserve">   0.0000 + 0.0000i   0.9239 + 0.3827i   0.0000 + 0.0000i   0.0000 + 0.0000i   0.0000 + 0.0000i   0.0000 + 0.0000i   0.0000 + 0.0000i   0.0000 + 0.0000i</w:t>
      </w:r>
      <w:r w:rsidRPr="00177E42">
        <w:rPr>
          <w:rFonts w:ascii="Consolas" w:hAnsi="Consolas" w:cs="宋体"/>
          <w:color w:val="404040"/>
          <w:kern w:val="0"/>
          <w:sz w:val="18"/>
          <w:szCs w:val="18"/>
        </w:rPr>
        <w:br/>
        <w:t xml:space="preserve">   0.0000 + 0.0000i   0.0000 + 0.0000i   0.0000 + 0.0000i   0.0000 + 0.0000i   0.9239 - 0.3827i   0.0000 + 0.0000i   0.0000 + 0.0000i   0.0000 + 0.0000i</w:t>
      </w:r>
      <w:r w:rsidRPr="00177E42">
        <w:rPr>
          <w:rFonts w:ascii="Consolas" w:hAnsi="Consolas" w:cs="宋体"/>
          <w:color w:val="404040"/>
          <w:kern w:val="0"/>
          <w:sz w:val="18"/>
          <w:szCs w:val="18"/>
        </w:rPr>
        <w:br/>
        <w:t xml:space="preserve">   0.0000 + 0.0000i   0.0000 + 0.0000i   0.0000 + 0.0000i   0.0000 + 0.0000i   0.0000 + 0.0000i   0.0000 + 0.0000i   0.0000 + 0.0000i   0.9239 - 0.3827i</w:t>
      </w:r>
      <w:r w:rsidRPr="00177E42">
        <w:rPr>
          <w:rFonts w:ascii="Consolas" w:hAnsi="Consolas" w:cs="宋体"/>
          <w:color w:val="404040"/>
          <w:kern w:val="0"/>
          <w:sz w:val="18"/>
          <w:szCs w:val="18"/>
        </w:rPr>
        <w:br/>
        <w:t xml:space="preserve">   0.0000 + 0.0000i   0.0000 + 0.0000i   0.0000 + 0.0000i   0.0000 + 0.0000i   0.0000 + 0.0000i   0.0000 + 0.0000i   0.9239 + 0.3827i   0.0000 + 0.0000i</w:t>
      </w:r>
      <w:r w:rsidRPr="00177E42">
        <w:rPr>
          <w:rFonts w:ascii="Consolas" w:hAnsi="Consolas" w:cs="宋体"/>
          <w:color w:val="404040"/>
          <w:kern w:val="0"/>
          <w:sz w:val="18"/>
          <w:szCs w:val="18"/>
        </w:rPr>
        <w:br/>
        <w:t xml:space="preserve">   0.0000 + 0.0000i   0.0000 + 0.0000i   0.0000 + 0.0000i   0.0000 + 0.0000i   0.0000 + 0.0000i   0.9239 + 0.3827i   0.0000 + 0.0000i   0.0000 + 0.0000i</w:t>
      </w:r>
    </w:p>
    <w:p w14:paraId="62CD3121" w14:textId="77777777" w:rsidR="00177E42" w:rsidRPr="00177E42" w:rsidRDefault="00177E42" w:rsidP="00177E42">
      <w:pPr>
        <w:widowControl/>
        <w:shd w:val="clear" w:color="auto" w:fill="F7F7F7"/>
        <w:spacing w:line="259" w:lineRule="atLeast"/>
        <w:ind w:firstLineChars="0" w:firstLine="0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177E42">
        <w:rPr>
          <w:rFonts w:ascii="Consolas" w:hAnsi="Consolas" w:cs="宋体"/>
          <w:color w:val="000000"/>
          <w:kern w:val="0"/>
          <w:sz w:val="21"/>
          <w:szCs w:val="21"/>
        </w:rPr>
        <w:t>RC1==CNOT01*RZ1</w:t>
      </w:r>
    </w:p>
    <w:p w14:paraId="74E2B54C" w14:textId="77777777" w:rsidR="00177E42" w:rsidRPr="00177E42" w:rsidRDefault="00177E42" w:rsidP="00177E42">
      <w:pPr>
        <w:widowControl/>
        <w:shd w:val="clear" w:color="auto" w:fill="FFFFFF"/>
        <w:spacing w:line="259" w:lineRule="atLeast"/>
        <w:ind w:firstLineChars="0" w:firstLine="0"/>
        <w:jc w:val="left"/>
        <w:rPr>
          <w:rFonts w:ascii="Consolas" w:hAnsi="Consolas" w:cs="宋体"/>
          <w:color w:val="404040"/>
          <w:kern w:val="0"/>
          <w:sz w:val="18"/>
          <w:szCs w:val="18"/>
        </w:rPr>
      </w:pPr>
      <w:proofErr w:type="spellStart"/>
      <w:r w:rsidRPr="00177E42">
        <w:rPr>
          <w:rFonts w:ascii="Consolas" w:hAnsi="Consolas" w:cs="宋体"/>
          <w:color w:val="404040"/>
          <w:kern w:val="0"/>
          <w:sz w:val="18"/>
          <w:szCs w:val="18"/>
        </w:rPr>
        <w:t>ans</w:t>
      </w:r>
      <w:proofErr w:type="spellEnd"/>
      <w:r w:rsidRPr="00177E42">
        <w:rPr>
          <w:rFonts w:ascii="Consolas" w:hAnsi="Consolas" w:cs="宋体"/>
          <w:color w:val="404040"/>
          <w:kern w:val="0"/>
          <w:sz w:val="18"/>
          <w:szCs w:val="18"/>
        </w:rPr>
        <w:t xml:space="preserve"> = </w:t>
      </w:r>
      <w:r w:rsidRPr="00177E42">
        <w:rPr>
          <w:rFonts w:ascii="Consolas" w:hAnsi="Consolas" w:cs="宋体"/>
          <w:color w:val="B3B3B3"/>
          <w:kern w:val="0"/>
          <w:sz w:val="18"/>
          <w:szCs w:val="18"/>
        </w:rPr>
        <w:t>8×8 logical array</w:t>
      </w:r>
    </w:p>
    <w:p w14:paraId="38521D8B" w14:textId="77777777" w:rsidR="00177E42" w:rsidRPr="00177E42" w:rsidRDefault="00177E42" w:rsidP="00177E42">
      <w:pPr>
        <w:widowControl/>
        <w:shd w:val="clear" w:color="auto" w:fill="FFFFFF"/>
        <w:spacing w:line="259" w:lineRule="atLeast"/>
        <w:ind w:firstLineChars="0" w:firstLine="0"/>
        <w:jc w:val="left"/>
        <w:rPr>
          <w:rFonts w:ascii="Consolas" w:hAnsi="Consolas" w:cs="宋体"/>
          <w:color w:val="404040"/>
          <w:kern w:val="0"/>
          <w:sz w:val="18"/>
          <w:szCs w:val="18"/>
        </w:rPr>
      </w:pPr>
      <w:r w:rsidRPr="00177E42">
        <w:rPr>
          <w:rFonts w:ascii="Consolas" w:hAnsi="Consolas" w:cs="宋体"/>
          <w:color w:val="404040"/>
          <w:kern w:val="0"/>
          <w:sz w:val="18"/>
          <w:szCs w:val="18"/>
        </w:rPr>
        <w:t xml:space="preserve">   1   1   1   1   1   1   1   1</w:t>
      </w:r>
      <w:r w:rsidRPr="00177E42">
        <w:rPr>
          <w:rFonts w:ascii="Consolas" w:hAnsi="Consolas" w:cs="宋体"/>
          <w:color w:val="404040"/>
          <w:kern w:val="0"/>
          <w:sz w:val="18"/>
          <w:szCs w:val="18"/>
        </w:rPr>
        <w:br/>
        <w:t xml:space="preserve">   1   1   1   0   1   1   1   1</w:t>
      </w:r>
      <w:r w:rsidRPr="00177E42">
        <w:rPr>
          <w:rFonts w:ascii="Consolas" w:hAnsi="Consolas" w:cs="宋体"/>
          <w:color w:val="404040"/>
          <w:kern w:val="0"/>
          <w:sz w:val="18"/>
          <w:szCs w:val="18"/>
        </w:rPr>
        <w:br/>
        <w:t xml:space="preserve">   1   1   1   1   1   1   1   1</w:t>
      </w:r>
      <w:r w:rsidRPr="00177E42">
        <w:rPr>
          <w:rFonts w:ascii="Consolas" w:hAnsi="Consolas" w:cs="宋体"/>
          <w:color w:val="404040"/>
          <w:kern w:val="0"/>
          <w:sz w:val="18"/>
          <w:szCs w:val="18"/>
        </w:rPr>
        <w:br/>
        <w:t xml:space="preserve">   1   0   1   1   1   1   1   1</w:t>
      </w:r>
      <w:r w:rsidRPr="00177E42">
        <w:rPr>
          <w:rFonts w:ascii="Consolas" w:hAnsi="Consolas" w:cs="宋体"/>
          <w:color w:val="404040"/>
          <w:kern w:val="0"/>
          <w:sz w:val="18"/>
          <w:szCs w:val="18"/>
        </w:rPr>
        <w:br/>
        <w:t xml:space="preserve">   1   1   1   1   1   1   1   1</w:t>
      </w:r>
      <w:r w:rsidRPr="00177E42">
        <w:rPr>
          <w:rFonts w:ascii="Consolas" w:hAnsi="Consolas" w:cs="宋体"/>
          <w:color w:val="404040"/>
          <w:kern w:val="0"/>
          <w:sz w:val="18"/>
          <w:szCs w:val="18"/>
        </w:rPr>
        <w:br/>
        <w:t xml:space="preserve">   1   1   1   1   1   1   1   0</w:t>
      </w:r>
      <w:r w:rsidRPr="00177E42">
        <w:rPr>
          <w:rFonts w:ascii="Consolas" w:hAnsi="Consolas" w:cs="宋体"/>
          <w:color w:val="404040"/>
          <w:kern w:val="0"/>
          <w:sz w:val="18"/>
          <w:szCs w:val="18"/>
        </w:rPr>
        <w:br/>
        <w:t xml:space="preserve">   1   1   1   1   1   1   1   1</w:t>
      </w:r>
      <w:r w:rsidRPr="00177E42">
        <w:rPr>
          <w:rFonts w:ascii="Consolas" w:hAnsi="Consolas" w:cs="宋体"/>
          <w:color w:val="404040"/>
          <w:kern w:val="0"/>
          <w:sz w:val="18"/>
          <w:szCs w:val="18"/>
        </w:rPr>
        <w:br/>
        <w:t xml:space="preserve">   1   1   1   1   1   0   1   1</w:t>
      </w:r>
    </w:p>
    <w:p w14:paraId="41443DEE" w14:textId="77777777" w:rsidR="00177E42" w:rsidRPr="00177E42" w:rsidRDefault="00177E42" w:rsidP="00177E42">
      <w:pPr>
        <w:widowControl/>
        <w:shd w:val="clear" w:color="auto" w:fill="F7F7F7"/>
        <w:spacing w:line="259" w:lineRule="atLeast"/>
        <w:ind w:firstLineChars="0" w:firstLine="0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177E42">
        <w:rPr>
          <w:rFonts w:ascii="Consolas" w:hAnsi="Consolas" w:cs="宋体"/>
          <w:color w:val="000000"/>
          <w:kern w:val="0"/>
          <w:sz w:val="21"/>
          <w:szCs w:val="21"/>
        </w:rPr>
        <w:t>RC1*</w:t>
      </w:r>
      <w:proofErr w:type="gramStart"/>
      <w:r w:rsidRPr="00177E42">
        <w:rPr>
          <w:rFonts w:ascii="Consolas" w:hAnsi="Consolas" w:cs="宋体"/>
          <w:color w:val="000000"/>
          <w:kern w:val="0"/>
          <w:sz w:val="21"/>
          <w:szCs w:val="21"/>
        </w:rPr>
        <w:t>inv(</w:t>
      </w:r>
      <w:proofErr w:type="gramEnd"/>
      <w:r w:rsidRPr="00177E42">
        <w:rPr>
          <w:rFonts w:ascii="Consolas" w:hAnsi="Consolas" w:cs="宋体"/>
          <w:color w:val="000000"/>
          <w:kern w:val="0"/>
          <w:sz w:val="21"/>
          <w:szCs w:val="21"/>
        </w:rPr>
        <w:t>RZ1)</w:t>
      </w:r>
    </w:p>
    <w:p w14:paraId="7208A488" w14:textId="77777777" w:rsidR="00177E42" w:rsidRPr="00177E42" w:rsidRDefault="00177E42" w:rsidP="00177E42">
      <w:pPr>
        <w:widowControl/>
        <w:shd w:val="clear" w:color="auto" w:fill="FFFFFF"/>
        <w:spacing w:line="259" w:lineRule="atLeast"/>
        <w:ind w:firstLineChars="0" w:firstLine="0"/>
        <w:jc w:val="left"/>
        <w:rPr>
          <w:rFonts w:ascii="Consolas" w:hAnsi="Consolas" w:cs="宋体"/>
          <w:color w:val="404040"/>
          <w:kern w:val="0"/>
          <w:sz w:val="18"/>
          <w:szCs w:val="18"/>
        </w:rPr>
      </w:pPr>
      <w:proofErr w:type="spellStart"/>
      <w:r w:rsidRPr="00177E42">
        <w:rPr>
          <w:rFonts w:ascii="Consolas" w:hAnsi="Consolas" w:cs="宋体"/>
          <w:color w:val="404040"/>
          <w:kern w:val="0"/>
          <w:sz w:val="18"/>
          <w:szCs w:val="18"/>
        </w:rPr>
        <w:t>ans</w:t>
      </w:r>
      <w:proofErr w:type="spellEnd"/>
      <w:r w:rsidRPr="00177E42">
        <w:rPr>
          <w:rFonts w:ascii="Consolas" w:hAnsi="Consolas" w:cs="宋体"/>
          <w:color w:val="404040"/>
          <w:kern w:val="0"/>
          <w:sz w:val="18"/>
          <w:szCs w:val="18"/>
        </w:rPr>
        <w:t xml:space="preserve"> = </w:t>
      </w:r>
      <w:r w:rsidRPr="00177E42">
        <w:rPr>
          <w:rFonts w:ascii="Consolas" w:hAnsi="Consolas" w:cs="宋体"/>
          <w:color w:val="B3B3B3"/>
          <w:kern w:val="0"/>
          <w:sz w:val="18"/>
          <w:szCs w:val="18"/>
        </w:rPr>
        <w:t>8×8 complex</w:t>
      </w:r>
    </w:p>
    <w:p w14:paraId="509CE3C6" w14:textId="77777777" w:rsidR="00177E42" w:rsidRPr="00177E42" w:rsidRDefault="00177E42" w:rsidP="00177E42">
      <w:pPr>
        <w:widowControl/>
        <w:shd w:val="clear" w:color="auto" w:fill="FFFFFF"/>
        <w:spacing w:line="259" w:lineRule="atLeast"/>
        <w:ind w:firstLineChars="0" w:firstLine="0"/>
        <w:jc w:val="left"/>
        <w:rPr>
          <w:rFonts w:ascii="Consolas" w:hAnsi="Consolas" w:cs="宋体"/>
          <w:color w:val="404040"/>
          <w:kern w:val="0"/>
          <w:sz w:val="18"/>
          <w:szCs w:val="18"/>
        </w:rPr>
      </w:pPr>
      <w:r w:rsidRPr="00177E42">
        <w:rPr>
          <w:rFonts w:ascii="Consolas" w:hAnsi="Consolas" w:cs="宋体"/>
          <w:color w:val="404040"/>
          <w:kern w:val="0"/>
          <w:sz w:val="18"/>
          <w:szCs w:val="18"/>
        </w:rPr>
        <w:lastRenderedPageBreak/>
        <w:t xml:space="preserve">   1.0000 + 0.0000i   0.0000 + 0.0000i   0.0000 + 0.0000i   0.0000 + 0.0000i   0.0000 + 0.0000i   0.0000 + 0.0000i   0.0000 + 0.0000i   0.0000 + 0.0000i</w:t>
      </w:r>
      <w:r w:rsidRPr="00177E42">
        <w:rPr>
          <w:rFonts w:ascii="Consolas" w:hAnsi="Consolas" w:cs="宋体"/>
          <w:color w:val="404040"/>
          <w:kern w:val="0"/>
          <w:sz w:val="18"/>
          <w:szCs w:val="18"/>
        </w:rPr>
        <w:br/>
        <w:t xml:space="preserve">   0.0000 + 0.0000i   0.0000 + 0.0000i   0.0000 + 0.0000i   0.7071 - 0.7071i   0.0000 + 0.0000i   0.0000 + 0.0000i   0.0000 + 0.0000i   0.0000 + 0.0000i</w:t>
      </w:r>
      <w:r w:rsidRPr="00177E42">
        <w:rPr>
          <w:rFonts w:ascii="Consolas" w:hAnsi="Consolas" w:cs="宋体"/>
          <w:color w:val="404040"/>
          <w:kern w:val="0"/>
          <w:sz w:val="18"/>
          <w:szCs w:val="18"/>
        </w:rPr>
        <w:br/>
        <w:t xml:space="preserve">   0.0000 + 0.0000i   0.0000 + 0.0000i   1.0000 + 0.0000i   0.0000 + 0.0000i   0.0000 + 0.0000i   0.0000 + 0.0000i   0.0000 + 0.0000i   0.0000 + 0.0000i</w:t>
      </w:r>
      <w:r w:rsidRPr="00177E42">
        <w:rPr>
          <w:rFonts w:ascii="Consolas" w:hAnsi="Consolas" w:cs="宋体"/>
          <w:color w:val="404040"/>
          <w:kern w:val="0"/>
          <w:sz w:val="18"/>
          <w:szCs w:val="18"/>
        </w:rPr>
        <w:br/>
        <w:t xml:space="preserve">   0.0000 + 0.0000i   0.7071 + 0.7071i   0.0000 + 0.0000i   0.0000 + 0.0000i   0.0000 + 0.0000i   0.0000 + 0.0000i   0.0000 + 0.0000i   0.0000 + 0.0000i</w:t>
      </w:r>
      <w:r w:rsidRPr="00177E42">
        <w:rPr>
          <w:rFonts w:ascii="Consolas" w:hAnsi="Consolas" w:cs="宋体"/>
          <w:color w:val="404040"/>
          <w:kern w:val="0"/>
          <w:sz w:val="18"/>
          <w:szCs w:val="18"/>
        </w:rPr>
        <w:br/>
        <w:t xml:space="preserve">   0.0000 + 0.0000i   0.0000 + 0.0000i   0.0000 + 0.0000i   0.0000 + 0.0000i   1.0000 + 0.0000i   0.0000 + 0.0000i   0.0000 + 0.0000i   0.0000 + 0.0000i</w:t>
      </w:r>
      <w:r w:rsidRPr="00177E42">
        <w:rPr>
          <w:rFonts w:ascii="Consolas" w:hAnsi="Consolas" w:cs="宋体"/>
          <w:color w:val="404040"/>
          <w:kern w:val="0"/>
          <w:sz w:val="18"/>
          <w:szCs w:val="18"/>
        </w:rPr>
        <w:br/>
        <w:t xml:space="preserve">   0.0000 + 0.0000i   0.0000 + 0.0000i   0.0000 + 0.0000i   0.0000 + 0.0000i   0.0000 + 0.0000i   0.0000 + 0.0000i   0.0000 + 0.0000i   0.7071 - 0.7071i</w:t>
      </w:r>
      <w:r w:rsidRPr="00177E42">
        <w:rPr>
          <w:rFonts w:ascii="Consolas" w:hAnsi="Consolas" w:cs="宋体"/>
          <w:color w:val="404040"/>
          <w:kern w:val="0"/>
          <w:sz w:val="18"/>
          <w:szCs w:val="18"/>
        </w:rPr>
        <w:br/>
        <w:t xml:space="preserve">   0.0000 + 0.0000i   0.0000 + 0.0000i   0.0000 + 0.0000i   0.0000 + 0.0000i   0.0000 + 0.0000i   0.0000 + 0.0000i   1.0000 + 0.0000i   0.0000 + 0.0000i</w:t>
      </w:r>
      <w:r w:rsidRPr="00177E42">
        <w:rPr>
          <w:rFonts w:ascii="Consolas" w:hAnsi="Consolas" w:cs="宋体"/>
          <w:color w:val="404040"/>
          <w:kern w:val="0"/>
          <w:sz w:val="18"/>
          <w:szCs w:val="18"/>
        </w:rPr>
        <w:br/>
        <w:t xml:space="preserve">   0.0000 + 0.0000i   0.0000 + 0.0000i   0.0000 + 0.0000i   0.0000 + 0.0000i   0.0000 + 0.0000i   0.7071 + 0.7071i   0.0000 + 0.0000i   0.0000 + 0.0000i</w:t>
      </w:r>
    </w:p>
    <w:p w14:paraId="2DDB1233" w14:textId="77777777" w:rsidR="00177E42" w:rsidRPr="00177E42" w:rsidRDefault="00177E42" w:rsidP="00177E42">
      <w:pPr>
        <w:widowControl/>
        <w:shd w:val="clear" w:color="auto" w:fill="F7F7F7"/>
        <w:spacing w:line="259" w:lineRule="atLeast"/>
        <w:ind w:firstLineChars="0" w:firstLine="0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177E42">
        <w:rPr>
          <w:rFonts w:ascii="Consolas" w:hAnsi="Consolas" w:cs="宋体"/>
          <w:color w:val="000000"/>
          <w:kern w:val="0"/>
          <w:sz w:val="21"/>
          <w:szCs w:val="21"/>
        </w:rPr>
        <w:t>RC1*</w:t>
      </w:r>
      <w:proofErr w:type="gramStart"/>
      <w:r w:rsidRPr="00177E42">
        <w:rPr>
          <w:rFonts w:ascii="Consolas" w:hAnsi="Consolas" w:cs="宋体"/>
          <w:color w:val="000000"/>
          <w:kern w:val="0"/>
          <w:sz w:val="21"/>
          <w:szCs w:val="21"/>
        </w:rPr>
        <w:t>inv(</w:t>
      </w:r>
      <w:proofErr w:type="gramEnd"/>
      <w:r w:rsidRPr="00177E42">
        <w:rPr>
          <w:rFonts w:ascii="Consolas" w:hAnsi="Consolas" w:cs="宋体"/>
          <w:color w:val="000000"/>
          <w:kern w:val="0"/>
          <w:sz w:val="21"/>
          <w:szCs w:val="21"/>
        </w:rPr>
        <w:t>RZ1)*inv(CNOT01)</w:t>
      </w:r>
    </w:p>
    <w:p w14:paraId="4855FE40" w14:textId="77777777" w:rsidR="00177E42" w:rsidRPr="00177E42" w:rsidRDefault="00177E42" w:rsidP="00177E42">
      <w:pPr>
        <w:widowControl/>
        <w:shd w:val="clear" w:color="auto" w:fill="FFFFFF"/>
        <w:spacing w:line="259" w:lineRule="atLeast"/>
        <w:ind w:firstLineChars="0" w:firstLine="0"/>
        <w:jc w:val="left"/>
        <w:rPr>
          <w:rFonts w:ascii="Consolas" w:hAnsi="Consolas" w:cs="宋体"/>
          <w:color w:val="404040"/>
          <w:kern w:val="0"/>
          <w:sz w:val="18"/>
          <w:szCs w:val="18"/>
        </w:rPr>
      </w:pPr>
      <w:proofErr w:type="spellStart"/>
      <w:r w:rsidRPr="00177E42">
        <w:rPr>
          <w:rFonts w:ascii="Consolas" w:hAnsi="Consolas" w:cs="宋体"/>
          <w:color w:val="404040"/>
          <w:kern w:val="0"/>
          <w:sz w:val="18"/>
          <w:szCs w:val="18"/>
        </w:rPr>
        <w:t>ans</w:t>
      </w:r>
      <w:proofErr w:type="spellEnd"/>
      <w:r w:rsidRPr="00177E42">
        <w:rPr>
          <w:rFonts w:ascii="Consolas" w:hAnsi="Consolas" w:cs="宋体"/>
          <w:color w:val="404040"/>
          <w:kern w:val="0"/>
          <w:sz w:val="18"/>
          <w:szCs w:val="18"/>
        </w:rPr>
        <w:t xml:space="preserve"> = </w:t>
      </w:r>
      <w:r w:rsidRPr="00177E42">
        <w:rPr>
          <w:rFonts w:ascii="Consolas" w:hAnsi="Consolas" w:cs="宋体"/>
          <w:color w:val="B3B3B3"/>
          <w:kern w:val="0"/>
          <w:sz w:val="18"/>
          <w:szCs w:val="18"/>
        </w:rPr>
        <w:t>8×8 complex</w:t>
      </w:r>
    </w:p>
    <w:p w14:paraId="2607C148" w14:textId="77777777" w:rsidR="00177E42" w:rsidRPr="00177E42" w:rsidRDefault="00177E42" w:rsidP="00177E42">
      <w:pPr>
        <w:widowControl/>
        <w:shd w:val="clear" w:color="auto" w:fill="FFFFFF"/>
        <w:spacing w:line="259" w:lineRule="atLeast"/>
        <w:ind w:firstLineChars="0" w:firstLine="0"/>
        <w:jc w:val="left"/>
        <w:rPr>
          <w:rFonts w:ascii="Consolas" w:hAnsi="Consolas" w:cs="宋体"/>
          <w:color w:val="404040"/>
          <w:kern w:val="0"/>
          <w:sz w:val="18"/>
          <w:szCs w:val="18"/>
        </w:rPr>
      </w:pPr>
      <w:r w:rsidRPr="00177E42">
        <w:rPr>
          <w:rFonts w:ascii="Consolas" w:hAnsi="Consolas" w:cs="宋体"/>
          <w:color w:val="404040"/>
          <w:kern w:val="0"/>
          <w:sz w:val="18"/>
          <w:szCs w:val="18"/>
        </w:rPr>
        <w:t xml:space="preserve">   1.0000 + 0.0000i   0.0000 + 0.0000i   0.0000 + 0.0000i   0.0000 + 0.0000i   0.0000 + 0.0000i   0.0000 + 0.0000i   0.0000 + 0.0000i   0.0000 + 0.0000i</w:t>
      </w:r>
      <w:r w:rsidRPr="00177E42">
        <w:rPr>
          <w:rFonts w:ascii="Consolas" w:hAnsi="Consolas" w:cs="宋体"/>
          <w:color w:val="404040"/>
          <w:kern w:val="0"/>
          <w:sz w:val="18"/>
          <w:szCs w:val="18"/>
        </w:rPr>
        <w:br/>
        <w:t xml:space="preserve">   0.0000 + 0.0000i   0.7071 - 0.7071i   0.0000 + 0.0000i   0.0000 + 0.0000i   0.0000 + 0.0000i   0.0000 + 0.0000i   0.0000 + 0.0000i   0.0000 + 0.0000i</w:t>
      </w:r>
      <w:r w:rsidRPr="00177E42">
        <w:rPr>
          <w:rFonts w:ascii="Consolas" w:hAnsi="Consolas" w:cs="宋体"/>
          <w:color w:val="404040"/>
          <w:kern w:val="0"/>
          <w:sz w:val="18"/>
          <w:szCs w:val="18"/>
        </w:rPr>
        <w:br/>
        <w:t xml:space="preserve">   0.0000 + 0.0000i   0.0000 + 0.0000i   1.0000 + 0.0000i   0.0000 + 0.0000i   0.0000 + 0.0000i   0.0000 + 0.0000i   0.0000 + 0.0000i   0.0000 + 0.0000i</w:t>
      </w:r>
      <w:r w:rsidRPr="00177E42">
        <w:rPr>
          <w:rFonts w:ascii="Consolas" w:hAnsi="Consolas" w:cs="宋体"/>
          <w:color w:val="404040"/>
          <w:kern w:val="0"/>
          <w:sz w:val="18"/>
          <w:szCs w:val="18"/>
        </w:rPr>
        <w:br/>
        <w:t xml:space="preserve">   0.0000 + 0.0000i   0.0000 + 0.0000i   0.0000 + 0.0000i   0.7071 + 0.7071i   0.0000 + 0.0000i   0.0000 + 0.0000i   0.0000 + 0.0000i   0.0000 + 0.0000i</w:t>
      </w:r>
      <w:r w:rsidRPr="00177E42">
        <w:rPr>
          <w:rFonts w:ascii="Consolas" w:hAnsi="Consolas" w:cs="宋体"/>
          <w:color w:val="404040"/>
          <w:kern w:val="0"/>
          <w:sz w:val="18"/>
          <w:szCs w:val="18"/>
        </w:rPr>
        <w:br/>
        <w:t xml:space="preserve">   0.0000 + 0.0000i   0.0000 + 0.0000i   0.0000 + 0.0000i   0.0000 + 0.0000i   1.0000 + 0.0000i   0.0000 + 0.0000i   0.0000 + 0.0000i   0.0000 + 0.0000i</w:t>
      </w:r>
      <w:r w:rsidRPr="00177E42">
        <w:rPr>
          <w:rFonts w:ascii="Consolas" w:hAnsi="Consolas" w:cs="宋体"/>
          <w:color w:val="404040"/>
          <w:kern w:val="0"/>
          <w:sz w:val="18"/>
          <w:szCs w:val="18"/>
        </w:rPr>
        <w:br/>
        <w:t xml:space="preserve">   0.0000 + 0.0000i   0.0000 + 0.0000i   0.0000 + 0.0000i   0.0000 + 0.0000i   0.0000 + 0.0000i   0.7071 - 0.7071i   0.0000 + 0.0000i   0.0000 + 0.0000i</w:t>
      </w:r>
      <w:r w:rsidRPr="00177E42">
        <w:rPr>
          <w:rFonts w:ascii="Consolas" w:hAnsi="Consolas" w:cs="宋体"/>
          <w:color w:val="404040"/>
          <w:kern w:val="0"/>
          <w:sz w:val="18"/>
          <w:szCs w:val="18"/>
        </w:rPr>
        <w:br/>
        <w:t xml:space="preserve">   0.0000 + 0.0000i   0.0000 + 0.0000i   0.0000 + 0.0000i   0.0000 + 0.0000i   0.0000 + 0.0000i   0.0000 + 0.0000i   1.0000 + 0.0000i   0.0000 + 0.0000i</w:t>
      </w:r>
      <w:r w:rsidRPr="00177E42">
        <w:rPr>
          <w:rFonts w:ascii="Consolas" w:hAnsi="Consolas" w:cs="宋体"/>
          <w:color w:val="404040"/>
          <w:kern w:val="0"/>
          <w:sz w:val="18"/>
          <w:szCs w:val="18"/>
        </w:rPr>
        <w:br/>
        <w:t xml:space="preserve">   0.0000 + 0.0000i   0.0000 + 0.0000i   0.0000 + 0.0000i   0.0000 + 0.0000i   0.0000 + 0.0000i   0.0000 + 0.0000i   0.0000 + 0.0000i   0.7071 + 0.7071i</w:t>
      </w:r>
    </w:p>
    <w:p w14:paraId="128EAD71" w14:textId="77777777" w:rsidR="00177E42" w:rsidRPr="00177E42" w:rsidRDefault="00177E42" w:rsidP="00177E42">
      <w:pPr>
        <w:widowControl/>
        <w:shd w:val="clear" w:color="auto" w:fill="F7F7F7"/>
        <w:spacing w:line="259" w:lineRule="atLeast"/>
        <w:ind w:firstLineChars="0" w:firstLine="0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177E42">
        <w:rPr>
          <w:rFonts w:ascii="Consolas" w:hAnsi="Consolas" w:cs="宋体"/>
          <w:color w:val="000000"/>
          <w:kern w:val="0"/>
          <w:sz w:val="21"/>
          <w:szCs w:val="21"/>
        </w:rPr>
        <w:t>RC1*CNOT12*</w:t>
      </w:r>
      <w:proofErr w:type="gramStart"/>
      <w:r w:rsidRPr="00177E42">
        <w:rPr>
          <w:rFonts w:ascii="Consolas" w:hAnsi="Consolas" w:cs="宋体"/>
          <w:color w:val="000000"/>
          <w:kern w:val="0"/>
          <w:sz w:val="21"/>
          <w:szCs w:val="21"/>
        </w:rPr>
        <w:t>inv(</w:t>
      </w:r>
      <w:proofErr w:type="gramEnd"/>
      <w:r w:rsidRPr="00177E42">
        <w:rPr>
          <w:rFonts w:ascii="Consolas" w:hAnsi="Consolas" w:cs="宋体"/>
          <w:color w:val="000000"/>
          <w:kern w:val="0"/>
          <w:sz w:val="21"/>
          <w:szCs w:val="21"/>
        </w:rPr>
        <w:t>RZ1)*inv(CNOT01)</w:t>
      </w:r>
    </w:p>
    <w:p w14:paraId="06A08A11" w14:textId="77777777" w:rsidR="00177E42" w:rsidRPr="00177E42" w:rsidRDefault="00177E42" w:rsidP="00177E42">
      <w:pPr>
        <w:widowControl/>
        <w:shd w:val="clear" w:color="auto" w:fill="FFFFFF"/>
        <w:spacing w:line="259" w:lineRule="atLeast"/>
        <w:ind w:firstLineChars="0" w:firstLine="0"/>
        <w:jc w:val="left"/>
        <w:rPr>
          <w:rFonts w:ascii="Consolas" w:hAnsi="Consolas" w:cs="宋体"/>
          <w:color w:val="404040"/>
          <w:kern w:val="0"/>
          <w:sz w:val="18"/>
          <w:szCs w:val="18"/>
        </w:rPr>
      </w:pPr>
      <w:proofErr w:type="spellStart"/>
      <w:r w:rsidRPr="00177E42">
        <w:rPr>
          <w:rFonts w:ascii="Consolas" w:hAnsi="Consolas" w:cs="宋体"/>
          <w:color w:val="404040"/>
          <w:kern w:val="0"/>
          <w:sz w:val="18"/>
          <w:szCs w:val="18"/>
        </w:rPr>
        <w:t>ans</w:t>
      </w:r>
      <w:proofErr w:type="spellEnd"/>
      <w:r w:rsidRPr="00177E42">
        <w:rPr>
          <w:rFonts w:ascii="Consolas" w:hAnsi="Consolas" w:cs="宋体"/>
          <w:color w:val="404040"/>
          <w:kern w:val="0"/>
          <w:sz w:val="18"/>
          <w:szCs w:val="18"/>
        </w:rPr>
        <w:t xml:space="preserve"> = </w:t>
      </w:r>
      <w:r w:rsidRPr="00177E42">
        <w:rPr>
          <w:rFonts w:ascii="Consolas" w:hAnsi="Consolas" w:cs="宋体"/>
          <w:color w:val="B3B3B3"/>
          <w:kern w:val="0"/>
          <w:sz w:val="18"/>
          <w:szCs w:val="18"/>
        </w:rPr>
        <w:t>8×8 complex</w:t>
      </w:r>
    </w:p>
    <w:p w14:paraId="57DD62A0" w14:textId="77777777" w:rsidR="00177E42" w:rsidRPr="00177E42" w:rsidRDefault="00177E42" w:rsidP="00177E42">
      <w:pPr>
        <w:widowControl/>
        <w:shd w:val="clear" w:color="auto" w:fill="FFFFFF"/>
        <w:spacing w:line="259" w:lineRule="atLeast"/>
        <w:ind w:firstLineChars="0" w:firstLine="0"/>
        <w:jc w:val="left"/>
        <w:rPr>
          <w:rFonts w:ascii="Consolas" w:hAnsi="Consolas" w:cs="宋体"/>
          <w:color w:val="404040"/>
          <w:kern w:val="0"/>
          <w:sz w:val="18"/>
          <w:szCs w:val="18"/>
        </w:rPr>
      </w:pPr>
      <w:r w:rsidRPr="00177E42">
        <w:rPr>
          <w:rFonts w:ascii="Consolas" w:hAnsi="Consolas" w:cs="宋体"/>
          <w:color w:val="404040"/>
          <w:kern w:val="0"/>
          <w:sz w:val="18"/>
          <w:szCs w:val="18"/>
        </w:rPr>
        <w:t xml:space="preserve">   1.0000 + 0.0000i   0.0000 + 0.0000i   0.0000 + 0.0000i   0.0000 + 0.0000i   0.0000 + 0.0000i   0.0000 + 0.0000i   0.0000 + 0.0000i   0.0000 + 0.0000i</w:t>
      </w:r>
      <w:r w:rsidRPr="00177E42">
        <w:rPr>
          <w:rFonts w:ascii="Consolas" w:hAnsi="Consolas" w:cs="宋体"/>
          <w:color w:val="404040"/>
          <w:kern w:val="0"/>
          <w:sz w:val="18"/>
          <w:szCs w:val="18"/>
        </w:rPr>
        <w:br/>
        <w:t xml:space="preserve">   0.0000 + 0.0000i   0.0000 + 0.0000i   0.0000 + 0.0000i   0.0000 + 0.0000i   0.0000 + 0.0000i   0.7071 - 0.7071i   0.0000 + 0.0000i   0.0000 + 0.0000i</w:t>
      </w:r>
      <w:r w:rsidRPr="00177E42">
        <w:rPr>
          <w:rFonts w:ascii="Consolas" w:hAnsi="Consolas" w:cs="宋体"/>
          <w:color w:val="404040"/>
          <w:kern w:val="0"/>
          <w:sz w:val="18"/>
          <w:szCs w:val="18"/>
        </w:rPr>
        <w:br/>
        <w:t xml:space="preserve">   0.0000 + 0.0000i   0.0000 + 0.0000i   0.0000 + 0.0000i   0.0000 + 0.0000i   0.0000 + 0.0000i   0.0000 + 0.0000i   1.0000 + 0.0000i   0.0000 + 0.0000i</w:t>
      </w:r>
      <w:r w:rsidRPr="00177E42">
        <w:rPr>
          <w:rFonts w:ascii="Consolas" w:hAnsi="Consolas" w:cs="宋体"/>
          <w:color w:val="404040"/>
          <w:kern w:val="0"/>
          <w:sz w:val="18"/>
          <w:szCs w:val="18"/>
        </w:rPr>
        <w:br/>
        <w:t xml:space="preserve">   0.0000 + 0.0000i   0.0000 + 0.0000i   0.0000 + 0.0000i   0.7071 + 0.7071i   0.0000 + 0.0000i   0.0000 + 0.0000i   0.0000 + 0.0000i   0.0000 + 0.0000i</w:t>
      </w:r>
      <w:r w:rsidRPr="00177E42">
        <w:rPr>
          <w:rFonts w:ascii="Consolas" w:hAnsi="Consolas" w:cs="宋体"/>
          <w:color w:val="404040"/>
          <w:kern w:val="0"/>
          <w:sz w:val="18"/>
          <w:szCs w:val="18"/>
        </w:rPr>
        <w:br/>
      </w:r>
      <w:r w:rsidRPr="00177E42">
        <w:rPr>
          <w:rFonts w:ascii="Consolas" w:hAnsi="Consolas" w:cs="宋体"/>
          <w:color w:val="404040"/>
          <w:kern w:val="0"/>
          <w:sz w:val="18"/>
          <w:szCs w:val="18"/>
        </w:rPr>
        <w:lastRenderedPageBreak/>
        <w:t xml:space="preserve">   0.0000 + 0.0000i   0.0000 + 0.0000i   0.0000 + 0.0000i   0.0000 + 0.0000i   1.0000 + 0.0000i   0.0000 + 0.0000i   0.0000 + 0.0000i   0.0000 + 0.0000i</w:t>
      </w:r>
      <w:r w:rsidRPr="00177E42">
        <w:rPr>
          <w:rFonts w:ascii="Consolas" w:hAnsi="Consolas" w:cs="宋体"/>
          <w:color w:val="404040"/>
          <w:kern w:val="0"/>
          <w:sz w:val="18"/>
          <w:szCs w:val="18"/>
        </w:rPr>
        <w:br/>
        <w:t xml:space="preserve">   0.0000 + 0.0000i   0.7071 - 0.7071i   0.0000 + 0.0000i   0.0000 + 0.0000i   0.0000 + 0.0000i   0.0000 + 0.0000i   0.0000 + 0.0000i   0.0000 + 0.0000i</w:t>
      </w:r>
      <w:r w:rsidRPr="00177E42">
        <w:rPr>
          <w:rFonts w:ascii="Consolas" w:hAnsi="Consolas" w:cs="宋体"/>
          <w:color w:val="404040"/>
          <w:kern w:val="0"/>
          <w:sz w:val="18"/>
          <w:szCs w:val="18"/>
        </w:rPr>
        <w:br/>
        <w:t xml:space="preserve">   0.0000 + 0.0000i   0.0000 + 0.0000i   1.0000 + 0.0000i   0.0000 + 0.0000i   0.0000 + 0.0000i   0.0000 + 0.0000i   0.0000 + 0.0000i   0.0000 + 0.0000i</w:t>
      </w:r>
      <w:r w:rsidRPr="00177E42">
        <w:rPr>
          <w:rFonts w:ascii="Consolas" w:hAnsi="Consolas" w:cs="宋体"/>
          <w:color w:val="404040"/>
          <w:kern w:val="0"/>
          <w:sz w:val="18"/>
          <w:szCs w:val="18"/>
        </w:rPr>
        <w:br/>
        <w:t xml:space="preserve">   0.0000 + 0.0000i   0.0000 + 0.0000i   0.0000 + 0.0000i   0.0000 + 0.0000i   0.0000 + 0.0000i   0.0000 + 0.0000i   0.0000 + 0.0000i   0.7071 + 0.7071i</w:t>
      </w:r>
    </w:p>
    <w:p w14:paraId="631D73A8" w14:textId="77777777" w:rsidR="00177E42" w:rsidRPr="00177E42" w:rsidRDefault="00177E42" w:rsidP="00177E42">
      <w:pPr>
        <w:widowControl/>
        <w:shd w:val="clear" w:color="auto" w:fill="F7F7F7"/>
        <w:spacing w:line="259" w:lineRule="atLeast"/>
        <w:ind w:firstLineChars="0" w:firstLine="0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177E42">
        <w:rPr>
          <w:rFonts w:ascii="Consolas" w:hAnsi="Consolas" w:cs="宋体"/>
          <w:color w:val="000000"/>
          <w:kern w:val="0"/>
          <w:sz w:val="21"/>
          <w:szCs w:val="21"/>
        </w:rPr>
        <w:t>CR2=CNOT12*RZ2</w:t>
      </w:r>
    </w:p>
    <w:p w14:paraId="7BEAE492" w14:textId="77777777" w:rsidR="00177E42" w:rsidRPr="00177E42" w:rsidRDefault="00177E42" w:rsidP="00177E42">
      <w:pPr>
        <w:widowControl/>
        <w:shd w:val="clear" w:color="auto" w:fill="FFFFFF"/>
        <w:spacing w:line="259" w:lineRule="atLeast"/>
        <w:ind w:firstLineChars="0" w:firstLine="0"/>
        <w:jc w:val="left"/>
        <w:rPr>
          <w:rFonts w:ascii="Consolas" w:hAnsi="Consolas" w:cs="宋体"/>
          <w:color w:val="404040"/>
          <w:kern w:val="0"/>
          <w:sz w:val="18"/>
          <w:szCs w:val="18"/>
        </w:rPr>
      </w:pPr>
      <w:r w:rsidRPr="00177E42">
        <w:rPr>
          <w:rFonts w:ascii="Consolas" w:hAnsi="Consolas" w:cs="宋体"/>
          <w:color w:val="404040"/>
          <w:kern w:val="0"/>
          <w:sz w:val="18"/>
          <w:szCs w:val="18"/>
        </w:rPr>
        <w:t xml:space="preserve">CR2 = </w:t>
      </w:r>
      <w:r w:rsidRPr="00177E42">
        <w:rPr>
          <w:rFonts w:ascii="Consolas" w:hAnsi="Consolas" w:cs="宋体"/>
          <w:color w:val="B3B3B3"/>
          <w:kern w:val="0"/>
          <w:sz w:val="18"/>
          <w:szCs w:val="18"/>
        </w:rPr>
        <w:t>8×8 complex</w:t>
      </w:r>
    </w:p>
    <w:p w14:paraId="7D4FAE7F" w14:textId="77777777" w:rsidR="00177E42" w:rsidRPr="00177E42" w:rsidRDefault="00177E42" w:rsidP="00177E42">
      <w:pPr>
        <w:widowControl/>
        <w:shd w:val="clear" w:color="auto" w:fill="FFFFFF"/>
        <w:spacing w:line="259" w:lineRule="atLeast"/>
        <w:ind w:firstLineChars="0" w:firstLine="0"/>
        <w:jc w:val="left"/>
        <w:rPr>
          <w:rFonts w:ascii="Consolas" w:hAnsi="Consolas" w:cs="宋体"/>
          <w:color w:val="404040"/>
          <w:kern w:val="0"/>
          <w:sz w:val="18"/>
          <w:szCs w:val="18"/>
        </w:rPr>
      </w:pPr>
      <w:r w:rsidRPr="00177E42">
        <w:rPr>
          <w:rFonts w:ascii="Consolas" w:hAnsi="Consolas" w:cs="宋体"/>
          <w:color w:val="404040"/>
          <w:kern w:val="0"/>
          <w:sz w:val="18"/>
          <w:szCs w:val="18"/>
        </w:rPr>
        <w:t xml:space="preserve">   0.9239 - 0.3827i   0.0000 + 0.0000i   0.0000 + 0.0000i   0.0000 + 0.0000i   0.0000 + 0.0000i   0.0000 + 0.0000i   0.0000 + 0.0000i   0.0000 + 0.0000i</w:t>
      </w:r>
      <w:r w:rsidRPr="00177E42">
        <w:rPr>
          <w:rFonts w:ascii="Consolas" w:hAnsi="Consolas" w:cs="宋体"/>
          <w:color w:val="404040"/>
          <w:kern w:val="0"/>
          <w:sz w:val="18"/>
          <w:szCs w:val="18"/>
        </w:rPr>
        <w:br/>
        <w:t xml:space="preserve">   0.0000 + 0.0000i   0.9239 - 0.3827i   0.0000 + 0.0000i   0.0000 + 0.0000i   0.0000 + 0.0000i   0.0000 + 0.0000i   0.0000 + 0.0000i   0.0000 + 0.0000i</w:t>
      </w:r>
      <w:r w:rsidRPr="00177E42">
        <w:rPr>
          <w:rFonts w:ascii="Consolas" w:hAnsi="Consolas" w:cs="宋体"/>
          <w:color w:val="404040"/>
          <w:kern w:val="0"/>
          <w:sz w:val="18"/>
          <w:szCs w:val="18"/>
        </w:rPr>
        <w:br/>
        <w:t xml:space="preserve">   0.0000 + 0.0000i   0.0000 + 0.0000i   0.0000 + 0.0000i   0.0000 + 0.0000i   0.0000 + 0.0000i   0.0000 + 0.0000i   0.9239 + 0.3827i   0.0000 + 0.0000i</w:t>
      </w:r>
      <w:r w:rsidRPr="00177E42">
        <w:rPr>
          <w:rFonts w:ascii="Consolas" w:hAnsi="Consolas" w:cs="宋体"/>
          <w:color w:val="404040"/>
          <w:kern w:val="0"/>
          <w:sz w:val="18"/>
          <w:szCs w:val="18"/>
        </w:rPr>
        <w:br/>
        <w:t xml:space="preserve">   0.0000 + 0.0000i   0.0000 + 0.0000i   0.0000 + 0.0000i   0.0000 + 0.0000i   0.0000 + 0.0000i   0.0000 + 0.0000i   0.0000 + 0.0000i   0.9239 + 0.3827i</w:t>
      </w:r>
      <w:r w:rsidRPr="00177E42">
        <w:rPr>
          <w:rFonts w:ascii="Consolas" w:hAnsi="Consolas" w:cs="宋体"/>
          <w:color w:val="404040"/>
          <w:kern w:val="0"/>
          <w:sz w:val="18"/>
          <w:szCs w:val="18"/>
        </w:rPr>
        <w:br/>
        <w:t xml:space="preserve">   0.0000 + 0.0000i   0.0000 + 0.0000i   0.0000 + 0.0000i   0.0000 + 0.0000i   0.9239 + 0.3827i   0.0000 + 0.0000i   0.0000 + 0.0000i   0.0000 + 0.0000i</w:t>
      </w:r>
      <w:r w:rsidRPr="00177E42">
        <w:rPr>
          <w:rFonts w:ascii="Consolas" w:hAnsi="Consolas" w:cs="宋体"/>
          <w:color w:val="404040"/>
          <w:kern w:val="0"/>
          <w:sz w:val="18"/>
          <w:szCs w:val="18"/>
        </w:rPr>
        <w:br/>
        <w:t xml:space="preserve">   0.0000 + 0.0000i   0.0000 + 0.0000i   0.0000 + 0.0000i   0.0000 + 0.0000i   0.0000 + 0.0000i   0.9239 + 0.3827i   0.0000 + 0.0000i   0.0000 + 0.0000i</w:t>
      </w:r>
      <w:r w:rsidRPr="00177E42">
        <w:rPr>
          <w:rFonts w:ascii="Consolas" w:hAnsi="Consolas" w:cs="宋体"/>
          <w:color w:val="404040"/>
          <w:kern w:val="0"/>
          <w:sz w:val="18"/>
          <w:szCs w:val="18"/>
        </w:rPr>
        <w:br/>
        <w:t xml:space="preserve">   0.0000 + 0.0000i   0.0000 + 0.0000i   0.9239 - 0.3827i   0.0000 + 0.0000i   0.0000 + 0.0000i   0.0000 + 0.0000i   0.0000 + 0.0000i   0.0000 + 0.0000i</w:t>
      </w:r>
      <w:r w:rsidRPr="00177E42">
        <w:rPr>
          <w:rFonts w:ascii="Consolas" w:hAnsi="Consolas" w:cs="宋体"/>
          <w:color w:val="404040"/>
          <w:kern w:val="0"/>
          <w:sz w:val="18"/>
          <w:szCs w:val="18"/>
        </w:rPr>
        <w:br/>
        <w:t xml:space="preserve">   0.0000 + 0.0000i   0.0000 + 0.0000i   0.0000 + 0.0000i   0.9239 - 0.3827i   0.0000 + 0.0000i   0.0000 + 0.0000i   0.0000 + 0.0000i   0.0000 + 0.0000i</w:t>
      </w:r>
    </w:p>
    <w:p w14:paraId="74E628E8" w14:textId="77777777" w:rsidR="00177E42" w:rsidRPr="00177E42" w:rsidRDefault="00177E42" w:rsidP="00177E42">
      <w:pPr>
        <w:widowControl/>
        <w:shd w:val="clear" w:color="auto" w:fill="F7F7F7"/>
        <w:spacing w:line="259" w:lineRule="atLeast"/>
        <w:ind w:firstLineChars="0" w:firstLine="0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177E42">
        <w:rPr>
          <w:rFonts w:ascii="Consolas" w:hAnsi="Consolas" w:cs="宋体"/>
          <w:color w:val="000000"/>
          <w:kern w:val="0"/>
          <w:sz w:val="21"/>
          <w:szCs w:val="21"/>
        </w:rPr>
        <w:t>RC2=RZ2*CNOT12</w:t>
      </w:r>
    </w:p>
    <w:p w14:paraId="3CBC4657" w14:textId="77777777" w:rsidR="00177E42" w:rsidRPr="00177E42" w:rsidRDefault="00177E42" w:rsidP="00177E42">
      <w:pPr>
        <w:widowControl/>
        <w:shd w:val="clear" w:color="auto" w:fill="FFFFFF"/>
        <w:spacing w:line="259" w:lineRule="atLeast"/>
        <w:ind w:firstLineChars="0" w:firstLine="0"/>
        <w:jc w:val="left"/>
        <w:rPr>
          <w:rFonts w:ascii="Consolas" w:hAnsi="Consolas" w:cs="宋体"/>
          <w:color w:val="404040"/>
          <w:kern w:val="0"/>
          <w:sz w:val="18"/>
          <w:szCs w:val="18"/>
        </w:rPr>
      </w:pPr>
      <w:r w:rsidRPr="00177E42">
        <w:rPr>
          <w:rFonts w:ascii="Consolas" w:hAnsi="Consolas" w:cs="宋体"/>
          <w:color w:val="404040"/>
          <w:kern w:val="0"/>
          <w:sz w:val="18"/>
          <w:szCs w:val="18"/>
        </w:rPr>
        <w:t xml:space="preserve">RC2 = </w:t>
      </w:r>
      <w:r w:rsidRPr="00177E42">
        <w:rPr>
          <w:rFonts w:ascii="Consolas" w:hAnsi="Consolas" w:cs="宋体"/>
          <w:color w:val="B3B3B3"/>
          <w:kern w:val="0"/>
          <w:sz w:val="18"/>
          <w:szCs w:val="18"/>
        </w:rPr>
        <w:t>8×8 complex</w:t>
      </w:r>
    </w:p>
    <w:p w14:paraId="1DE34D67" w14:textId="77777777" w:rsidR="00177E42" w:rsidRPr="00177E42" w:rsidRDefault="00177E42" w:rsidP="00177E42">
      <w:pPr>
        <w:widowControl/>
        <w:shd w:val="clear" w:color="auto" w:fill="FFFFFF"/>
        <w:spacing w:line="259" w:lineRule="atLeast"/>
        <w:ind w:firstLineChars="0" w:firstLine="0"/>
        <w:jc w:val="left"/>
        <w:rPr>
          <w:rFonts w:ascii="Consolas" w:hAnsi="Consolas" w:cs="宋体"/>
          <w:color w:val="404040"/>
          <w:kern w:val="0"/>
          <w:sz w:val="18"/>
          <w:szCs w:val="18"/>
        </w:rPr>
      </w:pPr>
      <w:r w:rsidRPr="00177E42">
        <w:rPr>
          <w:rFonts w:ascii="Consolas" w:hAnsi="Consolas" w:cs="宋体"/>
          <w:color w:val="404040"/>
          <w:kern w:val="0"/>
          <w:sz w:val="18"/>
          <w:szCs w:val="18"/>
        </w:rPr>
        <w:t xml:space="preserve">   0.9239 - 0.3827i   0.0000 + 0.0000i   0.0000 + 0.0000i   0.0000 + 0.0000i   0.0000 + 0.0000i   0.0000 + 0.0000i   0.0000 + 0.0000i   0.0000 + 0.0000i</w:t>
      </w:r>
      <w:r w:rsidRPr="00177E42">
        <w:rPr>
          <w:rFonts w:ascii="Consolas" w:hAnsi="Consolas" w:cs="宋体"/>
          <w:color w:val="404040"/>
          <w:kern w:val="0"/>
          <w:sz w:val="18"/>
          <w:szCs w:val="18"/>
        </w:rPr>
        <w:br/>
        <w:t xml:space="preserve">   0.0000 + 0.0000i   0.9239 - 0.3827i   0.0000 + 0.0000i   0.0000 + 0.0000i   0.0000 + 0.0000i   0.0000 + 0.0000i   0.0000 + 0.0000i   0.0000 + 0.0000i</w:t>
      </w:r>
      <w:r w:rsidRPr="00177E42">
        <w:rPr>
          <w:rFonts w:ascii="Consolas" w:hAnsi="Consolas" w:cs="宋体"/>
          <w:color w:val="404040"/>
          <w:kern w:val="0"/>
          <w:sz w:val="18"/>
          <w:szCs w:val="18"/>
        </w:rPr>
        <w:br/>
        <w:t xml:space="preserve">   0.0000 + 0.0000i   0.0000 + 0.0000i   0.0000 + 0.0000i   0.0000 + 0.0000i   0.0000 + 0.0000i   0.0000 + 0.0000i   0.9239 - 0.3827i   0.0000 + 0.0000i</w:t>
      </w:r>
      <w:r w:rsidRPr="00177E42">
        <w:rPr>
          <w:rFonts w:ascii="Consolas" w:hAnsi="Consolas" w:cs="宋体"/>
          <w:color w:val="404040"/>
          <w:kern w:val="0"/>
          <w:sz w:val="18"/>
          <w:szCs w:val="18"/>
        </w:rPr>
        <w:br/>
        <w:t xml:space="preserve">   0.0000 + 0.0000i   0.0000 + 0.0000i   0.0000 + 0.0000i   0.0000 + 0.0000i   0.0000 + 0.0000i   0.0000 + 0.0000i   0.0000 + 0.0000i   0.9239 - 0.3827i</w:t>
      </w:r>
      <w:r w:rsidRPr="00177E42">
        <w:rPr>
          <w:rFonts w:ascii="Consolas" w:hAnsi="Consolas" w:cs="宋体"/>
          <w:color w:val="404040"/>
          <w:kern w:val="0"/>
          <w:sz w:val="18"/>
          <w:szCs w:val="18"/>
        </w:rPr>
        <w:br/>
        <w:t xml:space="preserve">   0.0000 + 0.0000i   0.0000 + 0.0000i   0.0000 + 0.0000i   0.0000 + 0.0000i   0.9239 + 0.3827i   0.0000 + 0.0000i   0.0000 + 0.0000i   0.0000 + 0.0000i</w:t>
      </w:r>
      <w:r w:rsidRPr="00177E42">
        <w:rPr>
          <w:rFonts w:ascii="Consolas" w:hAnsi="Consolas" w:cs="宋体"/>
          <w:color w:val="404040"/>
          <w:kern w:val="0"/>
          <w:sz w:val="18"/>
          <w:szCs w:val="18"/>
        </w:rPr>
        <w:br/>
        <w:t xml:space="preserve">   0.0000 + 0.0000i   0.0000 + 0.0000i   0.0000 + 0.0000i   0.0000 + 0.0000i   0.0000 + 0.0000i   0.9239 + 0.3827i   0.0000 + 0.0000i   0.0000 + 0.0000i</w:t>
      </w:r>
      <w:r w:rsidRPr="00177E42">
        <w:rPr>
          <w:rFonts w:ascii="Consolas" w:hAnsi="Consolas" w:cs="宋体"/>
          <w:color w:val="404040"/>
          <w:kern w:val="0"/>
          <w:sz w:val="18"/>
          <w:szCs w:val="18"/>
        </w:rPr>
        <w:br/>
        <w:t xml:space="preserve">   0.0000 + 0.0000i   0.0000 + 0.0000i   0.9239 + 0.3827i   0.0000 + 0.0000i   0.0000 + 0.0000i   0.0000 + 0.0000i   0.0000 + 0.0000i   0.0000 + 0.0000i</w:t>
      </w:r>
      <w:r w:rsidRPr="00177E42">
        <w:rPr>
          <w:rFonts w:ascii="Consolas" w:hAnsi="Consolas" w:cs="宋体"/>
          <w:color w:val="404040"/>
          <w:kern w:val="0"/>
          <w:sz w:val="18"/>
          <w:szCs w:val="18"/>
        </w:rPr>
        <w:br/>
        <w:t xml:space="preserve">   0.0000 + 0.0000i   0.0000 + 0.0000i   0.0000 + 0.0000i   0.9239 + 0.3827i   0.0000 + 0.0000i   0.0000 + 0.0000i   0.0000 + 0.0000i   0.0000 + 0.0000i</w:t>
      </w:r>
    </w:p>
    <w:p w14:paraId="341D1B12" w14:textId="77777777" w:rsidR="00177E42" w:rsidRPr="00177E42" w:rsidRDefault="00177E42" w:rsidP="00177E42">
      <w:pPr>
        <w:widowControl/>
        <w:shd w:val="clear" w:color="auto" w:fill="F7F7F7"/>
        <w:spacing w:line="259" w:lineRule="atLeast"/>
        <w:ind w:firstLineChars="0" w:firstLine="0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177E42">
        <w:rPr>
          <w:rFonts w:ascii="Consolas" w:hAnsi="Consolas" w:cs="宋体"/>
          <w:color w:val="000000"/>
          <w:kern w:val="0"/>
          <w:sz w:val="21"/>
          <w:szCs w:val="21"/>
        </w:rPr>
        <w:lastRenderedPageBreak/>
        <w:t>RC1*</w:t>
      </w:r>
      <w:proofErr w:type="gramStart"/>
      <w:r w:rsidRPr="00177E42">
        <w:rPr>
          <w:rFonts w:ascii="Consolas" w:hAnsi="Consolas" w:cs="宋体"/>
          <w:color w:val="000000"/>
          <w:kern w:val="0"/>
          <w:sz w:val="21"/>
          <w:szCs w:val="21"/>
        </w:rPr>
        <w:t>inv(</w:t>
      </w:r>
      <w:proofErr w:type="gramEnd"/>
      <w:r w:rsidRPr="00177E42">
        <w:rPr>
          <w:rFonts w:ascii="Consolas" w:hAnsi="Consolas" w:cs="宋体"/>
          <w:color w:val="000000"/>
          <w:kern w:val="0"/>
          <w:sz w:val="21"/>
          <w:szCs w:val="21"/>
        </w:rPr>
        <w:t>RZ1) == RC2*inv(RZ2)</w:t>
      </w:r>
    </w:p>
    <w:p w14:paraId="5BA45349" w14:textId="77777777" w:rsidR="00177E42" w:rsidRPr="00177E42" w:rsidRDefault="00177E42" w:rsidP="00177E42">
      <w:pPr>
        <w:widowControl/>
        <w:shd w:val="clear" w:color="auto" w:fill="FFFFFF"/>
        <w:spacing w:line="259" w:lineRule="atLeast"/>
        <w:ind w:firstLineChars="0" w:firstLine="0"/>
        <w:jc w:val="left"/>
        <w:rPr>
          <w:rFonts w:ascii="Consolas" w:hAnsi="Consolas" w:cs="宋体"/>
          <w:color w:val="404040"/>
          <w:kern w:val="0"/>
          <w:sz w:val="18"/>
          <w:szCs w:val="18"/>
        </w:rPr>
      </w:pPr>
      <w:proofErr w:type="spellStart"/>
      <w:r w:rsidRPr="00177E42">
        <w:rPr>
          <w:rFonts w:ascii="Consolas" w:hAnsi="Consolas" w:cs="宋体"/>
          <w:color w:val="404040"/>
          <w:kern w:val="0"/>
          <w:sz w:val="18"/>
          <w:szCs w:val="18"/>
        </w:rPr>
        <w:t>ans</w:t>
      </w:r>
      <w:proofErr w:type="spellEnd"/>
      <w:r w:rsidRPr="00177E42">
        <w:rPr>
          <w:rFonts w:ascii="Consolas" w:hAnsi="Consolas" w:cs="宋体"/>
          <w:color w:val="404040"/>
          <w:kern w:val="0"/>
          <w:sz w:val="18"/>
          <w:szCs w:val="18"/>
        </w:rPr>
        <w:t xml:space="preserve"> = </w:t>
      </w:r>
      <w:r w:rsidRPr="00177E42">
        <w:rPr>
          <w:rFonts w:ascii="Consolas" w:hAnsi="Consolas" w:cs="宋体"/>
          <w:color w:val="B3B3B3"/>
          <w:kern w:val="0"/>
          <w:sz w:val="18"/>
          <w:szCs w:val="18"/>
        </w:rPr>
        <w:t>8×8 logical array</w:t>
      </w:r>
    </w:p>
    <w:p w14:paraId="4A1BF7E1" w14:textId="77777777" w:rsidR="00177E42" w:rsidRPr="00177E42" w:rsidRDefault="00177E42" w:rsidP="00177E42">
      <w:pPr>
        <w:widowControl/>
        <w:shd w:val="clear" w:color="auto" w:fill="FFFFFF"/>
        <w:spacing w:line="259" w:lineRule="atLeast"/>
        <w:ind w:firstLineChars="0" w:firstLine="0"/>
        <w:jc w:val="left"/>
        <w:rPr>
          <w:rFonts w:ascii="Consolas" w:hAnsi="Consolas" w:cs="宋体"/>
          <w:color w:val="404040"/>
          <w:kern w:val="0"/>
          <w:sz w:val="18"/>
          <w:szCs w:val="18"/>
        </w:rPr>
      </w:pPr>
      <w:r w:rsidRPr="00177E42">
        <w:rPr>
          <w:rFonts w:ascii="Consolas" w:hAnsi="Consolas" w:cs="宋体"/>
          <w:color w:val="404040"/>
          <w:kern w:val="0"/>
          <w:sz w:val="18"/>
          <w:szCs w:val="18"/>
        </w:rPr>
        <w:t xml:space="preserve">   1   1   1   1   1   1   1   1</w:t>
      </w:r>
      <w:r w:rsidRPr="00177E42">
        <w:rPr>
          <w:rFonts w:ascii="Consolas" w:hAnsi="Consolas" w:cs="宋体"/>
          <w:color w:val="404040"/>
          <w:kern w:val="0"/>
          <w:sz w:val="18"/>
          <w:szCs w:val="18"/>
        </w:rPr>
        <w:br/>
        <w:t xml:space="preserve">   1   0   1   0   1   1   1   1</w:t>
      </w:r>
      <w:r w:rsidRPr="00177E42">
        <w:rPr>
          <w:rFonts w:ascii="Consolas" w:hAnsi="Consolas" w:cs="宋体"/>
          <w:color w:val="404040"/>
          <w:kern w:val="0"/>
          <w:sz w:val="18"/>
          <w:szCs w:val="18"/>
        </w:rPr>
        <w:br/>
        <w:t xml:space="preserve">   1   1   0   1   1   1   0   1</w:t>
      </w:r>
      <w:r w:rsidRPr="00177E42">
        <w:rPr>
          <w:rFonts w:ascii="Consolas" w:hAnsi="Consolas" w:cs="宋体"/>
          <w:color w:val="404040"/>
          <w:kern w:val="0"/>
          <w:sz w:val="18"/>
          <w:szCs w:val="18"/>
        </w:rPr>
        <w:br/>
        <w:t xml:space="preserve">   1   0   1   1   1   1   1   0</w:t>
      </w:r>
      <w:r w:rsidRPr="00177E42">
        <w:rPr>
          <w:rFonts w:ascii="Consolas" w:hAnsi="Consolas" w:cs="宋体"/>
          <w:color w:val="404040"/>
          <w:kern w:val="0"/>
          <w:sz w:val="18"/>
          <w:szCs w:val="18"/>
        </w:rPr>
        <w:br/>
        <w:t xml:space="preserve">   1   1   1   1   1   1   1   1</w:t>
      </w:r>
      <w:r w:rsidRPr="00177E42">
        <w:rPr>
          <w:rFonts w:ascii="Consolas" w:hAnsi="Consolas" w:cs="宋体"/>
          <w:color w:val="404040"/>
          <w:kern w:val="0"/>
          <w:sz w:val="18"/>
          <w:szCs w:val="18"/>
        </w:rPr>
        <w:br/>
        <w:t xml:space="preserve">   1   1   1   1   1   0   1   0</w:t>
      </w:r>
      <w:r w:rsidRPr="00177E42">
        <w:rPr>
          <w:rFonts w:ascii="Consolas" w:hAnsi="Consolas" w:cs="宋体"/>
          <w:color w:val="404040"/>
          <w:kern w:val="0"/>
          <w:sz w:val="18"/>
          <w:szCs w:val="18"/>
        </w:rPr>
        <w:br/>
        <w:t xml:space="preserve">   1   1   0   1   1   1   0   1</w:t>
      </w:r>
      <w:r w:rsidRPr="00177E42">
        <w:rPr>
          <w:rFonts w:ascii="Consolas" w:hAnsi="Consolas" w:cs="宋体"/>
          <w:color w:val="404040"/>
          <w:kern w:val="0"/>
          <w:sz w:val="18"/>
          <w:szCs w:val="18"/>
        </w:rPr>
        <w:br/>
        <w:t xml:space="preserve">   1   1   1   0   1   0   1   1</w:t>
      </w:r>
    </w:p>
    <w:p w14:paraId="2E013CD8" w14:textId="77777777" w:rsidR="00177E42" w:rsidRPr="00177E42" w:rsidRDefault="00177E42" w:rsidP="00177E42">
      <w:pPr>
        <w:widowControl/>
        <w:shd w:val="clear" w:color="auto" w:fill="F7F7F7"/>
        <w:spacing w:line="259" w:lineRule="atLeast"/>
        <w:ind w:firstLineChars="0" w:firstLine="0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177E42">
        <w:rPr>
          <w:rFonts w:ascii="Consolas" w:hAnsi="Consolas" w:cs="宋体"/>
          <w:color w:val="000000"/>
          <w:kern w:val="0"/>
          <w:sz w:val="21"/>
          <w:szCs w:val="21"/>
        </w:rPr>
        <w:t>RC1*CNOT12*</w:t>
      </w:r>
      <w:proofErr w:type="gramStart"/>
      <w:r w:rsidRPr="00177E42">
        <w:rPr>
          <w:rFonts w:ascii="Consolas" w:hAnsi="Consolas" w:cs="宋体"/>
          <w:color w:val="000000"/>
          <w:kern w:val="0"/>
          <w:sz w:val="21"/>
          <w:szCs w:val="21"/>
        </w:rPr>
        <w:t>inv(</w:t>
      </w:r>
      <w:proofErr w:type="gramEnd"/>
      <w:r w:rsidRPr="00177E42">
        <w:rPr>
          <w:rFonts w:ascii="Consolas" w:hAnsi="Consolas" w:cs="宋体"/>
          <w:color w:val="000000"/>
          <w:kern w:val="0"/>
          <w:sz w:val="21"/>
          <w:szCs w:val="21"/>
        </w:rPr>
        <w:t>RC1)</w:t>
      </w:r>
    </w:p>
    <w:p w14:paraId="0087F69A" w14:textId="77777777" w:rsidR="00177E42" w:rsidRPr="00177E42" w:rsidRDefault="00177E42" w:rsidP="00177E42">
      <w:pPr>
        <w:widowControl/>
        <w:shd w:val="clear" w:color="auto" w:fill="FFFFFF"/>
        <w:spacing w:line="259" w:lineRule="atLeast"/>
        <w:ind w:firstLineChars="0" w:firstLine="0"/>
        <w:jc w:val="left"/>
        <w:rPr>
          <w:rFonts w:ascii="Consolas" w:hAnsi="Consolas" w:cs="宋体"/>
          <w:color w:val="404040"/>
          <w:kern w:val="0"/>
          <w:sz w:val="18"/>
          <w:szCs w:val="18"/>
        </w:rPr>
      </w:pPr>
      <w:proofErr w:type="spellStart"/>
      <w:r w:rsidRPr="00177E42">
        <w:rPr>
          <w:rFonts w:ascii="Consolas" w:hAnsi="Consolas" w:cs="宋体"/>
          <w:color w:val="404040"/>
          <w:kern w:val="0"/>
          <w:sz w:val="18"/>
          <w:szCs w:val="18"/>
        </w:rPr>
        <w:t>ans</w:t>
      </w:r>
      <w:proofErr w:type="spellEnd"/>
      <w:r w:rsidRPr="00177E42">
        <w:rPr>
          <w:rFonts w:ascii="Consolas" w:hAnsi="Consolas" w:cs="宋体"/>
          <w:color w:val="404040"/>
          <w:kern w:val="0"/>
          <w:sz w:val="18"/>
          <w:szCs w:val="18"/>
        </w:rPr>
        <w:t xml:space="preserve"> = </w:t>
      </w:r>
      <w:r w:rsidRPr="00177E42">
        <w:rPr>
          <w:rFonts w:ascii="Consolas" w:hAnsi="Consolas" w:cs="宋体"/>
          <w:color w:val="B3B3B3"/>
          <w:kern w:val="0"/>
          <w:sz w:val="18"/>
          <w:szCs w:val="18"/>
        </w:rPr>
        <w:t>8×8</w:t>
      </w:r>
    </w:p>
    <w:p w14:paraId="7B0C1409" w14:textId="77777777" w:rsidR="00177E42" w:rsidRPr="00177E42" w:rsidRDefault="00177E42" w:rsidP="00177E42">
      <w:pPr>
        <w:widowControl/>
        <w:shd w:val="clear" w:color="auto" w:fill="FFFFFF"/>
        <w:spacing w:line="259" w:lineRule="atLeast"/>
        <w:ind w:firstLineChars="0" w:firstLine="360"/>
        <w:jc w:val="left"/>
        <w:rPr>
          <w:rFonts w:ascii="Consolas" w:hAnsi="Consolas" w:cs="宋体"/>
          <w:color w:val="404040"/>
          <w:kern w:val="0"/>
          <w:sz w:val="18"/>
          <w:szCs w:val="18"/>
        </w:rPr>
      </w:pPr>
      <w:r w:rsidRPr="00177E42">
        <w:rPr>
          <w:rFonts w:ascii="Consolas" w:hAnsi="Consolas" w:cs="宋体"/>
          <w:color w:val="404040"/>
          <w:kern w:val="0"/>
          <w:sz w:val="18"/>
          <w:szCs w:val="18"/>
        </w:rPr>
        <w:t xml:space="preserve">     1     0     0     0     0     0     0     0</w:t>
      </w:r>
      <w:r w:rsidRPr="00177E42">
        <w:rPr>
          <w:rFonts w:ascii="Consolas" w:hAnsi="Consolas" w:cs="宋体"/>
          <w:color w:val="404040"/>
          <w:kern w:val="0"/>
          <w:sz w:val="18"/>
          <w:szCs w:val="18"/>
        </w:rPr>
        <w:br/>
        <w:t xml:space="preserve">     0     0     0     0     0     1     0     0</w:t>
      </w:r>
      <w:r w:rsidRPr="00177E42">
        <w:rPr>
          <w:rFonts w:ascii="Consolas" w:hAnsi="Consolas" w:cs="宋体"/>
          <w:color w:val="404040"/>
          <w:kern w:val="0"/>
          <w:sz w:val="18"/>
          <w:szCs w:val="18"/>
        </w:rPr>
        <w:br/>
        <w:t xml:space="preserve">     0     0     0     0     0     0     1     0</w:t>
      </w:r>
      <w:r w:rsidRPr="00177E42">
        <w:rPr>
          <w:rFonts w:ascii="Consolas" w:hAnsi="Consolas" w:cs="宋体"/>
          <w:color w:val="404040"/>
          <w:kern w:val="0"/>
          <w:sz w:val="18"/>
          <w:szCs w:val="18"/>
        </w:rPr>
        <w:br/>
        <w:t xml:space="preserve">     0     0     0     1     0     0     0     0</w:t>
      </w:r>
      <w:r w:rsidRPr="00177E42">
        <w:rPr>
          <w:rFonts w:ascii="Consolas" w:hAnsi="Consolas" w:cs="宋体"/>
          <w:color w:val="404040"/>
          <w:kern w:val="0"/>
          <w:sz w:val="18"/>
          <w:szCs w:val="18"/>
        </w:rPr>
        <w:br/>
        <w:t xml:space="preserve">     0     0     0     0     1     0     0     0</w:t>
      </w:r>
      <w:r w:rsidRPr="00177E42">
        <w:rPr>
          <w:rFonts w:ascii="Consolas" w:hAnsi="Consolas" w:cs="宋体"/>
          <w:color w:val="404040"/>
          <w:kern w:val="0"/>
          <w:sz w:val="18"/>
          <w:szCs w:val="18"/>
        </w:rPr>
        <w:br/>
        <w:t xml:space="preserve">     0     1     0     0     0     0     0     0</w:t>
      </w:r>
      <w:r w:rsidRPr="00177E42">
        <w:rPr>
          <w:rFonts w:ascii="Consolas" w:hAnsi="Consolas" w:cs="宋体"/>
          <w:color w:val="404040"/>
          <w:kern w:val="0"/>
          <w:sz w:val="18"/>
          <w:szCs w:val="18"/>
        </w:rPr>
        <w:br/>
        <w:t xml:space="preserve">     0     0     1     0     0     0     0     0</w:t>
      </w:r>
      <w:r w:rsidRPr="00177E42">
        <w:rPr>
          <w:rFonts w:ascii="Consolas" w:hAnsi="Consolas" w:cs="宋体"/>
          <w:color w:val="404040"/>
          <w:kern w:val="0"/>
          <w:sz w:val="18"/>
          <w:szCs w:val="18"/>
        </w:rPr>
        <w:br/>
        <w:t xml:space="preserve">     0     0     0     0     0     0     0     1</w:t>
      </w:r>
    </w:p>
    <w:p w14:paraId="19698FEA" w14:textId="77777777" w:rsidR="00177E42" w:rsidRDefault="00177E42" w:rsidP="00177E42">
      <w:pPr>
        <w:ind w:firstLineChars="0" w:firstLine="0"/>
        <w:rPr>
          <w:rFonts w:hint="eastAsia"/>
        </w:rPr>
      </w:pPr>
      <w:r>
        <w:rPr>
          <w:rFonts w:hint="eastAsia"/>
        </w:rPr>
        <w:t>其中</w:t>
      </w:r>
      <w:r w:rsidR="00F24586">
        <w:rPr>
          <w:rFonts w:hint="eastAsia"/>
        </w:rPr>
        <w:t>，</w:t>
      </w:r>
    </w:p>
    <w:p w14:paraId="01C2BF94" w14:textId="77777777" w:rsidR="00F24586" w:rsidRDefault="00F24586" w:rsidP="00F24586">
      <w:pPr>
        <w:pStyle w:val="AMDisplayEquation"/>
        <w:rPr>
          <w:rFonts w:hint="eastAsia"/>
        </w:rPr>
      </w:pPr>
      <w:r>
        <w:tab/>
      </w:r>
      <w:r w:rsidRPr="00F24586">
        <w:rPr>
          <w:position w:val="-32"/>
        </w:rPr>
        <w:object w:dxaOrig="7109" w:dyaOrig="790" w14:anchorId="7C363921">
          <v:shape id="_x0000_i1078" type="#_x0000_t75" style="width:355.2pt;height:39.6pt" o:ole="">
            <v:imagedata r:id="rId34" o:title=""/>
          </v:shape>
          <o:OLEObject Type="Embed" ProgID="Equation.AxMath" ShapeID="_x0000_i1078" DrawAspect="Content" ObjectID="_1713538712" r:id="rId35"/>
        </w:object>
      </w:r>
    </w:p>
    <w:p w14:paraId="273C53C1" w14:textId="77777777" w:rsidR="00F24586" w:rsidRDefault="002B73B6" w:rsidP="00177E42">
      <w:pPr>
        <w:ind w:firstLineChars="0" w:firstLine="0"/>
        <w:rPr>
          <w:rFonts w:hint="eastAsia"/>
        </w:rPr>
      </w:pPr>
      <w:r>
        <w:rPr>
          <w:rFonts w:hint="eastAsia"/>
        </w:rPr>
        <w:t>这里是因为</w:t>
      </w:r>
      <w:r w:rsidRPr="002B73B6">
        <w:rPr>
          <w:position w:val="-12"/>
        </w:rPr>
        <w:object w:dxaOrig="2024" w:dyaOrig="359" w14:anchorId="473AA923">
          <v:shape id="_x0000_i1081" type="#_x0000_t75" style="width:101.4pt;height:18pt" o:ole="">
            <v:imagedata r:id="rId36" o:title=""/>
          </v:shape>
          <o:OLEObject Type="Embed" ProgID="Equation.AxMath" ShapeID="_x0000_i1081" DrawAspect="Content" ObjectID="_1713538713" r:id="rId37"/>
        </w:object>
      </w:r>
      <w:r w:rsidR="00C04856">
        <w:rPr>
          <w:rFonts w:hint="eastAsia"/>
        </w:rPr>
        <w:t>，所以省略求逆符号不写</w:t>
      </w:r>
      <w:r w:rsidR="008854BB">
        <w:rPr>
          <w:rFonts w:hint="eastAsia"/>
        </w:rPr>
        <w:t>，</w:t>
      </w:r>
      <w:r w:rsidR="008854BB" w:rsidRPr="008854BB">
        <w:rPr>
          <w:position w:val="-12"/>
        </w:rPr>
        <w:object w:dxaOrig="271" w:dyaOrig="359" w14:anchorId="30779130">
          <v:shape id="_x0000_i1084" type="#_x0000_t75" style="width:13.8pt;height:18pt" o:ole="">
            <v:imagedata r:id="rId38" o:title=""/>
          </v:shape>
          <o:OLEObject Type="Embed" ProgID="Equation.AxMath" ShapeID="_x0000_i1084" DrawAspect="Content" ObjectID="_1713538714" r:id="rId39"/>
        </w:object>
      </w:r>
      <w:r w:rsidR="008854BB">
        <w:rPr>
          <w:rFonts w:hint="eastAsia"/>
        </w:rPr>
        <w:t>是一个很有趣的矩阵，它的元素组成是：</w:t>
      </w:r>
    </w:p>
    <w:p w14:paraId="5065D56D" w14:textId="77777777" w:rsidR="008854BB" w:rsidRDefault="008854BB" w:rsidP="008854BB">
      <w:pPr>
        <w:pStyle w:val="AMDisplayEquation"/>
      </w:pPr>
      <w:r>
        <w:tab/>
      </w:r>
      <w:r w:rsidR="00435A3E" w:rsidRPr="00435A3E">
        <w:rPr>
          <w:position w:val="-91"/>
        </w:rPr>
        <w:object w:dxaOrig="9124" w:dyaOrig="1960" w14:anchorId="7609A05F">
          <v:shape id="_x0000_i1105" type="#_x0000_t75" style="width:456pt;height:97.8pt" o:ole="">
            <v:imagedata r:id="rId40" o:title=""/>
          </v:shape>
          <o:OLEObject Type="Embed" ProgID="Equation.AxMath" ShapeID="_x0000_i1105" DrawAspect="Content" ObjectID="_1713538715" r:id="rId41"/>
        </w:object>
      </w:r>
    </w:p>
    <w:p w14:paraId="6DB99DEC" w14:textId="77777777" w:rsidR="008854BB" w:rsidRDefault="00D11AF5" w:rsidP="00177E42">
      <w:pPr>
        <w:ind w:firstLineChars="0" w:firstLine="0"/>
      </w:pPr>
      <w:r>
        <w:rPr>
          <w:rFonts w:hint="eastAsia"/>
        </w:rPr>
        <w:t>它总在对称位上有元素，并且有如下关系：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11AF5" w14:paraId="11A2B208" w14:textId="77777777" w:rsidTr="00D11AF5">
        <w:tc>
          <w:tcPr>
            <w:tcW w:w="4148" w:type="dxa"/>
          </w:tcPr>
          <w:p w14:paraId="04EC5316" w14:textId="77777777" w:rsidR="00D11AF5" w:rsidRDefault="00D11AF5" w:rsidP="00177E42">
            <w:pPr>
              <w:ind w:firstLineChars="0" w:firstLine="0"/>
              <w:rPr>
                <w:rFonts w:hint="eastAsia"/>
              </w:rPr>
            </w:pPr>
            <w:r w:rsidRPr="00D11AF5">
              <w:rPr>
                <w:position w:val="-12"/>
              </w:rPr>
              <w:object w:dxaOrig="542" w:dyaOrig="359" w14:anchorId="6A5A56B8">
                <v:shape id="_x0000_i1092" type="#_x0000_t75" style="width:27pt;height:18pt" o:ole="">
                  <v:imagedata r:id="rId42" o:title=""/>
                </v:shape>
                <o:OLEObject Type="Embed" ProgID="Equation.AxMath" ShapeID="_x0000_i1092" DrawAspect="Content" ObjectID="_1713538716" r:id="rId43"/>
              </w:object>
            </w:r>
          </w:p>
        </w:tc>
        <w:tc>
          <w:tcPr>
            <w:tcW w:w="4148" w:type="dxa"/>
          </w:tcPr>
          <w:p w14:paraId="793C1947" w14:textId="77777777" w:rsidR="00D11AF5" w:rsidRDefault="00D11AF5" w:rsidP="00177E42">
            <w:pPr>
              <w:ind w:firstLineChars="0" w:firstLine="0"/>
              <w:rPr>
                <w:rFonts w:hint="eastAsia"/>
              </w:rPr>
            </w:pPr>
            <w:r w:rsidRPr="00D11AF5">
              <w:rPr>
                <w:position w:val="-12"/>
              </w:rPr>
              <w:object w:dxaOrig="179" w:dyaOrig="359" w14:anchorId="26BDB493">
                <v:shape id="_x0000_i1095" type="#_x0000_t75" style="width:9pt;height:18pt" o:ole="">
                  <v:imagedata r:id="rId44" o:title=""/>
                </v:shape>
                <o:OLEObject Type="Embed" ProgID="Equation.AxMath" ShapeID="_x0000_i1095" DrawAspect="Content" ObjectID="_1713538717" r:id="rId45"/>
              </w:object>
            </w:r>
          </w:p>
        </w:tc>
      </w:tr>
      <w:tr w:rsidR="00D11AF5" w14:paraId="66E2C181" w14:textId="77777777" w:rsidTr="00D11AF5">
        <w:tc>
          <w:tcPr>
            <w:tcW w:w="4148" w:type="dxa"/>
          </w:tcPr>
          <w:p w14:paraId="29948C7D" w14:textId="77777777" w:rsidR="00D11AF5" w:rsidRDefault="00D11AF5" w:rsidP="00177E42">
            <w:pPr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4148" w:type="dxa"/>
          </w:tcPr>
          <w:p w14:paraId="42DE5800" w14:textId="77777777" w:rsidR="00D11AF5" w:rsidRDefault="00D11AF5" w:rsidP="00177E42">
            <w:pPr>
              <w:ind w:firstLineChars="0" w:firstLine="0"/>
            </w:pPr>
            <w:r>
              <w:rPr>
                <w:rFonts w:hint="eastAsia"/>
              </w:rPr>
              <w:t>1</w:t>
            </w:r>
          </w:p>
        </w:tc>
      </w:tr>
      <w:tr w:rsidR="00D11AF5" w14:paraId="45C40099" w14:textId="77777777" w:rsidTr="00D11AF5">
        <w:tc>
          <w:tcPr>
            <w:tcW w:w="4148" w:type="dxa"/>
          </w:tcPr>
          <w:p w14:paraId="242652F9" w14:textId="77777777" w:rsidR="00D11AF5" w:rsidRDefault="00D11AF5" w:rsidP="00177E42">
            <w:pPr>
              <w:ind w:firstLineChars="0" w:firstLine="0"/>
            </w:pPr>
            <w:r>
              <w:rPr>
                <w:rFonts w:hint="eastAsia"/>
              </w:rPr>
              <w:t>6</w:t>
            </w:r>
          </w:p>
        </w:tc>
        <w:tc>
          <w:tcPr>
            <w:tcW w:w="4148" w:type="dxa"/>
          </w:tcPr>
          <w:p w14:paraId="6D49DD84" w14:textId="77777777" w:rsidR="00D11AF5" w:rsidRDefault="00D11AF5" w:rsidP="00177E42">
            <w:pPr>
              <w:ind w:firstLineChars="0" w:firstLine="0"/>
            </w:pPr>
            <w:r>
              <w:rPr>
                <w:rFonts w:hint="eastAsia"/>
              </w:rPr>
              <w:t>e</w:t>
            </w:r>
            <w:proofErr w:type="gramStart"/>
            <w:r>
              <w:t>+,e</w:t>
            </w:r>
            <w:proofErr w:type="gramEnd"/>
            <w:r>
              <w:t>+,1</w:t>
            </w:r>
          </w:p>
        </w:tc>
      </w:tr>
      <w:tr w:rsidR="00D11AF5" w14:paraId="680C6859" w14:textId="77777777" w:rsidTr="00D11AF5">
        <w:tc>
          <w:tcPr>
            <w:tcW w:w="4148" w:type="dxa"/>
          </w:tcPr>
          <w:p w14:paraId="0B57B9F0" w14:textId="77777777" w:rsidR="00D11AF5" w:rsidRDefault="00D11AF5" w:rsidP="00177E42">
            <w:pPr>
              <w:ind w:firstLineChars="0" w:firstLine="0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4148" w:type="dxa"/>
          </w:tcPr>
          <w:p w14:paraId="3F84E32F" w14:textId="77777777" w:rsidR="00D11AF5" w:rsidRDefault="00D11AF5" w:rsidP="00177E42">
            <w:pPr>
              <w:ind w:firstLineChars="0" w:firstLine="0"/>
            </w:pPr>
            <w:r>
              <w:rPr>
                <w:rFonts w:hint="eastAsia"/>
              </w:rPr>
              <w:t>e</w:t>
            </w:r>
            <w:r>
              <w:t>+</w:t>
            </w:r>
          </w:p>
        </w:tc>
      </w:tr>
      <w:tr w:rsidR="00D11AF5" w14:paraId="6393D8D4" w14:textId="77777777" w:rsidTr="00D11AF5">
        <w:tc>
          <w:tcPr>
            <w:tcW w:w="4148" w:type="dxa"/>
          </w:tcPr>
          <w:p w14:paraId="3F0C1C36" w14:textId="77777777" w:rsidR="00D11AF5" w:rsidRDefault="00D11AF5" w:rsidP="00177E42">
            <w:pPr>
              <w:ind w:firstLineChars="0" w:firstLine="0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4148" w:type="dxa"/>
          </w:tcPr>
          <w:p w14:paraId="4EA32373" w14:textId="77777777" w:rsidR="00D11AF5" w:rsidRDefault="00D11AF5" w:rsidP="00177E42">
            <w:pPr>
              <w:ind w:firstLineChars="0" w:firstLine="0"/>
            </w:pPr>
            <w:r>
              <w:rPr>
                <w:rFonts w:hint="eastAsia"/>
              </w:rPr>
              <w:t>1</w:t>
            </w:r>
            <w:r>
              <w:t>,</w:t>
            </w:r>
            <w:proofErr w:type="gramStart"/>
            <w:r>
              <w:t>1,e</w:t>
            </w:r>
            <w:proofErr w:type="gramEnd"/>
            <w:r>
              <w:t>+</w:t>
            </w:r>
          </w:p>
        </w:tc>
      </w:tr>
      <w:tr w:rsidR="00D11AF5" w14:paraId="67BCBBBC" w14:textId="77777777" w:rsidTr="00D11AF5">
        <w:tc>
          <w:tcPr>
            <w:tcW w:w="4148" w:type="dxa"/>
          </w:tcPr>
          <w:p w14:paraId="39F225FE" w14:textId="77777777" w:rsidR="00D11AF5" w:rsidRDefault="00D11AF5" w:rsidP="00177E42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4148" w:type="dxa"/>
          </w:tcPr>
          <w:p w14:paraId="19A8471C" w14:textId="77777777" w:rsidR="00D11AF5" w:rsidRDefault="00D11AF5" w:rsidP="00177E42">
            <w:pPr>
              <w:ind w:firstLineChars="0" w:firstLine="0"/>
            </w:pPr>
            <w:r>
              <w:rPr>
                <w:rFonts w:hint="eastAsia"/>
              </w:rPr>
              <w:t>1</w:t>
            </w:r>
          </w:p>
        </w:tc>
      </w:tr>
      <w:tr w:rsidR="00D11AF5" w14:paraId="0FCEBCDB" w14:textId="77777777" w:rsidTr="00D11AF5">
        <w:tc>
          <w:tcPr>
            <w:tcW w:w="4148" w:type="dxa"/>
          </w:tcPr>
          <w:p w14:paraId="4E7B0ED6" w14:textId="77777777" w:rsidR="00D11AF5" w:rsidRDefault="00D11AF5" w:rsidP="00177E42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4148" w:type="dxa"/>
          </w:tcPr>
          <w:p w14:paraId="61F50507" w14:textId="77777777" w:rsidR="00D11AF5" w:rsidRDefault="00D11AF5" w:rsidP="00177E42">
            <w:pPr>
              <w:ind w:firstLineChars="0" w:firstLine="0"/>
            </w:pPr>
            <w:r>
              <w:rPr>
                <w:rFonts w:hint="eastAsia"/>
              </w:rPr>
              <w:t>e</w:t>
            </w:r>
            <w:r>
              <w:t>+,</w:t>
            </w:r>
            <w:proofErr w:type="gramStart"/>
            <w:r>
              <w:t>1,e</w:t>
            </w:r>
            <w:proofErr w:type="gramEnd"/>
            <w:r>
              <w:t>+</w:t>
            </w:r>
          </w:p>
        </w:tc>
      </w:tr>
      <w:tr w:rsidR="00D11AF5" w14:paraId="53043F51" w14:textId="77777777" w:rsidTr="00D11AF5">
        <w:tc>
          <w:tcPr>
            <w:tcW w:w="4148" w:type="dxa"/>
          </w:tcPr>
          <w:p w14:paraId="092FD2D6" w14:textId="77777777" w:rsidR="00D11AF5" w:rsidRDefault="00D11AF5" w:rsidP="00177E42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2</w:t>
            </w:r>
            <w:r>
              <w:t>6</w:t>
            </w:r>
          </w:p>
        </w:tc>
        <w:tc>
          <w:tcPr>
            <w:tcW w:w="4148" w:type="dxa"/>
          </w:tcPr>
          <w:p w14:paraId="0AB814D7" w14:textId="77777777" w:rsidR="00D11AF5" w:rsidRDefault="00D11AF5" w:rsidP="00177E42">
            <w:pPr>
              <w:ind w:firstLineChars="0" w:firstLine="0"/>
            </w:pPr>
            <w:r>
              <w:rPr>
                <w:rFonts w:hint="eastAsia"/>
              </w:rPr>
              <w:t>e</w:t>
            </w:r>
            <w:r>
              <w:t>-</w:t>
            </w:r>
          </w:p>
        </w:tc>
      </w:tr>
      <w:tr w:rsidR="00D11AF5" w14:paraId="22D75C18" w14:textId="77777777" w:rsidTr="00D11AF5">
        <w:tc>
          <w:tcPr>
            <w:tcW w:w="4148" w:type="dxa"/>
          </w:tcPr>
          <w:p w14:paraId="64FDDDA4" w14:textId="77777777" w:rsidR="00D11AF5" w:rsidRDefault="00D11AF5" w:rsidP="00177E42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4148" w:type="dxa"/>
          </w:tcPr>
          <w:p w14:paraId="7A2CC6E6" w14:textId="77777777" w:rsidR="00D11AF5" w:rsidRDefault="00D11AF5" w:rsidP="00177E42">
            <w:pPr>
              <w:ind w:firstLineChars="0" w:firstLine="0"/>
            </w:pPr>
            <w:r>
              <w:rPr>
                <w:rFonts w:hint="eastAsia"/>
              </w:rPr>
              <w:t>-</w:t>
            </w:r>
            <w:proofErr w:type="spellStart"/>
            <w:proofErr w:type="gramStart"/>
            <w:r w:rsidR="00435A3E">
              <w:rPr>
                <w:rFonts w:hint="eastAsia"/>
              </w:rPr>
              <w:t>i</w:t>
            </w:r>
            <w:proofErr w:type="spellEnd"/>
            <w:r>
              <w:t>,-</w:t>
            </w:r>
            <w:proofErr w:type="spellStart"/>
            <w:proofErr w:type="gramEnd"/>
            <w:r w:rsidR="00435A3E">
              <w:rPr>
                <w:rFonts w:hint="eastAsia"/>
              </w:rPr>
              <w:t>i</w:t>
            </w:r>
            <w:r>
              <w:t>,e</w:t>
            </w:r>
            <w:proofErr w:type="spellEnd"/>
            <w:r>
              <w:t>-</w:t>
            </w:r>
          </w:p>
        </w:tc>
      </w:tr>
    </w:tbl>
    <w:p w14:paraId="3AF4C5FB" w14:textId="77777777" w:rsidR="00D11AF5" w:rsidRDefault="00C1051D" w:rsidP="00177E42">
      <w:pPr>
        <w:ind w:firstLineChars="0" w:firstLine="0"/>
      </w:pPr>
      <w:r>
        <w:rPr>
          <w:rFonts w:hint="eastAsia"/>
        </w:rPr>
        <w:t>即，行列和为奇数次二倍</w:t>
      </w:r>
      <w:proofErr w:type="gramStart"/>
      <w:r>
        <w:rPr>
          <w:rFonts w:hint="eastAsia"/>
        </w:rPr>
        <w:t>奇数位</w:t>
      </w:r>
      <w:proofErr w:type="gramEnd"/>
      <w:r>
        <w:rPr>
          <w:rFonts w:hint="eastAsia"/>
        </w:rPr>
        <w:t>上总有</w:t>
      </w:r>
      <w:r>
        <w:rPr>
          <w:rFonts w:hint="eastAsia"/>
        </w:rPr>
        <w:t>1</w:t>
      </w:r>
      <w:r>
        <w:rPr>
          <w:rFonts w:hint="eastAsia"/>
        </w:rPr>
        <w:t>个元素，反之则有</w:t>
      </w:r>
      <w:r>
        <w:rPr>
          <w:rFonts w:hint="eastAsia"/>
        </w:rPr>
        <w:t>3</w:t>
      </w:r>
      <w:r>
        <w:rPr>
          <w:rFonts w:hint="eastAsia"/>
        </w:rPr>
        <w:t>个元素，且分布在</w:t>
      </w:r>
      <w:proofErr w:type="gramStart"/>
      <w:r>
        <w:rPr>
          <w:rFonts w:hint="eastAsia"/>
        </w:rPr>
        <w:t>紧邻着</w:t>
      </w:r>
      <w:proofErr w:type="gramEnd"/>
      <w:r>
        <w:rPr>
          <w:rFonts w:hint="eastAsia"/>
        </w:rPr>
        <w:t>对角线的位置，这一种特殊的矩阵，如果能将它分解成若干基础阵在这情形下的</w:t>
      </w:r>
      <w:proofErr w:type="spellStart"/>
      <w:r>
        <w:rPr>
          <w:rFonts w:hint="eastAsia"/>
        </w:rPr>
        <w:t>kron</w:t>
      </w:r>
      <w:proofErr w:type="spellEnd"/>
      <w:r>
        <w:rPr>
          <w:rFonts w:hint="eastAsia"/>
        </w:rPr>
        <w:t>积或者矩阵积，或者两者的混合，将会使得</w:t>
      </w:r>
      <w:r>
        <w:rPr>
          <w:rFonts w:hint="eastAsia"/>
        </w:rPr>
        <w:t>CNOT</w:t>
      </w:r>
      <w:r>
        <w:rPr>
          <w:rFonts w:hint="eastAsia"/>
        </w:rPr>
        <w:t>门的数量减少至多一半，我们将该矩阵</w:t>
      </w:r>
      <w:r w:rsidR="00251F4A">
        <w:rPr>
          <w:rFonts w:hint="eastAsia"/>
        </w:rPr>
        <w:t>分块可得：</w:t>
      </w:r>
    </w:p>
    <w:p w14:paraId="5B5C100A" w14:textId="77777777" w:rsidR="00251F4A" w:rsidRDefault="00251F4A" w:rsidP="00251F4A">
      <w:pPr>
        <w:pStyle w:val="AMDisplayEquation"/>
        <w:rPr>
          <w:rFonts w:hint="eastAsia"/>
        </w:rPr>
      </w:pPr>
      <w:r>
        <w:tab/>
      </w:r>
      <w:r w:rsidRPr="00251F4A">
        <w:rPr>
          <w:position w:val="-62"/>
        </w:rPr>
        <w:object w:dxaOrig="1996" w:dyaOrig="1386" w14:anchorId="56C53C2D">
          <v:shape id="_x0000_i1098" type="#_x0000_t75" style="width:99.6pt;height:69.6pt" o:ole="">
            <v:imagedata r:id="rId46" o:title=""/>
          </v:shape>
          <o:OLEObject Type="Embed" ProgID="Equation.AxMath" ShapeID="_x0000_i1098" DrawAspect="Content" ObjectID="_1713538718" r:id="rId47"/>
        </w:object>
      </w:r>
    </w:p>
    <w:p w14:paraId="75E03203" w14:textId="77777777" w:rsidR="00251F4A" w:rsidRDefault="00251F4A" w:rsidP="00177E42">
      <w:pPr>
        <w:ind w:firstLineChars="0" w:firstLine="0"/>
        <w:rPr>
          <w:rFonts w:hint="eastAsia"/>
        </w:rPr>
      </w:pPr>
      <w:r>
        <w:rPr>
          <w:rFonts w:hint="eastAsia"/>
        </w:rPr>
        <w:t>其中，</w:t>
      </w:r>
    </w:p>
    <w:p w14:paraId="34EB89E3" w14:textId="77777777" w:rsidR="00251F4A" w:rsidRDefault="00251F4A" w:rsidP="00251F4A">
      <w:pPr>
        <w:pStyle w:val="AMDisplayEquation"/>
        <w:rPr>
          <w:rFonts w:hint="eastAsia"/>
        </w:rPr>
      </w:pPr>
      <w:r>
        <w:tab/>
      </w:r>
      <w:r w:rsidR="00435A3E" w:rsidRPr="00251F4A">
        <w:rPr>
          <w:position w:val="-84"/>
        </w:rPr>
        <w:object w:dxaOrig="2819" w:dyaOrig="7007" w14:anchorId="67A25CD7">
          <v:shape id="_x0000_i1107" type="#_x0000_t75" style="width:141pt;height:350.4pt" o:ole="">
            <v:imagedata r:id="rId48" o:title=""/>
          </v:shape>
          <o:OLEObject Type="Embed" ProgID="Equation.AxMath" ShapeID="_x0000_i1107" DrawAspect="Content" ObjectID="_1713538719" r:id="rId49"/>
        </w:object>
      </w:r>
    </w:p>
    <w:p w14:paraId="4B15996A" w14:textId="77777777" w:rsidR="00C078EE" w:rsidRDefault="00C078EE" w:rsidP="00177E42">
      <w:pPr>
        <w:ind w:firstLineChars="0" w:firstLine="0"/>
        <w:rPr>
          <w:rFonts w:hint="eastAsia"/>
        </w:rPr>
      </w:pPr>
      <w:r>
        <w:rPr>
          <w:rFonts w:hint="eastAsia"/>
        </w:rPr>
        <w:t>可以看出这些</w:t>
      </w:r>
      <w:proofErr w:type="gramStart"/>
      <w:r>
        <w:rPr>
          <w:rFonts w:hint="eastAsia"/>
        </w:rPr>
        <w:t>阵具有</w:t>
      </w:r>
      <w:proofErr w:type="gramEnd"/>
      <w:r>
        <w:rPr>
          <w:rFonts w:hint="eastAsia"/>
        </w:rPr>
        <w:t>良好的性质，然而第四个子阵的存在是我们难以将其写进递推里，对前三个，我们有：</w:t>
      </w:r>
    </w:p>
    <w:p w14:paraId="16AB4A15" w14:textId="77777777" w:rsidR="00C078EE" w:rsidRDefault="00C078EE" w:rsidP="00C078EE">
      <w:pPr>
        <w:pStyle w:val="AMDisplayEquation"/>
        <w:rPr>
          <w:rFonts w:hint="eastAsia"/>
        </w:rPr>
      </w:pPr>
      <w:r>
        <w:tab/>
      </w:r>
      <w:r w:rsidRPr="00C078EE">
        <w:rPr>
          <w:position w:val="-12"/>
        </w:rPr>
        <w:object w:dxaOrig="1484" w:dyaOrig="528" w14:anchorId="5AD0A3C8">
          <v:shape id="_x0000_i1110" type="#_x0000_t75" style="width:74.4pt;height:26.4pt" o:ole="">
            <v:imagedata r:id="rId50" o:title=""/>
          </v:shape>
          <o:OLEObject Type="Embed" ProgID="Equation.AxMath" ShapeID="_x0000_i1110" DrawAspect="Content" ObjectID="_1713538720" r:id="rId51"/>
        </w:object>
      </w:r>
    </w:p>
    <w:p w14:paraId="4445C18C" w14:textId="77777777" w:rsidR="00C078EE" w:rsidRDefault="00C078EE" w:rsidP="00177E42">
      <w:pPr>
        <w:ind w:firstLineChars="0" w:firstLine="0"/>
        <w:rPr>
          <w:rFonts w:hint="eastAsia"/>
        </w:rPr>
      </w:pPr>
      <w:r>
        <w:rPr>
          <w:rFonts w:hint="eastAsia"/>
        </w:rPr>
        <w:t>而，对第四个：</w:t>
      </w:r>
    </w:p>
    <w:p w14:paraId="431F015C" w14:textId="77777777" w:rsidR="00C078EE" w:rsidRDefault="00C078EE" w:rsidP="00C078EE">
      <w:pPr>
        <w:pStyle w:val="AMDisplayEquation"/>
        <w:rPr>
          <w:rFonts w:hint="eastAsia"/>
        </w:rPr>
      </w:pPr>
      <w:r>
        <w:tab/>
      </w:r>
      <w:r w:rsidRPr="00C078EE">
        <w:rPr>
          <w:position w:val="-12"/>
        </w:rPr>
        <w:object w:dxaOrig="1387" w:dyaOrig="528" w14:anchorId="11281D48">
          <v:shape id="_x0000_i1113" type="#_x0000_t75" style="width:69.6pt;height:26.4pt" o:ole="">
            <v:imagedata r:id="rId52" o:title=""/>
          </v:shape>
          <o:OLEObject Type="Embed" ProgID="Equation.AxMath" ShapeID="_x0000_i1113" DrawAspect="Content" ObjectID="_1713538721" r:id="rId53"/>
        </w:object>
      </w:r>
    </w:p>
    <w:p w14:paraId="1783F6AC" w14:textId="77777777" w:rsidR="00C078EE" w:rsidRDefault="00ED7326" w:rsidP="00177E42">
      <w:pPr>
        <w:ind w:firstLineChars="0" w:firstLine="0"/>
        <w:rPr>
          <w:rFonts w:hint="eastAsia"/>
        </w:rPr>
      </w:pPr>
      <w:r>
        <w:rPr>
          <w:rFonts w:hint="eastAsia"/>
        </w:rPr>
        <w:t>但是好在，利用这些规律我们可以将</w:t>
      </w:r>
      <w:r w:rsidRPr="00ED7326">
        <w:rPr>
          <w:position w:val="-12"/>
        </w:rPr>
        <w:object w:dxaOrig="271" w:dyaOrig="359" w14:anchorId="4AF7FCAB">
          <v:shape id="_x0000_i1116" type="#_x0000_t75" style="width:13.8pt;height:18pt" o:ole="">
            <v:imagedata r:id="rId38" o:title=""/>
          </v:shape>
          <o:OLEObject Type="Embed" ProgID="Equation.AxMath" ShapeID="_x0000_i1116" DrawAspect="Content" ObjectID="_1713538722" r:id="rId54"/>
        </w:object>
      </w:r>
      <w:r>
        <w:rPr>
          <w:rFonts w:hint="eastAsia"/>
        </w:rPr>
        <w:t>表出</w:t>
      </w:r>
    </w:p>
    <w:p w14:paraId="3C9AEC91" w14:textId="77777777" w:rsidR="00ED7326" w:rsidRDefault="00ED7326" w:rsidP="00ED7326">
      <w:pPr>
        <w:pStyle w:val="AMDisplayEquation"/>
        <w:rPr>
          <w:rFonts w:hint="eastAsia"/>
        </w:rPr>
      </w:pPr>
      <w:r>
        <w:lastRenderedPageBreak/>
        <w:tab/>
      </w:r>
      <w:r w:rsidRPr="00ED7326">
        <w:rPr>
          <w:position w:val="-79"/>
        </w:rPr>
        <w:object w:dxaOrig="5141" w:dyaOrig="1715" w14:anchorId="26A4F7BA">
          <v:shape id="_x0000_i1119" type="#_x0000_t75" style="width:256.8pt;height:85.8pt" o:ole="">
            <v:imagedata r:id="rId55" o:title=""/>
          </v:shape>
          <o:OLEObject Type="Embed" ProgID="Equation.AxMath" ShapeID="_x0000_i1119" DrawAspect="Content" ObjectID="_1713538723" r:id="rId56"/>
        </w:object>
      </w:r>
    </w:p>
    <w:p w14:paraId="1E72467A" w14:textId="77777777" w:rsidR="00ED7326" w:rsidRDefault="00ED7326" w:rsidP="00177E42">
      <w:pPr>
        <w:ind w:firstLineChars="0" w:firstLine="0"/>
      </w:pPr>
      <w:r>
        <w:rPr>
          <w:rFonts w:hint="eastAsia"/>
        </w:rPr>
        <w:t>下面探究</w:t>
      </w:r>
      <w:r w:rsidR="008F2EAB" w:rsidRPr="008F2EAB">
        <w:rPr>
          <w:position w:val="-12"/>
        </w:rPr>
        <w:object w:dxaOrig="321" w:dyaOrig="361" w14:anchorId="21C0589D">
          <v:shape id="_x0000_i1122" type="#_x0000_t75" style="width:16.2pt;height:18pt" o:ole="">
            <v:imagedata r:id="rId57" o:title=""/>
          </v:shape>
          <o:OLEObject Type="Embed" ProgID="Equation.AxMath" ShapeID="_x0000_i1122" DrawAspect="Content" ObjectID="_1713538724" r:id="rId58"/>
        </w:object>
      </w:r>
      <w:r w:rsidR="008F2EAB">
        <w:rPr>
          <w:rFonts w:hint="eastAsia"/>
        </w:rPr>
        <w:t>和</w:t>
      </w:r>
      <w:r w:rsidR="008F2EAB" w:rsidRPr="008F2EAB">
        <w:rPr>
          <w:position w:val="-12"/>
        </w:rPr>
        <w:object w:dxaOrig="737" w:dyaOrig="359" w14:anchorId="6B1441CB">
          <v:shape id="_x0000_i1125" type="#_x0000_t75" style="width:36.6pt;height:18pt" o:ole="">
            <v:imagedata r:id="rId27" o:title=""/>
          </v:shape>
          <o:OLEObject Type="Embed" ProgID="Equation.AxMath" ShapeID="_x0000_i1125" DrawAspect="Content" ObjectID="_1713538725" r:id="rId59"/>
        </w:object>
      </w:r>
      <w:r w:rsidR="008F2EAB">
        <w:rPr>
          <w:rFonts w:hint="eastAsia"/>
        </w:rPr>
        <w:t>的关系：</w:t>
      </w:r>
    </w:p>
    <w:p w14:paraId="21067AF5" w14:textId="77777777" w:rsidR="008F2EAB" w:rsidRPr="008F2EAB" w:rsidRDefault="008F2EAB" w:rsidP="008F2EAB">
      <w:pPr>
        <w:widowControl/>
        <w:shd w:val="clear" w:color="auto" w:fill="F7F7F7"/>
        <w:spacing w:line="259" w:lineRule="atLeast"/>
        <w:ind w:firstLineChars="0" w:firstLine="0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8F2EAB">
        <w:rPr>
          <w:rFonts w:ascii="Consolas" w:hAnsi="Consolas" w:cs="宋体"/>
          <w:color w:val="000000"/>
          <w:kern w:val="0"/>
          <w:sz w:val="21"/>
          <w:szCs w:val="21"/>
        </w:rPr>
        <w:t>K1</w:t>
      </w:r>
      <w:proofErr w:type="gramStart"/>
      <w:r w:rsidRPr="008F2EAB">
        <w:rPr>
          <w:rFonts w:ascii="Consolas" w:hAnsi="Consolas" w:cs="宋体"/>
          <w:color w:val="000000"/>
          <w:kern w:val="0"/>
          <w:sz w:val="21"/>
          <w:szCs w:val="21"/>
        </w:rPr>
        <w:t>=[</w:t>
      </w:r>
      <w:proofErr w:type="gramEnd"/>
      <w:r w:rsidRPr="008F2EAB">
        <w:rPr>
          <w:rFonts w:ascii="Consolas" w:hAnsi="Consolas" w:cs="宋体"/>
          <w:color w:val="000000"/>
          <w:kern w:val="0"/>
          <w:sz w:val="21"/>
          <w:szCs w:val="21"/>
        </w:rPr>
        <w:t>1 0 0 0;</w:t>
      </w:r>
    </w:p>
    <w:p w14:paraId="10A7CB2B" w14:textId="77777777" w:rsidR="008F2EAB" w:rsidRPr="008F2EAB" w:rsidRDefault="008F2EAB" w:rsidP="008F2EAB">
      <w:pPr>
        <w:widowControl/>
        <w:shd w:val="clear" w:color="auto" w:fill="F7F7F7"/>
        <w:spacing w:line="259" w:lineRule="atLeast"/>
        <w:ind w:firstLineChars="0" w:firstLine="0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8F2EAB">
        <w:rPr>
          <w:rFonts w:ascii="Consolas" w:hAnsi="Consolas" w:cs="宋体"/>
          <w:color w:val="000000"/>
          <w:kern w:val="0"/>
          <w:sz w:val="21"/>
          <w:szCs w:val="21"/>
        </w:rPr>
        <w:t xml:space="preserve">    0 0 0 exp(1i*pi/4);</w:t>
      </w:r>
    </w:p>
    <w:p w14:paraId="1029F303" w14:textId="77777777" w:rsidR="008F2EAB" w:rsidRPr="008F2EAB" w:rsidRDefault="008F2EAB" w:rsidP="008F2EAB">
      <w:pPr>
        <w:widowControl/>
        <w:shd w:val="clear" w:color="auto" w:fill="F7F7F7"/>
        <w:spacing w:line="259" w:lineRule="atLeast"/>
        <w:ind w:firstLineChars="0" w:firstLine="0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8F2EAB">
        <w:rPr>
          <w:rFonts w:ascii="Consolas" w:hAnsi="Consolas" w:cs="宋体"/>
          <w:color w:val="000000"/>
          <w:kern w:val="0"/>
          <w:sz w:val="21"/>
          <w:szCs w:val="21"/>
        </w:rPr>
        <w:t xml:space="preserve">    0 0 exp(1i*pi/4) 0;</w:t>
      </w:r>
    </w:p>
    <w:p w14:paraId="345C6B05" w14:textId="77777777" w:rsidR="008F2EAB" w:rsidRPr="008F2EAB" w:rsidRDefault="008F2EAB" w:rsidP="008F2EAB">
      <w:pPr>
        <w:widowControl/>
        <w:shd w:val="clear" w:color="auto" w:fill="F7F7F7"/>
        <w:spacing w:line="259" w:lineRule="atLeast"/>
        <w:ind w:firstLineChars="0" w:firstLine="0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8F2EAB">
        <w:rPr>
          <w:rFonts w:ascii="Consolas" w:hAnsi="Consolas" w:cs="宋体"/>
          <w:color w:val="000000"/>
          <w:kern w:val="0"/>
          <w:sz w:val="21"/>
          <w:szCs w:val="21"/>
        </w:rPr>
        <w:t xml:space="preserve">    0 1 0 0];</w:t>
      </w:r>
    </w:p>
    <w:p w14:paraId="588269BE" w14:textId="77777777" w:rsidR="008F2EAB" w:rsidRPr="008F2EAB" w:rsidRDefault="008F2EAB" w:rsidP="008F2EAB">
      <w:pPr>
        <w:widowControl/>
        <w:shd w:val="clear" w:color="auto" w:fill="F7F7F7"/>
        <w:spacing w:line="259" w:lineRule="atLeast"/>
        <w:ind w:firstLineChars="0" w:firstLine="0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8F2EAB">
        <w:rPr>
          <w:rFonts w:ascii="Consolas" w:hAnsi="Consolas" w:cs="宋体"/>
          <w:color w:val="000000"/>
          <w:kern w:val="0"/>
          <w:sz w:val="21"/>
          <w:szCs w:val="21"/>
        </w:rPr>
        <w:t>CNOT0*K1</w:t>
      </w:r>
    </w:p>
    <w:p w14:paraId="1E1F9071" w14:textId="77777777" w:rsidR="008F2EAB" w:rsidRPr="008F2EAB" w:rsidRDefault="008F2EAB" w:rsidP="008F2EAB">
      <w:pPr>
        <w:widowControl/>
        <w:shd w:val="clear" w:color="auto" w:fill="FFFFFF"/>
        <w:spacing w:line="259" w:lineRule="atLeast"/>
        <w:ind w:firstLineChars="0" w:firstLine="0"/>
        <w:jc w:val="left"/>
        <w:rPr>
          <w:rFonts w:ascii="Consolas" w:hAnsi="Consolas" w:cs="宋体"/>
          <w:color w:val="404040"/>
          <w:kern w:val="0"/>
          <w:sz w:val="18"/>
          <w:szCs w:val="18"/>
        </w:rPr>
      </w:pPr>
      <w:proofErr w:type="spellStart"/>
      <w:r w:rsidRPr="008F2EAB">
        <w:rPr>
          <w:rFonts w:ascii="Consolas" w:hAnsi="Consolas" w:cs="宋体"/>
          <w:color w:val="404040"/>
          <w:kern w:val="0"/>
          <w:sz w:val="18"/>
          <w:szCs w:val="18"/>
        </w:rPr>
        <w:t>ans</w:t>
      </w:r>
      <w:proofErr w:type="spellEnd"/>
      <w:r w:rsidRPr="008F2EAB">
        <w:rPr>
          <w:rFonts w:ascii="Consolas" w:hAnsi="Consolas" w:cs="宋体"/>
          <w:color w:val="404040"/>
          <w:kern w:val="0"/>
          <w:sz w:val="18"/>
          <w:szCs w:val="18"/>
        </w:rPr>
        <w:t xml:space="preserve"> = </w:t>
      </w:r>
      <w:r w:rsidRPr="008F2EAB">
        <w:rPr>
          <w:rFonts w:ascii="Consolas" w:hAnsi="Consolas" w:cs="宋体"/>
          <w:color w:val="B3B3B3"/>
          <w:kern w:val="0"/>
          <w:sz w:val="18"/>
          <w:szCs w:val="18"/>
        </w:rPr>
        <w:t>4×4 complex</w:t>
      </w:r>
    </w:p>
    <w:p w14:paraId="3BF5008A" w14:textId="77777777" w:rsidR="008F2EAB" w:rsidRPr="008F2EAB" w:rsidRDefault="008F2EAB" w:rsidP="008F2EAB">
      <w:pPr>
        <w:widowControl/>
        <w:shd w:val="clear" w:color="auto" w:fill="FFFFFF"/>
        <w:spacing w:line="259" w:lineRule="atLeast"/>
        <w:ind w:firstLineChars="0" w:firstLine="0"/>
        <w:jc w:val="left"/>
        <w:rPr>
          <w:rFonts w:ascii="Consolas" w:hAnsi="Consolas" w:cs="宋体"/>
          <w:color w:val="404040"/>
          <w:kern w:val="0"/>
          <w:sz w:val="18"/>
          <w:szCs w:val="18"/>
        </w:rPr>
      </w:pPr>
      <w:r w:rsidRPr="008F2EAB">
        <w:rPr>
          <w:rFonts w:ascii="Consolas" w:hAnsi="Consolas" w:cs="宋体"/>
          <w:color w:val="404040"/>
          <w:kern w:val="0"/>
          <w:sz w:val="18"/>
          <w:szCs w:val="18"/>
        </w:rPr>
        <w:t xml:space="preserve">   1.0000 + 0.0000i   0.0000 + 0.0000i   0.0000 + 0.0000i   0.0000 + 0.0000i</w:t>
      </w:r>
      <w:r w:rsidRPr="008F2EAB">
        <w:rPr>
          <w:rFonts w:ascii="Consolas" w:hAnsi="Consolas" w:cs="宋体"/>
          <w:color w:val="404040"/>
          <w:kern w:val="0"/>
          <w:sz w:val="18"/>
          <w:szCs w:val="18"/>
        </w:rPr>
        <w:br/>
        <w:t xml:space="preserve">   0.0000 + 0.0000i   1.0000 + 0.0000i   0.0000 + 0.0000i   0.0000 + 0.0000i</w:t>
      </w:r>
      <w:r w:rsidRPr="008F2EAB">
        <w:rPr>
          <w:rFonts w:ascii="Consolas" w:hAnsi="Consolas" w:cs="宋体"/>
          <w:color w:val="404040"/>
          <w:kern w:val="0"/>
          <w:sz w:val="18"/>
          <w:szCs w:val="18"/>
        </w:rPr>
        <w:br/>
        <w:t xml:space="preserve">   0.0000 + 0.0000i   0.0000 + 0.0000i   0.7071 + 0.7071i   0.0000 + 0.0000i</w:t>
      </w:r>
      <w:r w:rsidRPr="008F2EAB">
        <w:rPr>
          <w:rFonts w:ascii="Consolas" w:hAnsi="Consolas" w:cs="宋体"/>
          <w:color w:val="404040"/>
          <w:kern w:val="0"/>
          <w:sz w:val="18"/>
          <w:szCs w:val="18"/>
        </w:rPr>
        <w:br/>
        <w:t xml:space="preserve">   0.0000 + 0.0000i   0.0000 + 0.0000i   0.0000 + 0.0000i   0.7071 + 0.7071i</w:t>
      </w:r>
    </w:p>
    <w:p w14:paraId="41227E88" w14:textId="77777777" w:rsidR="008F2EAB" w:rsidRPr="008F2EAB" w:rsidRDefault="008F2EAB" w:rsidP="008F2EAB">
      <w:pPr>
        <w:widowControl/>
        <w:shd w:val="clear" w:color="auto" w:fill="F7F7F7"/>
        <w:spacing w:line="259" w:lineRule="atLeast"/>
        <w:ind w:firstLineChars="0" w:firstLine="0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8F2EAB">
        <w:rPr>
          <w:rFonts w:ascii="Consolas" w:hAnsi="Consolas" w:cs="宋体"/>
          <w:color w:val="000000"/>
          <w:kern w:val="0"/>
          <w:sz w:val="21"/>
          <w:szCs w:val="21"/>
        </w:rPr>
        <w:t>K1*CNOT0</w:t>
      </w:r>
    </w:p>
    <w:p w14:paraId="635CFD6C" w14:textId="77777777" w:rsidR="008F2EAB" w:rsidRPr="008F2EAB" w:rsidRDefault="008F2EAB" w:rsidP="008F2EAB">
      <w:pPr>
        <w:widowControl/>
        <w:shd w:val="clear" w:color="auto" w:fill="FFFFFF"/>
        <w:spacing w:line="259" w:lineRule="atLeast"/>
        <w:ind w:firstLineChars="0" w:firstLine="0"/>
        <w:jc w:val="left"/>
        <w:rPr>
          <w:rFonts w:ascii="Consolas" w:hAnsi="Consolas" w:cs="宋体"/>
          <w:color w:val="404040"/>
          <w:kern w:val="0"/>
          <w:sz w:val="18"/>
          <w:szCs w:val="18"/>
        </w:rPr>
      </w:pPr>
      <w:proofErr w:type="spellStart"/>
      <w:r w:rsidRPr="008F2EAB">
        <w:rPr>
          <w:rFonts w:ascii="Consolas" w:hAnsi="Consolas" w:cs="宋体"/>
          <w:color w:val="404040"/>
          <w:kern w:val="0"/>
          <w:sz w:val="18"/>
          <w:szCs w:val="18"/>
        </w:rPr>
        <w:t>ans</w:t>
      </w:r>
      <w:proofErr w:type="spellEnd"/>
      <w:r w:rsidRPr="008F2EAB">
        <w:rPr>
          <w:rFonts w:ascii="Consolas" w:hAnsi="Consolas" w:cs="宋体"/>
          <w:color w:val="404040"/>
          <w:kern w:val="0"/>
          <w:sz w:val="18"/>
          <w:szCs w:val="18"/>
        </w:rPr>
        <w:t xml:space="preserve"> = </w:t>
      </w:r>
      <w:r w:rsidRPr="008F2EAB">
        <w:rPr>
          <w:rFonts w:ascii="Consolas" w:hAnsi="Consolas" w:cs="宋体"/>
          <w:color w:val="B3B3B3"/>
          <w:kern w:val="0"/>
          <w:sz w:val="18"/>
          <w:szCs w:val="18"/>
        </w:rPr>
        <w:t>4×4 complex</w:t>
      </w:r>
    </w:p>
    <w:p w14:paraId="01730629" w14:textId="77777777" w:rsidR="008F2EAB" w:rsidRPr="008F2EAB" w:rsidRDefault="008F2EAB" w:rsidP="008F2EAB">
      <w:pPr>
        <w:widowControl/>
        <w:shd w:val="clear" w:color="auto" w:fill="FFFFFF"/>
        <w:spacing w:line="259" w:lineRule="atLeast"/>
        <w:ind w:firstLineChars="0" w:firstLine="0"/>
        <w:jc w:val="left"/>
        <w:rPr>
          <w:rFonts w:ascii="Consolas" w:hAnsi="Consolas" w:cs="宋体"/>
          <w:color w:val="404040"/>
          <w:kern w:val="0"/>
          <w:sz w:val="18"/>
          <w:szCs w:val="18"/>
        </w:rPr>
      </w:pPr>
      <w:r w:rsidRPr="008F2EAB">
        <w:rPr>
          <w:rFonts w:ascii="Consolas" w:hAnsi="Consolas" w:cs="宋体"/>
          <w:color w:val="404040"/>
          <w:kern w:val="0"/>
          <w:sz w:val="18"/>
          <w:szCs w:val="18"/>
        </w:rPr>
        <w:t xml:space="preserve">   1.0000 + 0.0000i   0.0000 + 0.0000i   0.0000 + 0.0000i   0.0000 + 0.0000i</w:t>
      </w:r>
      <w:r w:rsidRPr="008F2EAB">
        <w:rPr>
          <w:rFonts w:ascii="Consolas" w:hAnsi="Consolas" w:cs="宋体"/>
          <w:color w:val="404040"/>
          <w:kern w:val="0"/>
          <w:sz w:val="18"/>
          <w:szCs w:val="18"/>
        </w:rPr>
        <w:br/>
        <w:t xml:space="preserve">   0.0000 + 0.0000i   0.7071 + 0.7071i   0.0000 + 0.0000i   0.0000 + 0.0000i</w:t>
      </w:r>
      <w:r w:rsidRPr="008F2EAB">
        <w:rPr>
          <w:rFonts w:ascii="Consolas" w:hAnsi="Consolas" w:cs="宋体"/>
          <w:color w:val="404040"/>
          <w:kern w:val="0"/>
          <w:sz w:val="18"/>
          <w:szCs w:val="18"/>
        </w:rPr>
        <w:br/>
        <w:t xml:space="preserve">   0.0000 + 0.0000i   0.0000 + 0.0000i   0.7071 + 0.7071i   0.0000 + 0.0000i</w:t>
      </w:r>
      <w:r w:rsidRPr="008F2EAB">
        <w:rPr>
          <w:rFonts w:ascii="Consolas" w:hAnsi="Consolas" w:cs="宋体"/>
          <w:color w:val="404040"/>
          <w:kern w:val="0"/>
          <w:sz w:val="18"/>
          <w:szCs w:val="18"/>
        </w:rPr>
        <w:br/>
        <w:t xml:space="preserve">   0.0000 + 0.0000i   0.0000 + 0.0000i   0.0000 + 0.0000i   1.0000 + 0.0000i</w:t>
      </w:r>
    </w:p>
    <w:p w14:paraId="34BFF1EA" w14:textId="77777777" w:rsidR="008F2EAB" w:rsidRPr="008F2EAB" w:rsidRDefault="008F2EAB" w:rsidP="008F2EAB">
      <w:pPr>
        <w:widowControl/>
        <w:shd w:val="clear" w:color="auto" w:fill="F7F7F7"/>
        <w:spacing w:line="259" w:lineRule="atLeast"/>
        <w:ind w:firstLineChars="0" w:firstLine="0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8F2EAB">
        <w:rPr>
          <w:rFonts w:ascii="Consolas" w:hAnsi="Consolas" w:cs="宋体"/>
          <w:color w:val="000000"/>
          <w:kern w:val="0"/>
          <w:sz w:val="21"/>
          <w:szCs w:val="21"/>
        </w:rPr>
        <w:t>CNOT1*K1</w:t>
      </w:r>
    </w:p>
    <w:p w14:paraId="42B07F7E" w14:textId="77777777" w:rsidR="008F2EAB" w:rsidRPr="008F2EAB" w:rsidRDefault="008F2EAB" w:rsidP="008F2EAB">
      <w:pPr>
        <w:widowControl/>
        <w:shd w:val="clear" w:color="auto" w:fill="FFFFFF"/>
        <w:spacing w:line="259" w:lineRule="atLeast"/>
        <w:ind w:firstLineChars="0" w:firstLine="0"/>
        <w:jc w:val="left"/>
        <w:rPr>
          <w:rFonts w:ascii="Consolas" w:hAnsi="Consolas" w:cs="宋体"/>
          <w:color w:val="404040"/>
          <w:kern w:val="0"/>
          <w:sz w:val="18"/>
          <w:szCs w:val="18"/>
        </w:rPr>
      </w:pPr>
      <w:proofErr w:type="spellStart"/>
      <w:r w:rsidRPr="008F2EAB">
        <w:rPr>
          <w:rFonts w:ascii="Consolas" w:hAnsi="Consolas" w:cs="宋体"/>
          <w:color w:val="404040"/>
          <w:kern w:val="0"/>
          <w:sz w:val="18"/>
          <w:szCs w:val="18"/>
        </w:rPr>
        <w:t>ans</w:t>
      </w:r>
      <w:proofErr w:type="spellEnd"/>
      <w:r w:rsidRPr="008F2EAB">
        <w:rPr>
          <w:rFonts w:ascii="Consolas" w:hAnsi="Consolas" w:cs="宋体"/>
          <w:color w:val="404040"/>
          <w:kern w:val="0"/>
          <w:sz w:val="18"/>
          <w:szCs w:val="18"/>
        </w:rPr>
        <w:t xml:space="preserve"> = </w:t>
      </w:r>
      <w:r w:rsidRPr="008F2EAB">
        <w:rPr>
          <w:rFonts w:ascii="Consolas" w:hAnsi="Consolas" w:cs="宋体"/>
          <w:color w:val="B3B3B3"/>
          <w:kern w:val="0"/>
          <w:sz w:val="18"/>
          <w:szCs w:val="18"/>
        </w:rPr>
        <w:t>4×4 complex</w:t>
      </w:r>
    </w:p>
    <w:p w14:paraId="0817CFD1" w14:textId="77777777" w:rsidR="008F2EAB" w:rsidRPr="008F2EAB" w:rsidRDefault="008F2EAB" w:rsidP="008F2EAB">
      <w:pPr>
        <w:widowControl/>
        <w:shd w:val="clear" w:color="auto" w:fill="FFFFFF"/>
        <w:spacing w:line="259" w:lineRule="atLeast"/>
        <w:ind w:firstLineChars="0" w:firstLine="0"/>
        <w:jc w:val="left"/>
        <w:rPr>
          <w:rFonts w:ascii="Consolas" w:hAnsi="Consolas" w:cs="宋体"/>
          <w:color w:val="404040"/>
          <w:kern w:val="0"/>
          <w:sz w:val="18"/>
          <w:szCs w:val="18"/>
        </w:rPr>
      </w:pPr>
      <w:r w:rsidRPr="008F2EAB">
        <w:rPr>
          <w:rFonts w:ascii="Consolas" w:hAnsi="Consolas" w:cs="宋体"/>
          <w:color w:val="404040"/>
          <w:kern w:val="0"/>
          <w:sz w:val="18"/>
          <w:szCs w:val="18"/>
        </w:rPr>
        <w:t xml:space="preserve">   1.0000 + 0.0000i   0.0000 + 0.0000i   0.0000 + 0.0000i   0.0000 + 0.0000i</w:t>
      </w:r>
      <w:r w:rsidRPr="008F2EAB">
        <w:rPr>
          <w:rFonts w:ascii="Consolas" w:hAnsi="Consolas" w:cs="宋体"/>
          <w:color w:val="404040"/>
          <w:kern w:val="0"/>
          <w:sz w:val="18"/>
          <w:szCs w:val="18"/>
        </w:rPr>
        <w:br/>
        <w:t xml:space="preserve">   0.0000 + 0.0000i   0.0000 + 0.0000i   0.0000 + 0.0000i   0.7071 + 0.7071i</w:t>
      </w:r>
      <w:r w:rsidRPr="008F2EAB">
        <w:rPr>
          <w:rFonts w:ascii="Consolas" w:hAnsi="Consolas" w:cs="宋体"/>
          <w:color w:val="404040"/>
          <w:kern w:val="0"/>
          <w:sz w:val="18"/>
          <w:szCs w:val="18"/>
        </w:rPr>
        <w:br/>
        <w:t xml:space="preserve">   0.0000 + 0.0000i   1.0000 + 0.0000i   0.0000 + 0.0000i   0.0000 + 0.0000i</w:t>
      </w:r>
      <w:r w:rsidRPr="008F2EAB">
        <w:rPr>
          <w:rFonts w:ascii="Consolas" w:hAnsi="Consolas" w:cs="宋体"/>
          <w:color w:val="404040"/>
          <w:kern w:val="0"/>
          <w:sz w:val="18"/>
          <w:szCs w:val="18"/>
        </w:rPr>
        <w:br/>
        <w:t xml:space="preserve">   0.0000 + 0.0000i   0.0000 + 0.0000i   0.7071 + 0.7071i   0.0000 + 0.0000i</w:t>
      </w:r>
    </w:p>
    <w:p w14:paraId="148C4837" w14:textId="77777777" w:rsidR="008F2EAB" w:rsidRPr="008F2EAB" w:rsidRDefault="008F2EAB" w:rsidP="008F2EAB">
      <w:pPr>
        <w:widowControl/>
        <w:shd w:val="clear" w:color="auto" w:fill="F7F7F7"/>
        <w:spacing w:line="259" w:lineRule="atLeast"/>
        <w:ind w:firstLineChars="0" w:firstLine="0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8F2EAB">
        <w:rPr>
          <w:rFonts w:ascii="Consolas" w:hAnsi="Consolas" w:cs="宋体"/>
          <w:color w:val="000000"/>
          <w:kern w:val="0"/>
          <w:sz w:val="21"/>
          <w:szCs w:val="21"/>
        </w:rPr>
        <w:t>K1*CNOT1</w:t>
      </w:r>
    </w:p>
    <w:p w14:paraId="64BB1DCD" w14:textId="77777777" w:rsidR="008F2EAB" w:rsidRPr="008F2EAB" w:rsidRDefault="008F2EAB" w:rsidP="008F2EAB">
      <w:pPr>
        <w:widowControl/>
        <w:shd w:val="clear" w:color="auto" w:fill="FFFFFF"/>
        <w:spacing w:line="259" w:lineRule="atLeast"/>
        <w:ind w:firstLineChars="0" w:firstLine="0"/>
        <w:jc w:val="left"/>
        <w:rPr>
          <w:rFonts w:ascii="Consolas" w:hAnsi="Consolas" w:cs="宋体"/>
          <w:color w:val="404040"/>
          <w:kern w:val="0"/>
          <w:sz w:val="18"/>
          <w:szCs w:val="18"/>
        </w:rPr>
      </w:pPr>
      <w:proofErr w:type="spellStart"/>
      <w:r w:rsidRPr="008F2EAB">
        <w:rPr>
          <w:rFonts w:ascii="Consolas" w:hAnsi="Consolas" w:cs="宋体"/>
          <w:color w:val="404040"/>
          <w:kern w:val="0"/>
          <w:sz w:val="18"/>
          <w:szCs w:val="18"/>
        </w:rPr>
        <w:t>ans</w:t>
      </w:r>
      <w:proofErr w:type="spellEnd"/>
      <w:r w:rsidRPr="008F2EAB">
        <w:rPr>
          <w:rFonts w:ascii="Consolas" w:hAnsi="Consolas" w:cs="宋体"/>
          <w:color w:val="404040"/>
          <w:kern w:val="0"/>
          <w:sz w:val="18"/>
          <w:szCs w:val="18"/>
        </w:rPr>
        <w:t xml:space="preserve"> = </w:t>
      </w:r>
      <w:r w:rsidRPr="008F2EAB">
        <w:rPr>
          <w:rFonts w:ascii="Consolas" w:hAnsi="Consolas" w:cs="宋体"/>
          <w:color w:val="B3B3B3"/>
          <w:kern w:val="0"/>
          <w:sz w:val="18"/>
          <w:szCs w:val="18"/>
        </w:rPr>
        <w:t>4×4 complex</w:t>
      </w:r>
    </w:p>
    <w:p w14:paraId="797327AC" w14:textId="77777777" w:rsidR="008F2EAB" w:rsidRPr="008F2EAB" w:rsidRDefault="008F2EAB" w:rsidP="008F2EAB">
      <w:pPr>
        <w:widowControl/>
        <w:shd w:val="clear" w:color="auto" w:fill="FFFFFF"/>
        <w:spacing w:line="259" w:lineRule="atLeast"/>
        <w:ind w:firstLineChars="0" w:firstLine="0"/>
        <w:jc w:val="left"/>
        <w:rPr>
          <w:rFonts w:ascii="Consolas" w:hAnsi="Consolas" w:cs="宋体"/>
          <w:color w:val="404040"/>
          <w:kern w:val="0"/>
          <w:sz w:val="18"/>
          <w:szCs w:val="18"/>
        </w:rPr>
      </w:pPr>
      <w:r w:rsidRPr="008F2EAB">
        <w:rPr>
          <w:rFonts w:ascii="Consolas" w:hAnsi="Consolas" w:cs="宋体"/>
          <w:color w:val="404040"/>
          <w:kern w:val="0"/>
          <w:sz w:val="18"/>
          <w:szCs w:val="18"/>
        </w:rPr>
        <w:t xml:space="preserve">   1.0000 + 0.0000i   0.0000 + 0.0000i   0.0000 + 0.0000i   0.0000 + 0.0000i</w:t>
      </w:r>
      <w:r w:rsidRPr="008F2EAB">
        <w:rPr>
          <w:rFonts w:ascii="Consolas" w:hAnsi="Consolas" w:cs="宋体"/>
          <w:color w:val="404040"/>
          <w:kern w:val="0"/>
          <w:sz w:val="18"/>
          <w:szCs w:val="18"/>
        </w:rPr>
        <w:br/>
        <w:t xml:space="preserve">   0.0000 + 0.0000i   0.0000 + 0.0000i   0.7071 + 0.7071i   0.0000 + 0.0000i</w:t>
      </w:r>
      <w:r w:rsidRPr="008F2EAB">
        <w:rPr>
          <w:rFonts w:ascii="Consolas" w:hAnsi="Consolas" w:cs="宋体"/>
          <w:color w:val="404040"/>
          <w:kern w:val="0"/>
          <w:sz w:val="18"/>
          <w:szCs w:val="18"/>
        </w:rPr>
        <w:br/>
        <w:t xml:space="preserve">   0.0000 + 0.0000i   0.0000 + 0.0000i   0.0000 + 0.0000i   0.7071 + 0.7071i</w:t>
      </w:r>
      <w:r w:rsidRPr="008F2EAB">
        <w:rPr>
          <w:rFonts w:ascii="Consolas" w:hAnsi="Consolas" w:cs="宋体"/>
          <w:color w:val="404040"/>
          <w:kern w:val="0"/>
          <w:sz w:val="18"/>
          <w:szCs w:val="18"/>
        </w:rPr>
        <w:br/>
        <w:t xml:space="preserve">   0.0000 + 0.0000i   1.0000 + 0.0000i   0.0000 + 0.0000i   0.0000 + 0.0000i</w:t>
      </w:r>
    </w:p>
    <w:p w14:paraId="51C5E865" w14:textId="77777777" w:rsidR="008F2EAB" w:rsidRDefault="008F2EAB" w:rsidP="00177E42">
      <w:pPr>
        <w:ind w:firstLineChars="0" w:firstLine="0"/>
        <w:rPr>
          <w:rFonts w:hint="eastAsia"/>
        </w:rPr>
      </w:pPr>
      <w:r>
        <w:rPr>
          <w:rFonts w:hint="eastAsia"/>
        </w:rPr>
        <w:t>可得</w:t>
      </w:r>
    </w:p>
    <w:p w14:paraId="30714EB9" w14:textId="77777777" w:rsidR="008F2EAB" w:rsidRDefault="008F2EAB" w:rsidP="008F2EAB">
      <w:pPr>
        <w:pStyle w:val="AMDisplayEquation"/>
      </w:pPr>
      <w:r>
        <w:tab/>
      </w:r>
      <w:r w:rsidRPr="008F2EAB">
        <w:rPr>
          <w:position w:val="-79"/>
        </w:rPr>
        <w:object w:dxaOrig="8641" w:dyaOrig="1715" w14:anchorId="032D02E2">
          <v:shape id="_x0000_i1130" type="#_x0000_t75" style="width:6in;height:85.8pt" o:ole="">
            <v:imagedata r:id="rId60" o:title=""/>
          </v:shape>
          <o:OLEObject Type="Embed" ProgID="Equation.AxMath" ShapeID="_x0000_i1130" DrawAspect="Content" ObjectID="_1713538726" r:id="rId61"/>
        </w:object>
      </w:r>
    </w:p>
    <w:p w14:paraId="05E5D57E" w14:textId="77777777" w:rsidR="008F2EAB" w:rsidRDefault="00624082" w:rsidP="00624082">
      <w:pPr>
        <w:ind w:firstLineChars="83" w:firstLine="199"/>
        <w:rPr>
          <w:rFonts w:hint="eastAsia"/>
        </w:rPr>
      </w:pPr>
      <w:r>
        <w:rPr>
          <w:rFonts w:hint="eastAsia"/>
        </w:rPr>
        <w:lastRenderedPageBreak/>
        <w:t>同理可得</w:t>
      </w:r>
    </w:p>
    <w:p w14:paraId="5D3C04C9" w14:textId="77777777" w:rsidR="00624082" w:rsidRPr="008F2EAB" w:rsidRDefault="00624082" w:rsidP="00624082">
      <w:pPr>
        <w:pStyle w:val="AMDisplayEquation"/>
        <w:rPr>
          <w:rFonts w:hint="eastAsia"/>
        </w:rPr>
      </w:pPr>
      <w:r>
        <w:tab/>
      </w:r>
      <w:r w:rsidRPr="00624082">
        <w:rPr>
          <w:position w:val="-28"/>
        </w:rPr>
        <w:object w:dxaOrig="2978" w:dyaOrig="687" w14:anchorId="70D44E92">
          <v:shape id="_x0000_i1133" type="#_x0000_t75" style="width:148.8pt;height:34.2pt" o:ole="">
            <v:imagedata r:id="rId62" o:title=""/>
          </v:shape>
          <o:OLEObject Type="Embed" ProgID="Equation.AxMath" ShapeID="_x0000_i1133" DrawAspect="Content" ObjectID="_1713538727" r:id="rId63"/>
        </w:object>
      </w:r>
    </w:p>
    <w:p w14:paraId="62906DD5" w14:textId="77777777" w:rsidR="008F2EAB" w:rsidRDefault="00624082" w:rsidP="00177E42">
      <w:pPr>
        <w:ind w:firstLineChars="0" w:firstLine="0"/>
        <w:rPr>
          <w:rFonts w:hint="eastAsia"/>
        </w:rPr>
      </w:pPr>
      <w:r>
        <w:rPr>
          <w:rFonts w:hint="eastAsia"/>
        </w:rPr>
        <w:t>这样，我们可以将式子写成</w:t>
      </w:r>
    </w:p>
    <w:p w14:paraId="59D263E9" w14:textId="77777777" w:rsidR="00624082" w:rsidRDefault="00624082" w:rsidP="00624082">
      <w:pPr>
        <w:pStyle w:val="AMDisplayEquation"/>
        <w:rPr>
          <w:rFonts w:hint="eastAsia"/>
        </w:rPr>
      </w:pPr>
      <w:r>
        <w:tab/>
      </w:r>
      <w:r w:rsidRPr="00624082">
        <w:rPr>
          <w:position w:val="-27"/>
        </w:rPr>
        <w:object w:dxaOrig="5560" w:dyaOrig="672" w14:anchorId="1BD73945">
          <v:shape id="_x0000_i1136" type="#_x0000_t75" style="width:277.8pt;height:33.6pt" o:ole="">
            <v:imagedata r:id="rId64" o:title=""/>
          </v:shape>
          <o:OLEObject Type="Embed" ProgID="Equation.AxMath" ShapeID="_x0000_i1136" DrawAspect="Content" ObjectID="_1713538728" r:id="rId65"/>
        </w:object>
      </w:r>
    </w:p>
    <w:p w14:paraId="774FD22F" w14:textId="77777777" w:rsidR="00624082" w:rsidRDefault="006312AC" w:rsidP="00177E42">
      <w:pPr>
        <w:ind w:firstLineChars="0" w:firstLine="0"/>
      </w:pPr>
      <w:r>
        <w:rPr>
          <w:rFonts w:hint="eastAsia"/>
        </w:rPr>
        <w:t>这样，如果</w:t>
      </w:r>
      <w:r w:rsidR="008D2E9F">
        <w:rPr>
          <w:rFonts w:hint="eastAsia"/>
        </w:rPr>
        <w:t>我们可以使用</w:t>
      </w:r>
      <w:r w:rsidR="00513E49">
        <w:rPr>
          <w:rFonts w:hint="eastAsia"/>
        </w:rPr>
        <w:t>8</w:t>
      </w:r>
      <w:r w:rsidR="00513E49">
        <w:rPr>
          <w:rFonts w:hint="eastAsia"/>
        </w:rPr>
        <w:t>个量子比特，前四个构建第一个对应的量子线路，后四个构建后一项的量子线路，分别经过单元组合门后再叠加起来，理论上是可以只使用</w:t>
      </w:r>
      <w:r w:rsidR="00513E49">
        <w:rPr>
          <w:rFonts w:hint="eastAsia"/>
        </w:rPr>
        <w:t>5</w:t>
      </w:r>
      <w:r w:rsidR="00513E49">
        <w:rPr>
          <w:rFonts w:hint="eastAsia"/>
        </w:rPr>
        <w:t>个</w:t>
      </w:r>
      <w:r w:rsidR="00513E49">
        <w:rPr>
          <w:rFonts w:hint="eastAsia"/>
        </w:rPr>
        <w:t>CNOT</w:t>
      </w:r>
      <w:r w:rsidR="00513E49">
        <w:rPr>
          <w:rFonts w:hint="eastAsia"/>
        </w:rPr>
        <w:t>门的。</w:t>
      </w:r>
    </w:p>
    <w:p w14:paraId="4C3F4E88" w14:textId="77777777" w:rsidR="00A142C7" w:rsidRDefault="00A142C7" w:rsidP="00177E42">
      <w:pPr>
        <w:ind w:firstLineChars="0" w:firstLine="0"/>
      </w:pPr>
    </w:p>
    <w:p w14:paraId="33B4A22E" w14:textId="77777777" w:rsidR="00A142C7" w:rsidRDefault="00A142C7" w:rsidP="00177E42">
      <w:pPr>
        <w:ind w:firstLineChars="0" w:firstLine="0"/>
      </w:pPr>
      <w:r>
        <w:rPr>
          <w:rFonts w:hint="eastAsia"/>
        </w:rPr>
        <w:t>我们再尝试另一个方法，如下是在</w:t>
      </w:r>
      <w:r>
        <w:rPr>
          <w:rFonts w:hint="eastAsia"/>
        </w:rPr>
        <w:t>4qubit</w:t>
      </w:r>
      <w:r>
        <w:rPr>
          <w:rFonts w:hint="eastAsia"/>
        </w:rPr>
        <w:t>的情形下的线路</w:t>
      </w:r>
      <w:r w:rsidR="00537279">
        <w:rPr>
          <w:rFonts w:hint="eastAsia"/>
        </w:rPr>
        <w:t>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37279" w14:paraId="310095A1" w14:textId="77777777" w:rsidTr="00537279">
        <w:tc>
          <w:tcPr>
            <w:tcW w:w="8296" w:type="dxa"/>
          </w:tcPr>
          <w:p w14:paraId="33BE9255" w14:textId="77777777" w:rsidR="00537279" w:rsidRDefault="00537279" w:rsidP="00537279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52F753B6" wp14:editId="75535B1C">
                  <wp:extent cx="4849200" cy="136080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9200" cy="136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7917A7" w14:textId="77777777" w:rsidR="00537279" w:rsidRDefault="00537279" w:rsidP="00177E42">
      <w:pPr>
        <w:ind w:firstLineChars="0" w:firstLine="0"/>
      </w:pPr>
      <w:r>
        <w:rPr>
          <w:rFonts w:hint="eastAsia"/>
        </w:rPr>
        <w:t>值得指出的是，即使这里指定辅助位不能使用同样方法制备，而是要用</w:t>
      </w:r>
      <w:r>
        <w:rPr>
          <w:rFonts w:hint="eastAsia"/>
        </w:rPr>
        <w:t>SWAP</w:t>
      </w:r>
      <w:r>
        <w:rPr>
          <w:rFonts w:hint="eastAsia"/>
        </w:rPr>
        <w:t>，效果不会改变，只是所有此类线路的门数要增加一个相同值而已。</w:t>
      </w:r>
    </w:p>
    <w:p w14:paraId="068D5D87" w14:textId="77777777" w:rsidR="00537279" w:rsidRDefault="00537279" w:rsidP="00177E42">
      <w:pPr>
        <w:ind w:firstLineChars="0" w:firstLine="0"/>
      </w:pPr>
      <w:r>
        <w:rPr>
          <w:rFonts w:hint="eastAsia"/>
        </w:rPr>
        <w:t>如下图所示：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37279" w14:paraId="4087EA2D" w14:textId="77777777" w:rsidTr="00537279">
        <w:tc>
          <w:tcPr>
            <w:tcW w:w="8296" w:type="dxa"/>
          </w:tcPr>
          <w:p w14:paraId="7849C142" w14:textId="77777777" w:rsidR="00537279" w:rsidRDefault="00537279" w:rsidP="00537279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19DB33E4" wp14:editId="096268E7">
                  <wp:extent cx="4968000" cy="1011600"/>
                  <wp:effectExtent l="0" t="0" r="4445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8000" cy="101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2F9B16" w14:textId="77777777" w:rsidR="00537279" w:rsidRDefault="008D2E9F" w:rsidP="00177E42">
      <w:pPr>
        <w:ind w:firstLineChars="0" w:firstLine="0"/>
      </w:pPr>
      <w:r>
        <w:rPr>
          <w:rFonts w:hint="eastAsia"/>
        </w:rPr>
        <w:t>但是如果可以使用相同制备方法，那么增加辅助量子比特显然可以帮助我们减少</w:t>
      </w:r>
      <w:r>
        <w:rPr>
          <w:rFonts w:hint="eastAsia"/>
        </w:rPr>
        <w:t>CNOT</w:t>
      </w:r>
      <w:r>
        <w:rPr>
          <w:rFonts w:hint="eastAsia"/>
        </w:rPr>
        <w:t>门的数量，这也是为什么前面</w:t>
      </w:r>
      <w:r w:rsidRPr="008D2E9F">
        <w:rPr>
          <w:position w:val="-12"/>
        </w:rPr>
        <w:object w:dxaOrig="271" w:dyaOrig="359" w14:anchorId="169BCDAE">
          <v:shape id="_x0000_i1139" type="#_x0000_t75" style="width:13.8pt;height:18pt" o:ole="">
            <v:imagedata r:id="rId38" o:title=""/>
          </v:shape>
          <o:OLEObject Type="Embed" ProgID="Equation.AxMath" ShapeID="_x0000_i1139" DrawAspect="Content" ObjectID="_1713538729" r:id="rId68"/>
        </w:object>
      </w:r>
      <w:r>
        <w:rPr>
          <w:rFonts w:hint="eastAsia"/>
        </w:rPr>
        <w:t>矩阵的式子里，逆在左边，因为这样该算子的等效量子门可以放在最左边，从而</w:t>
      </w:r>
      <w:proofErr w:type="gramStart"/>
      <w:r>
        <w:rPr>
          <w:rFonts w:hint="eastAsia"/>
        </w:rPr>
        <w:t>避免放最右边</w:t>
      </w:r>
      <w:proofErr w:type="gramEnd"/>
      <w:r>
        <w:rPr>
          <w:rFonts w:hint="eastAsia"/>
        </w:rPr>
        <w:t>时还要在辅助量子比特里加入新的</w:t>
      </w:r>
      <w:r>
        <w:rPr>
          <w:rFonts w:hint="eastAsia"/>
        </w:rPr>
        <w:t>CNOT</w:t>
      </w:r>
      <w:r>
        <w:rPr>
          <w:rFonts w:hint="eastAsia"/>
        </w:rPr>
        <w:t>门这种尴尬的情形</w:t>
      </w:r>
      <w:r w:rsidR="00BC12A3">
        <w:rPr>
          <w:rFonts w:hint="eastAsia"/>
        </w:rPr>
        <w:t>。</w:t>
      </w:r>
    </w:p>
    <w:p w14:paraId="725D738E" w14:textId="77777777" w:rsidR="00BC12A3" w:rsidRDefault="00BC12A3" w:rsidP="00177E42">
      <w:pPr>
        <w:ind w:firstLineChars="0" w:firstLine="0"/>
      </w:pPr>
    </w:p>
    <w:p w14:paraId="06270341" w14:textId="77777777" w:rsidR="00BC12A3" w:rsidRDefault="00BC12A3" w:rsidP="00177E42">
      <w:pPr>
        <w:ind w:firstLineChars="0" w:firstLine="0"/>
        <w:rPr>
          <w:rFonts w:hint="eastAsia"/>
        </w:rPr>
      </w:pPr>
      <w:r>
        <w:rPr>
          <w:rFonts w:hint="eastAsia"/>
        </w:rPr>
        <w:t>类似于上面的方法，我们可以来玩一点新花样，如下所示，我们设</w:t>
      </w:r>
    </w:p>
    <w:p w14:paraId="21B4810C" w14:textId="77777777" w:rsidR="00BC12A3" w:rsidRDefault="00BC12A3" w:rsidP="00BC12A3">
      <w:pPr>
        <w:pStyle w:val="AMDisplayEquation"/>
        <w:rPr>
          <w:rFonts w:hint="eastAsia"/>
        </w:rPr>
      </w:pPr>
      <w:r>
        <w:tab/>
      </w:r>
      <w:r w:rsidRPr="00BC12A3">
        <w:rPr>
          <w:position w:val="-63"/>
        </w:rPr>
        <w:object w:dxaOrig="3446" w:dyaOrig="1394" w14:anchorId="722E5078">
          <v:shape id="_x0000_i1146" type="#_x0000_t75" style="width:172.2pt;height:69.6pt" o:ole="">
            <v:imagedata r:id="rId69" o:title=""/>
          </v:shape>
          <o:OLEObject Type="Embed" ProgID="Equation.AxMath" ShapeID="_x0000_i1146" DrawAspect="Content" ObjectID="_1713538730" r:id="rId70"/>
        </w:object>
      </w:r>
    </w:p>
    <w:p w14:paraId="24C77830" w14:textId="77777777" w:rsidR="008D2E9F" w:rsidRDefault="00BC12A3" w:rsidP="00177E42">
      <w:pPr>
        <w:ind w:firstLineChars="0" w:firstLine="0"/>
        <w:rPr>
          <w:rFonts w:hint="eastAsia"/>
        </w:rPr>
      </w:pPr>
      <w:r>
        <w:rPr>
          <w:rFonts w:hint="eastAsia"/>
        </w:rPr>
        <w:t>构建线路算子</w:t>
      </w:r>
    </w:p>
    <w:p w14:paraId="135A8037" w14:textId="77777777" w:rsidR="00BC12A3" w:rsidRDefault="00BC12A3" w:rsidP="00BC12A3">
      <w:pPr>
        <w:pStyle w:val="AMDisplayEquation"/>
      </w:pPr>
      <w:r>
        <w:tab/>
      </w:r>
      <w:r w:rsidRPr="00BC12A3">
        <w:rPr>
          <w:position w:val="-27"/>
        </w:rPr>
        <w:object w:dxaOrig="2899" w:dyaOrig="672" w14:anchorId="75D1F7A3">
          <v:shape id="_x0000_i1147" type="#_x0000_t75" style="width:145.2pt;height:33.6pt" o:ole="">
            <v:imagedata r:id="rId71" o:title=""/>
          </v:shape>
          <o:OLEObject Type="Embed" ProgID="Equation.AxMath" ShapeID="_x0000_i1147" DrawAspect="Content" ObjectID="_1713538731" r:id="rId72"/>
        </w:object>
      </w:r>
    </w:p>
    <w:p w14:paraId="11F568FE" w14:textId="77777777" w:rsidR="00BC12A3" w:rsidRDefault="00BC12A3" w:rsidP="00BC12A3">
      <w:pPr>
        <w:ind w:firstLineChars="0" w:firstLine="0"/>
        <w:rPr>
          <w:rFonts w:hint="eastAsia"/>
        </w:rPr>
      </w:pPr>
      <w:r>
        <w:rPr>
          <w:rFonts w:hint="eastAsia"/>
        </w:rPr>
        <w:lastRenderedPageBreak/>
        <w:t>即如下线路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5187A" w14:paraId="66844517" w14:textId="77777777" w:rsidTr="00A5187A">
        <w:tc>
          <w:tcPr>
            <w:tcW w:w="8296" w:type="dxa"/>
          </w:tcPr>
          <w:p w14:paraId="0EC995CB" w14:textId="77777777" w:rsidR="00A5187A" w:rsidRDefault="00A5187A" w:rsidP="00A5187A">
            <w:pPr>
              <w:pStyle w:val="AMDisplayEquation"/>
              <w:ind w:firstLineChars="0" w:firstLine="0"/>
              <w:jc w:val="center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3F53C717" wp14:editId="0C0991BA">
                  <wp:extent cx="2301439" cy="1516511"/>
                  <wp:effectExtent l="0" t="0" r="3810" b="762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1439" cy="15165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5B73F8" w14:textId="77777777" w:rsidR="00A5187A" w:rsidRDefault="00A5187A" w:rsidP="00A5187A">
      <w:pPr>
        <w:pStyle w:val="AMDisplayEquation"/>
        <w:ind w:firstLineChars="0" w:firstLine="0"/>
        <w:rPr>
          <w:rFonts w:hint="eastAsia"/>
        </w:rPr>
      </w:pPr>
      <w:r>
        <w:rPr>
          <w:rFonts w:hint="eastAsia"/>
        </w:rPr>
        <w:t>我们设</w:t>
      </w:r>
    </w:p>
    <w:p w14:paraId="7E7CF184" w14:textId="77777777" w:rsidR="00A5187A" w:rsidRPr="00A5187A" w:rsidRDefault="00A5187A" w:rsidP="00A5187A">
      <w:pPr>
        <w:pStyle w:val="AMDisplayEquation"/>
        <w:rPr>
          <w:rFonts w:hint="eastAsia"/>
        </w:rPr>
      </w:pPr>
      <w:r>
        <w:tab/>
      </w:r>
      <w:r w:rsidRPr="00A5187A">
        <w:rPr>
          <w:position w:val="-12"/>
        </w:rPr>
        <w:object w:dxaOrig="1106" w:dyaOrig="361" w14:anchorId="6B0243B1">
          <v:shape id="_x0000_i1156" type="#_x0000_t75" style="width:55.2pt;height:18pt" o:ole="">
            <v:imagedata r:id="rId74" o:title=""/>
          </v:shape>
          <o:OLEObject Type="Embed" ProgID="Equation.AxMath" ShapeID="_x0000_i1156" DrawAspect="Content" ObjectID="_1713538732" r:id="rId75"/>
        </w:object>
      </w:r>
    </w:p>
    <w:p w14:paraId="1A4A620C" w14:textId="77777777" w:rsidR="00BC12A3" w:rsidRDefault="00A5187A" w:rsidP="00177E42">
      <w:pPr>
        <w:ind w:firstLineChars="0" w:firstLine="0"/>
      </w:pPr>
      <w:r>
        <w:rPr>
          <w:rFonts w:hint="eastAsia"/>
        </w:rPr>
        <w:t>编程求解出</w:t>
      </w:r>
      <w:r w:rsidRPr="00A5187A">
        <w:rPr>
          <w:position w:val="-12"/>
        </w:rPr>
        <w:object w:dxaOrig="1695" w:dyaOrig="373" w14:anchorId="50EBC048">
          <v:shape id="_x0000_i1159" type="#_x0000_t75" style="width:84.6pt;height:18.6pt" o:ole="">
            <v:imagedata r:id="rId76" o:title=""/>
          </v:shape>
          <o:OLEObject Type="Embed" ProgID="Equation.AxMath" ShapeID="_x0000_i1159" DrawAspect="Content" ObjectID="_1713538733" r:id="rId77"/>
        </w:object>
      </w:r>
      <w:r w:rsidR="00AE58C4">
        <w:rPr>
          <w:rFonts w:hint="eastAsia"/>
        </w:rPr>
        <w:t>：</w:t>
      </w:r>
    </w:p>
    <w:p w14:paraId="32A01B09" w14:textId="77777777" w:rsidR="00AE58C4" w:rsidRPr="00AE58C4" w:rsidRDefault="00AE58C4" w:rsidP="00AE58C4">
      <w:pPr>
        <w:widowControl/>
        <w:shd w:val="clear" w:color="auto" w:fill="F7F7F7"/>
        <w:spacing w:line="259" w:lineRule="atLeast"/>
        <w:ind w:firstLineChars="0" w:firstLine="0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AE58C4">
        <w:rPr>
          <w:rFonts w:ascii="Consolas" w:hAnsi="Consolas" w:cs="宋体"/>
          <w:color w:val="000000"/>
          <w:kern w:val="0"/>
          <w:sz w:val="21"/>
          <w:szCs w:val="21"/>
        </w:rPr>
        <w:t>RZ1_3;</w:t>
      </w:r>
    </w:p>
    <w:p w14:paraId="4339F658" w14:textId="77777777" w:rsidR="00AE58C4" w:rsidRPr="00AE58C4" w:rsidRDefault="00AE58C4" w:rsidP="00AE58C4">
      <w:pPr>
        <w:widowControl/>
        <w:shd w:val="clear" w:color="auto" w:fill="F7F7F7"/>
        <w:spacing w:line="259" w:lineRule="atLeast"/>
        <w:ind w:firstLineChars="0" w:firstLine="0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AE58C4">
        <w:rPr>
          <w:rFonts w:ascii="Consolas" w:hAnsi="Consolas" w:cs="宋体"/>
          <w:color w:val="000000"/>
          <w:kern w:val="0"/>
          <w:sz w:val="21"/>
          <w:szCs w:val="21"/>
        </w:rPr>
        <w:t>RZ2_3;</w:t>
      </w:r>
    </w:p>
    <w:p w14:paraId="21AC7226" w14:textId="77777777" w:rsidR="00AE58C4" w:rsidRPr="00AE58C4" w:rsidRDefault="00AE58C4" w:rsidP="00AE58C4">
      <w:pPr>
        <w:widowControl/>
        <w:shd w:val="clear" w:color="auto" w:fill="F7F7F7"/>
        <w:spacing w:line="259" w:lineRule="atLeast"/>
        <w:ind w:firstLineChars="0" w:firstLine="0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AE58C4">
        <w:rPr>
          <w:rFonts w:ascii="Consolas" w:hAnsi="Consolas" w:cs="宋体"/>
          <w:color w:val="000000"/>
          <w:kern w:val="0"/>
          <w:sz w:val="21"/>
          <w:szCs w:val="21"/>
        </w:rPr>
        <w:t>RZ3_3;</w:t>
      </w:r>
    </w:p>
    <w:p w14:paraId="6FA3F006" w14:textId="77777777" w:rsidR="00AE58C4" w:rsidRPr="00AE58C4" w:rsidRDefault="00AE58C4" w:rsidP="00AE58C4">
      <w:pPr>
        <w:widowControl/>
        <w:shd w:val="clear" w:color="auto" w:fill="F7F7F7"/>
        <w:spacing w:line="259" w:lineRule="atLeast"/>
        <w:ind w:firstLineChars="0" w:firstLine="0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AE58C4">
        <w:rPr>
          <w:rFonts w:ascii="Consolas" w:hAnsi="Consolas" w:cs="宋体"/>
          <w:color w:val="000000"/>
          <w:kern w:val="0"/>
          <w:sz w:val="21"/>
          <w:szCs w:val="21"/>
        </w:rPr>
        <w:t>Z0_3=</w:t>
      </w:r>
      <w:proofErr w:type="spellStart"/>
      <w:r w:rsidRPr="00AE58C4">
        <w:rPr>
          <w:rFonts w:ascii="Consolas" w:hAnsi="Consolas" w:cs="宋体"/>
          <w:color w:val="000000"/>
          <w:kern w:val="0"/>
          <w:sz w:val="21"/>
          <w:szCs w:val="21"/>
        </w:rPr>
        <w:t>kron</w:t>
      </w:r>
      <w:proofErr w:type="spellEnd"/>
      <w:r w:rsidRPr="00AE58C4">
        <w:rPr>
          <w:rFonts w:ascii="Consolas" w:hAnsi="Consolas" w:cs="宋体"/>
          <w:color w:val="000000"/>
          <w:kern w:val="0"/>
          <w:sz w:val="21"/>
          <w:szCs w:val="21"/>
        </w:rPr>
        <w:t>(eye(2</w:t>
      </w:r>
      <w:proofErr w:type="gramStart"/>
      <w:r w:rsidRPr="00AE58C4">
        <w:rPr>
          <w:rFonts w:ascii="Consolas" w:hAnsi="Consolas" w:cs="宋体"/>
          <w:color w:val="000000"/>
          <w:kern w:val="0"/>
          <w:sz w:val="21"/>
          <w:szCs w:val="21"/>
        </w:rPr>
        <w:t>),Z</w:t>
      </w:r>
      <w:proofErr w:type="gramEnd"/>
      <w:r w:rsidRPr="00AE58C4">
        <w:rPr>
          <w:rFonts w:ascii="Consolas" w:hAnsi="Consolas" w:cs="宋体"/>
          <w:color w:val="000000"/>
          <w:kern w:val="0"/>
          <w:sz w:val="21"/>
          <w:szCs w:val="21"/>
        </w:rPr>
        <w:t>0);</w:t>
      </w:r>
    </w:p>
    <w:p w14:paraId="7F3BF64F" w14:textId="77777777" w:rsidR="00AE58C4" w:rsidRPr="00AE58C4" w:rsidRDefault="00AE58C4" w:rsidP="00AE58C4">
      <w:pPr>
        <w:widowControl/>
        <w:shd w:val="clear" w:color="auto" w:fill="F7F7F7"/>
        <w:spacing w:line="259" w:lineRule="atLeast"/>
        <w:ind w:firstLineChars="0" w:firstLine="0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AE58C4">
        <w:rPr>
          <w:rFonts w:ascii="Consolas" w:hAnsi="Consolas" w:cs="宋体"/>
          <w:color w:val="000000"/>
          <w:kern w:val="0"/>
          <w:sz w:val="21"/>
          <w:szCs w:val="21"/>
        </w:rPr>
        <w:t>Z1_3=</w:t>
      </w:r>
      <w:proofErr w:type="spellStart"/>
      <w:r w:rsidRPr="00AE58C4">
        <w:rPr>
          <w:rFonts w:ascii="Consolas" w:hAnsi="Consolas" w:cs="宋体"/>
          <w:color w:val="000000"/>
          <w:kern w:val="0"/>
          <w:sz w:val="21"/>
          <w:szCs w:val="21"/>
        </w:rPr>
        <w:t>kron</w:t>
      </w:r>
      <w:proofErr w:type="spellEnd"/>
      <w:r w:rsidRPr="00AE58C4">
        <w:rPr>
          <w:rFonts w:ascii="Consolas" w:hAnsi="Consolas" w:cs="宋体"/>
          <w:color w:val="000000"/>
          <w:kern w:val="0"/>
          <w:sz w:val="21"/>
          <w:szCs w:val="21"/>
        </w:rPr>
        <w:t>(eye(2</w:t>
      </w:r>
      <w:proofErr w:type="gramStart"/>
      <w:r w:rsidRPr="00AE58C4">
        <w:rPr>
          <w:rFonts w:ascii="Consolas" w:hAnsi="Consolas" w:cs="宋体"/>
          <w:color w:val="000000"/>
          <w:kern w:val="0"/>
          <w:sz w:val="21"/>
          <w:szCs w:val="21"/>
        </w:rPr>
        <w:t>),Z</w:t>
      </w:r>
      <w:proofErr w:type="gramEnd"/>
      <w:r w:rsidRPr="00AE58C4">
        <w:rPr>
          <w:rFonts w:ascii="Consolas" w:hAnsi="Consolas" w:cs="宋体"/>
          <w:color w:val="000000"/>
          <w:kern w:val="0"/>
          <w:sz w:val="21"/>
          <w:szCs w:val="21"/>
        </w:rPr>
        <w:t>1);</w:t>
      </w:r>
    </w:p>
    <w:p w14:paraId="3A6536B3" w14:textId="77777777" w:rsidR="00AE58C4" w:rsidRPr="00AE58C4" w:rsidRDefault="00AE58C4" w:rsidP="00AE58C4">
      <w:pPr>
        <w:widowControl/>
        <w:shd w:val="clear" w:color="auto" w:fill="F7F7F7"/>
        <w:spacing w:line="259" w:lineRule="atLeast"/>
        <w:ind w:firstLineChars="0" w:firstLine="0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AE58C4">
        <w:rPr>
          <w:rFonts w:ascii="Consolas" w:hAnsi="Consolas" w:cs="宋体"/>
          <w:color w:val="000000"/>
          <w:kern w:val="0"/>
          <w:sz w:val="21"/>
          <w:szCs w:val="21"/>
        </w:rPr>
        <w:t>Z2_3=</w:t>
      </w:r>
      <w:proofErr w:type="spellStart"/>
      <w:r w:rsidRPr="00AE58C4">
        <w:rPr>
          <w:rFonts w:ascii="Consolas" w:hAnsi="Consolas" w:cs="宋体"/>
          <w:color w:val="000000"/>
          <w:kern w:val="0"/>
          <w:sz w:val="21"/>
          <w:szCs w:val="21"/>
        </w:rPr>
        <w:t>kron</w:t>
      </w:r>
      <w:proofErr w:type="spellEnd"/>
      <w:r w:rsidRPr="00AE58C4">
        <w:rPr>
          <w:rFonts w:ascii="Consolas" w:hAnsi="Consolas" w:cs="宋体"/>
          <w:color w:val="000000"/>
          <w:kern w:val="0"/>
          <w:sz w:val="21"/>
          <w:szCs w:val="21"/>
        </w:rPr>
        <w:t>(eye(2</w:t>
      </w:r>
      <w:proofErr w:type="gramStart"/>
      <w:r w:rsidRPr="00AE58C4">
        <w:rPr>
          <w:rFonts w:ascii="Consolas" w:hAnsi="Consolas" w:cs="宋体"/>
          <w:color w:val="000000"/>
          <w:kern w:val="0"/>
          <w:sz w:val="21"/>
          <w:szCs w:val="21"/>
        </w:rPr>
        <w:t>),Z</w:t>
      </w:r>
      <w:proofErr w:type="gramEnd"/>
      <w:r w:rsidRPr="00AE58C4">
        <w:rPr>
          <w:rFonts w:ascii="Consolas" w:hAnsi="Consolas" w:cs="宋体"/>
          <w:color w:val="000000"/>
          <w:kern w:val="0"/>
          <w:sz w:val="21"/>
          <w:szCs w:val="21"/>
        </w:rPr>
        <w:t>2);</w:t>
      </w:r>
    </w:p>
    <w:p w14:paraId="57F0508F" w14:textId="77777777" w:rsidR="00AE58C4" w:rsidRPr="00AE58C4" w:rsidRDefault="00AE58C4" w:rsidP="00AE58C4">
      <w:pPr>
        <w:widowControl/>
        <w:shd w:val="clear" w:color="auto" w:fill="F7F7F7"/>
        <w:spacing w:line="259" w:lineRule="atLeast"/>
        <w:ind w:firstLineChars="0" w:firstLine="0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AE58C4">
        <w:rPr>
          <w:rFonts w:ascii="Consolas" w:hAnsi="Consolas" w:cs="宋体"/>
          <w:color w:val="000000"/>
          <w:kern w:val="0"/>
          <w:sz w:val="21"/>
          <w:szCs w:val="21"/>
        </w:rPr>
        <w:t>Z3_3;</w:t>
      </w:r>
    </w:p>
    <w:p w14:paraId="394F6E7E" w14:textId="77777777" w:rsidR="00AE58C4" w:rsidRPr="00AE58C4" w:rsidRDefault="00AE58C4" w:rsidP="00AE58C4">
      <w:pPr>
        <w:widowControl/>
        <w:shd w:val="clear" w:color="auto" w:fill="F7F7F7"/>
        <w:spacing w:line="259" w:lineRule="atLeast"/>
        <w:ind w:firstLineChars="0" w:firstLine="0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AE58C4">
        <w:rPr>
          <w:rFonts w:ascii="Consolas" w:hAnsi="Consolas" w:cs="宋体"/>
          <w:color w:val="000000"/>
          <w:kern w:val="0"/>
          <w:sz w:val="21"/>
          <w:szCs w:val="21"/>
        </w:rPr>
        <w:t>prodZ_3=Z0_3*Z1_3+Z1_3*Z2_3+Z0_3*Z2_3;</w:t>
      </w:r>
    </w:p>
    <w:p w14:paraId="374EAADF" w14:textId="77777777" w:rsidR="00AE58C4" w:rsidRPr="00AE58C4" w:rsidRDefault="00AE58C4" w:rsidP="00AE58C4">
      <w:pPr>
        <w:widowControl/>
        <w:shd w:val="clear" w:color="auto" w:fill="F7F7F7"/>
        <w:spacing w:line="259" w:lineRule="atLeast"/>
        <w:ind w:firstLineChars="0" w:firstLine="0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proofErr w:type="spellStart"/>
      <w:r w:rsidRPr="00AE58C4">
        <w:rPr>
          <w:rFonts w:ascii="Consolas" w:hAnsi="Consolas" w:cs="宋体"/>
          <w:color w:val="000000"/>
          <w:kern w:val="0"/>
          <w:sz w:val="21"/>
          <w:szCs w:val="21"/>
        </w:rPr>
        <w:t>Ufinal</w:t>
      </w:r>
      <w:proofErr w:type="spellEnd"/>
      <w:r w:rsidRPr="00AE58C4">
        <w:rPr>
          <w:rFonts w:ascii="Consolas" w:hAnsi="Consolas" w:cs="宋体"/>
          <w:color w:val="000000"/>
          <w:kern w:val="0"/>
          <w:sz w:val="21"/>
          <w:szCs w:val="21"/>
        </w:rPr>
        <w:t>=</w:t>
      </w:r>
      <w:proofErr w:type="spellStart"/>
      <w:r w:rsidRPr="00AE58C4">
        <w:rPr>
          <w:rFonts w:ascii="Consolas" w:hAnsi="Consolas" w:cs="宋体"/>
          <w:color w:val="000000"/>
          <w:kern w:val="0"/>
          <w:sz w:val="21"/>
          <w:szCs w:val="21"/>
        </w:rPr>
        <w:t>expm</w:t>
      </w:r>
      <w:proofErr w:type="spellEnd"/>
      <w:r w:rsidRPr="00AE58C4">
        <w:rPr>
          <w:rFonts w:ascii="Consolas" w:hAnsi="Consolas" w:cs="宋体"/>
          <w:color w:val="000000"/>
          <w:kern w:val="0"/>
          <w:sz w:val="21"/>
          <w:szCs w:val="21"/>
        </w:rPr>
        <w:t>(-1j*pi/8*prodZ_3);</w:t>
      </w:r>
    </w:p>
    <w:p w14:paraId="5FFDF158" w14:textId="77777777" w:rsidR="00AE58C4" w:rsidRPr="00AE58C4" w:rsidRDefault="00AE58C4" w:rsidP="00AE58C4">
      <w:pPr>
        <w:widowControl/>
        <w:shd w:val="clear" w:color="auto" w:fill="F7F7F7"/>
        <w:spacing w:line="259" w:lineRule="atLeast"/>
        <w:ind w:firstLineChars="0" w:firstLine="0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AE58C4">
        <w:rPr>
          <w:rFonts w:ascii="Consolas" w:hAnsi="Consolas" w:cs="宋体"/>
          <w:color w:val="000000"/>
          <w:kern w:val="0"/>
          <w:sz w:val="21"/>
          <w:szCs w:val="21"/>
        </w:rPr>
        <w:t>J=</w:t>
      </w:r>
      <w:proofErr w:type="gramStart"/>
      <w:r w:rsidRPr="00AE58C4">
        <w:rPr>
          <w:rFonts w:ascii="Consolas" w:hAnsi="Consolas" w:cs="宋体"/>
          <w:color w:val="000000"/>
          <w:kern w:val="0"/>
          <w:sz w:val="21"/>
          <w:szCs w:val="21"/>
        </w:rPr>
        <w:t>kron(</w:t>
      </w:r>
      <w:proofErr w:type="gramEnd"/>
      <w:r w:rsidRPr="00AE58C4">
        <w:rPr>
          <w:rFonts w:ascii="Consolas" w:hAnsi="Consolas" w:cs="宋体"/>
          <w:color w:val="000000"/>
          <w:kern w:val="0"/>
          <w:sz w:val="21"/>
          <w:szCs w:val="21"/>
        </w:rPr>
        <w:t>CNOT1,CNOT1)*kron(kron(eye(2),expm(-1j*pi/8*Z)),kron(eye(2),expm(-1j*pi/8*Z)))*kron(CNOT1,CNOT1);</w:t>
      </w:r>
    </w:p>
    <w:p w14:paraId="2C20AFFC" w14:textId="77777777" w:rsidR="00AE58C4" w:rsidRPr="00AE58C4" w:rsidRDefault="00AE58C4" w:rsidP="00AE58C4">
      <w:pPr>
        <w:widowControl/>
        <w:shd w:val="clear" w:color="auto" w:fill="F7F7F7"/>
        <w:spacing w:line="259" w:lineRule="atLeast"/>
        <w:ind w:firstLineChars="0" w:firstLine="0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AE58C4">
        <w:rPr>
          <w:rFonts w:ascii="Consolas" w:hAnsi="Consolas" w:cs="宋体"/>
          <w:color w:val="000000"/>
          <w:kern w:val="0"/>
          <w:sz w:val="21"/>
          <w:szCs w:val="21"/>
        </w:rPr>
        <w:t>M1=RZ2_3*J;</w:t>
      </w:r>
    </w:p>
    <w:p w14:paraId="7D0C296A" w14:textId="77777777" w:rsidR="00AE58C4" w:rsidRPr="00AE58C4" w:rsidRDefault="00AE58C4" w:rsidP="00AE58C4">
      <w:pPr>
        <w:widowControl/>
        <w:shd w:val="clear" w:color="auto" w:fill="F7F7F7"/>
        <w:spacing w:line="259" w:lineRule="atLeast"/>
        <w:ind w:firstLineChars="0" w:firstLine="0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AE58C4">
        <w:rPr>
          <w:rFonts w:ascii="Consolas" w:hAnsi="Consolas" w:cs="宋体"/>
          <w:color w:val="000000"/>
          <w:kern w:val="0"/>
          <w:sz w:val="21"/>
          <w:szCs w:val="21"/>
        </w:rPr>
        <w:t>M2=J*RZ2_3;</w:t>
      </w:r>
    </w:p>
    <w:p w14:paraId="569DC3AA" w14:textId="77777777" w:rsidR="00AE58C4" w:rsidRPr="00AE58C4" w:rsidRDefault="00AE58C4" w:rsidP="00AE58C4">
      <w:pPr>
        <w:widowControl/>
        <w:shd w:val="clear" w:color="auto" w:fill="F7F7F7"/>
        <w:spacing w:line="259" w:lineRule="atLeast"/>
        <w:ind w:firstLineChars="0" w:firstLine="0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AE58C4">
        <w:rPr>
          <w:rFonts w:ascii="Consolas" w:hAnsi="Consolas" w:cs="宋体"/>
          <w:color w:val="000000"/>
          <w:kern w:val="0"/>
          <w:sz w:val="21"/>
          <w:szCs w:val="21"/>
        </w:rPr>
        <w:t>Kf1=(M</w:t>
      </w:r>
      <w:proofErr w:type="gramStart"/>
      <w:r w:rsidRPr="00AE58C4">
        <w:rPr>
          <w:rFonts w:ascii="Consolas" w:hAnsi="Consolas" w:cs="宋体"/>
          <w:color w:val="000000"/>
          <w:kern w:val="0"/>
          <w:sz w:val="21"/>
          <w:szCs w:val="21"/>
        </w:rPr>
        <w:t>1)\</w:t>
      </w:r>
      <w:proofErr w:type="spellStart"/>
      <w:proofErr w:type="gramEnd"/>
      <w:r w:rsidRPr="00AE58C4">
        <w:rPr>
          <w:rFonts w:ascii="Consolas" w:hAnsi="Consolas" w:cs="宋体"/>
          <w:color w:val="000000"/>
          <w:kern w:val="0"/>
          <w:sz w:val="21"/>
          <w:szCs w:val="21"/>
        </w:rPr>
        <w:t>Ufinal</w:t>
      </w:r>
      <w:proofErr w:type="spellEnd"/>
    </w:p>
    <w:p w14:paraId="7D6829D8" w14:textId="77777777" w:rsidR="00AE58C4" w:rsidRPr="00AE58C4" w:rsidRDefault="00AE58C4" w:rsidP="00AE58C4">
      <w:pPr>
        <w:widowControl/>
        <w:shd w:val="clear" w:color="auto" w:fill="FFFFFF"/>
        <w:spacing w:line="259" w:lineRule="atLeast"/>
        <w:ind w:firstLineChars="0" w:firstLine="0"/>
        <w:jc w:val="left"/>
        <w:rPr>
          <w:rFonts w:ascii="Consolas" w:hAnsi="Consolas" w:cs="宋体"/>
          <w:color w:val="404040"/>
          <w:kern w:val="0"/>
          <w:sz w:val="18"/>
          <w:szCs w:val="18"/>
        </w:rPr>
      </w:pPr>
      <w:r w:rsidRPr="00AE58C4">
        <w:rPr>
          <w:rFonts w:ascii="Consolas" w:hAnsi="Consolas" w:cs="宋体"/>
          <w:color w:val="404040"/>
          <w:kern w:val="0"/>
          <w:sz w:val="18"/>
          <w:szCs w:val="18"/>
        </w:rPr>
        <w:t xml:space="preserve">Kf1 = </w:t>
      </w:r>
      <w:r w:rsidRPr="00AE58C4">
        <w:rPr>
          <w:rFonts w:ascii="Consolas" w:hAnsi="Consolas" w:cs="宋体"/>
          <w:color w:val="B3B3B3"/>
          <w:kern w:val="0"/>
          <w:sz w:val="18"/>
          <w:szCs w:val="18"/>
        </w:rPr>
        <w:t>16×16 complex</w:t>
      </w:r>
    </w:p>
    <w:p w14:paraId="201A428D" w14:textId="77777777" w:rsidR="00AE58C4" w:rsidRPr="00AE58C4" w:rsidRDefault="00AE58C4" w:rsidP="00AE58C4">
      <w:pPr>
        <w:widowControl/>
        <w:shd w:val="clear" w:color="auto" w:fill="FFFFFF"/>
        <w:spacing w:line="259" w:lineRule="atLeast"/>
        <w:ind w:firstLineChars="0" w:firstLine="0"/>
        <w:jc w:val="left"/>
        <w:rPr>
          <w:rFonts w:ascii="Consolas" w:hAnsi="Consolas" w:cs="宋体"/>
          <w:color w:val="404040"/>
          <w:kern w:val="0"/>
          <w:sz w:val="18"/>
          <w:szCs w:val="18"/>
        </w:rPr>
      </w:pPr>
      <w:r w:rsidRPr="00AE58C4">
        <w:rPr>
          <w:rFonts w:ascii="Consolas" w:hAnsi="Consolas" w:cs="宋体"/>
          <w:color w:val="404040"/>
          <w:kern w:val="0"/>
          <w:sz w:val="18"/>
          <w:szCs w:val="18"/>
        </w:rPr>
        <w:t xml:space="preserve">   1.0000 + 0.0000i   0.0000 + 0.0000i   0.0000 + 0.0000i   0.0000 + 0.0000i   0.0000 + 0.0000i   0.0000 + 0.0000i   0.0000 + 0.0000i   0.0000 + 0.0000i   0.0000 + 0.0000i   0.0000 + 0.0000i   0.0000 + 0.0000i   0.0000 + 0.0000i   0.0000 + 0.0000i   0.0000 + 0.0000i   0.0000 + 0.0000i   0.0000 + 0.0000i</w:t>
      </w:r>
      <w:r w:rsidRPr="00AE58C4">
        <w:rPr>
          <w:rFonts w:ascii="Consolas" w:hAnsi="Consolas" w:cs="宋体"/>
          <w:color w:val="404040"/>
          <w:kern w:val="0"/>
          <w:sz w:val="18"/>
          <w:szCs w:val="18"/>
        </w:rPr>
        <w:br/>
        <w:t xml:space="preserve">   0.0000 + 0.0000i   0.7071 + 0.7071i   0.0000 + 0.0000i   0.0000 + 0.0000i   0.0000 + 0.0000i   0.0000 + 0.0000i   0.0000 + 0.0000i   0.0000 + 0.0000i   0.0000 + 0.0000i   0.0000 + 0.0000i   0.0000 + 0.0000i   0.0000 + 0.0000i   0.0000 + 0.0000i   0.0000 + 0.0000i   0.0000 + 0.0000i   0.0000 + 0.0000i</w:t>
      </w:r>
      <w:r w:rsidRPr="00AE58C4">
        <w:rPr>
          <w:rFonts w:ascii="Consolas" w:hAnsi="Consolas" w:cs="宋体"/>
          <w:color w:val="404040"/>
          <w:kern w:val="0"/>
          <w:sz w:val="18"/>
          <w:szCs w:val="18"/>
        </w:rPr>
        <w:br/>
        <w:t xml:space="preserve">   0.0000 + 0.0000i   0.0000 + 0.0000i   0.7071 + 0.7071i   0.0000 + 0.0000i   0.0000 + 0.0000i   0.0000 + 0.0000i   0.0000 + 0.0000i   0.0000 + 0.0000i   0.0000 + 0.0000i   0.0000 + 0.0000i   0.0000 + 0.0000i   0.0000 + 0.0000i   0.0000 + 0.0000i   0.0000 + 0.0000i   0.0000 + 0.0000i   0.0000 + 0.0000i</w:t>
      </w:r>
      <w:r w:rsidRPr="00AE58C4">
        <w:rPr>
          <w:rFonts w:ascii="Consolas" w:hAnsi="Consolas" w:cs="宋体"/>
          <w:color w:val="404040"/>
          <w:kern w:val="0"/>
          <w:sz w:val="18"/>
          <w:szCs w:val="18"/>
        </w:rPr>
        <w:br/>
        <w:t xml:space="preserve">   0.0000 + 0.0000i   0.0000 + 0.0000i   0.0000 + 0.0000i  -0.0000 + 1.0000i   0.0000 + 0.0000i   0.0000 + 0.0000i   0.0000 + 0.0000i   0.0000 + 0.0000i   0.0000 + 0.0000i   0.0000 + 0.0000i   0.0000 + 0.0000i   0.0000 + 0.0000i   0.0000 + 0.0000i   0.0000 + </w:t>
      </w:r>
      <w:r w:rsidRPr="00AE58C4">
        <w:rPr>
          <w:rFonts w:ascii="Consolas" w:hAnsi="Consolas" w:cs="宋体"/>
          <w:color w:val="404040"/>
          <w:kern w:val="0"/>
          <w:sz w:val="18"/>
          <w:szCs w:val="18"/>
        </w:rPr>
        <w:lastRenderedPageBreak/>
        <w:t>0.0000i   0.0000 + 0.0000i   0.0000 + 0.0000i</w:t>
      </w:r>
      <w:r w:rsidRPr="00AE58C4">
        <w:rPr>
          <w:rFonts w:ascii="Consolas" w:hAnsi="Consolas" w:cs="宋体"/>
          <w:color w:val="404040"/>
          <w:kern w:val="0"/>
          <w:sz w:val="18"/>
          <w:szCs w:val="18"/>
        </w:rPr>
        <w:br/>
        <w:t xml:space="preserve">   0.0000 + 0.0000i   0.0000 + 0.0000i   0.0000 + 0.0000i   0.0000 + 0.0000i   1.0000 + 0.0000i   0.0000 + 0.0000i   0.0000 + 0.0000i   0.0000 + 0.0000i   0.0000 + 0.0000i   0.0000 + 0.0000i   0.0000 + 0.0000i   0.0000 + 0.0000i   0.0000 + 0.0000i   0.0000 + 0.0000i   0.0000 + 0.0000i   0.0000 + 0.0000i</w:t>
      </w:r>
      <w:r w:rsidRPr="00AE58C4">
        <w:rPr>
          <w:rFonts w:ascii="Consolas" w:hAnsi="Consolas" w:cs="宋体"/>
          <w:color w:val="404040"/>
          <w:kern w:val="0"/>
          <w:sz w:val="18"/>
          <w:szCs w:val="18"/>
        </w:rPr>
        <w:br/>
        <w:t xml:space="preserve">   0.0000 + 0.0000i   0.0000 + 0.0000i   0.0000 + 0.0000i   0.0000 + 0.0000i   0.0000 + 0.0000i   0.7071 - 0.7071i   0.0000 + 0.0000i   0.0000 + 0.0000i   0.0000 + 0.0000i   0.0000 + 0.0000i   0.0000 + 0.0000i   0.0000 + 0.0000i   0.0000 + 0.0000i   0.0000 + 0.0000i   0.0000 + 0.0000i   0.0000 + 0.0000i</w:t>
      </w:r>
      <w:r w:rsidRPr="00AE58C4">
        <w:rPr>
          <w:rFonts w:ascii="Consolas" w:hAnsi="Consolas" w:cs="宋体"/>
          <w:color w:val="404040"/>
          <w:kern w:val="0"/>
          <w:sz w:val="18"/>
          <w:szCs w:val="18"/>
        </w:rPr>
        <w:br/>
        <w:t xml:space="preserve">   0.0000 + 0.0000i   0.0000 + 0.0000i   0.0000 + 0.0000i   0.0000 + 0.0000i   0.0000 + 0.0000i   0.0000 + 0.0000i   0.7071 - 0.7071i   0.0000 + 0.0000i   0.0000 + 0.0000i   0.0000 + 0.0000i   0.0000 + 0.0000i   0.0000 + 0.0000i   0.0000 + 0.0000i   0.0000 + 0.0000i   0.0000 + 0.0000i   0.0000 + 0.0000i</w:t>
      </w:r>
      <w:r w:rsidRPr="00AE58C4">
        <w:rPr>
          <w:rFonts w:ascii="Consolas" w:hAnsi="Consolas" w:cs="宋体"/>
          <w:color w:val="404040"/>
          <w:kern w:val="0"/>
          <w:sz w:val="18"/>
          <w:szCs w:val="18"/>
        </w:rPr>
        <w:br/>
        <w:t xml:space="preserve">   0.0000 + 0.0000i   0.0000 + 0.0000i   0.0000 + 0.0000i   0.0000 + 0.0000i   0.0000 + 0.0000i   0.0000 + 0.0000i   0.0000 + 0.0000i   0.0000 - 1.0000i   0.0000 + 0.0000i   0.0000 + 0.0000i   0.0000 + 0.0000i   0.0000 + 0.0000i   0.0000 + 0.0000i   0.0000 + 0.0000i   0.0000 + 0.0000i   0.0000 + 0.0000i</w:t>
      </w:r>
      <w:r w:rsidRPr="00AE58C4">
        <w:rPr>
          <w:rFonts w:ascii="Consolas" w:hAnsi="Consolas" w:cs="宋体"/>
          <w:color w:val="404040"/>
          <w:kern w:val="0"/>
          <w:sz w:val="18"/>
          <w:szCs w:val="18"/>
        </w:rPr>
        <w:br/>
        <w:t xml:space="preserve">   0.0000 + 0.0000i   0.0000 + 0.0000i   0.0000 + 0.0000i   0.0000 + 0.0000i   0.0000 + 0.0000i   0.0000 + 0.0000i   0.0000 + 0.0000i   0.0000 + 0.0000i   0.7071 - 0.7071i   0.0000 + 0.0000i   0.0000 + 0.0000i   0.0000 + 0.0000i   0.0000 + 0.0000i   0.0000 + 0.0000i   0.0000 + 0.0000i   0.0000 + 0.0000i</w:t>
      </w:r>
      <w:r w:rsidRPr="00AE58C4">
        <w:rPr>
          <w:rFonts w:ascii="Consolas" w:hAnsi="Consolas" w:cs="宋体"/>
          <w:color w:val="404040"/>
          <w:kern w:val="0"/>
          <w:sz w:val="18"/>
          <w:szCs w:val="18"/>
        </w:rPr>
        <w:br/>
        <w:t xml:space="preserve">   0.0000 + 0.0000i   0.0000 + 0.0000i   0.0000 + 0.0000i   0.0000 + 0.0000i   0.0000 + 0.0000i   0.0000 + 0.0000i   0.0000 + 0.0000i   0.0000 + 0.0000i   0.0000 + 0.0000i   1.0000 - 0.0000i   0.0000 + 0.0000i   0.0000 + 0.0000i   0.0000 + 0.0000i   0.0000 + 0.0000i   0.0000 + 0.0000i   0.0000 + 0.0000i</w:t>
      </w:r>
    </w:p>
    <w:p w14:paraId="2A77D119" w14:textId="77777777" w:rsidR="00AE58C4" w:rsidRPr="00AE58C4" w:rsidRDefault="00AE58C4" w:rsidP="00AE58C4">
      <w:pPr>
        <w:widowControl/>
        <w:shd w:val="clear" w:color="auto" w:fill="F7F7F7"/>
        <w:spacing w:line="259" w:lineRule="atLeast"/>
        <w:ind w:firstLineChars="0" w:firstLine="0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AE58C4">
        <w:rPr>
          <w:rFonts w:ascii="Consolas" w:hAnsi="Consolas" w:cs="宋体"/>
          <w:color w:val="000000"/>
          <w:kern w:val="0"/>
          <w:sz w:val="21"/>
          <w:szCs w:val="21"/>
        </w:rPr>
        <w:t>Kf2=M2\</w:t>
      </w:r>
      <w:proofErr w:type="spellStart"/>
      <w:r w:rsidRPr="00AE58C4">
        <w:rPr>
          <w:rFonts w:ascii="Consolas" w:hAnsi="Consolas" w:cs="宋体"/>
          <w:color w:val="000000"/>
          <w:kern w:val="0"/>
          <w:sz w:val="21"/>
          <w:szCs w:val="21"/>
        </w:rPr>
        <w:t>Ufinal</w:t>
      </w:r>
      <w:proofErr w:type="spellEnd"/>
    </w:p>
    <w:p w14:paraId="519D768F" w14:textId="77777777" w:rsidR="00AE58C4" w:rsidRPr="00AE58C4" w:rsidRDefault="00AE58C4" w:rsidP="00AE58C4">
      <w:pPr>
        <w:widowControl/>
        <w:shd w:val="clear" w:color="auto" w:fill="FFFFFF"/>
        <w:spacing w:line="259" w:lineRule="atLeast"/>
        <w:ind w:firstLineChars="0" w:firstLine="0"/>
        <w:jc w:val="left"/>
        <w:rPr>
          <w:rFonts w:ascii="Consolas" w:hAnsi="Consolas" w:cs="宋体"/>
          <w:color w:val="404040"/>
          <w:kern w:val="0"/>
          <w:sz w:val="18"/>
          <w:szCs w:val="18"/>
        </w:rPr>
      </w:pPr>
      <w:r w:rsidRPr="00AE58C4">
        <w:rPr>
          <w:rFonts w:ascii="Consolas" w:hAnsi="Consolas" w:cs="宋体"/>
          <w:color w:val="404040"/>
          <w:kern w:val="0"/>
          <w:sz w:val="18"/>
          <w:szCs w:val="18"/>
        </w:rPr>
        <w:t xml:space="preserve">Kf2 = </w:t>
      </w:r>
      <w:r w:rsidRPr="00AE58C4">
        <w:rPr>
          <w:rFonts w:ascii="Consolas" w:hAnsi="Consolas" w:cs="宋体"/>
          <w:color w:val="B3B3B3"/>
          <w:kern w:val="0"/>
          <w:sz w:val="18"/>
          <w:szCs w:val="18"/>
        </w:rPr>
        <w:t>16×16 complex</w:t>
      </w:r>
    </w:p>
    <w:p w14:paraId="20DA3AEC" w14:textId="77777777" w:rsidR="00AE58C4" w:rsidRPr="00AE58C4" w:rsidRDefault="00AE58C4" w:rsidP="00AE58C4">
      <w:pPr>
        <w:widowControl/>
        <w:shd w:val="clear" w:color="auto" w:fill="FFFFFF"/>
        <w:spacing w:line="259" w:lineRule="atLeast"/>
        <w:ind w:firstLineChars="0" w:firstLine="0"/>
        <w:jc w:val="left"/>
        <w:rPr>
          <w:rFonts w:ascii="Consolas" w:hAnsi="Consolas" w:cs="宋体"/>
          <w:color w:val="404040"/>
          <w:kern w:val="0"/>
          <w:sz w:val="18"/>
          <w:szCs w:val="18"/>
        </w:rPr>
      </w:pPr>
      <w:r w:rsidRPr="00AE58C4">
        <w:rPr>
          <w:rFonts w:ascii="Consolas" w:hAnsi="Consolas" w:cs="宋体"/>
          <w:color w:val="404040"/>
          <w:kern w:val="0"/>
          <w:sz w:val="18"/>
          <w:szCs w:val="18"/>
        </w:rPr>
        <w:t xml:space="preserve">   1.0000 + 0.0000i   0.0000 + 0.0000i   0.0000 + 0.0000i   0.0000 + 0.0000i   0.0000 + 0.0000i   0.0000 + 0.0000i   0.0000 + 0.0000i   0.0000 + 0.0000i   0.0000 + 0.0000i   0.0000 + 0.0000i   0.0000 + 0.0000i   0.0000 + 0.0000i   0.0000 + 0.0000i   0.0000 + 0.0000i   0.0000 + 0.0000i   0.0000 + 0.0000i</w:t>
      </w:r>
      <w:r w:rsidRPr="00AE58C4">
        <w:rPr>
          <w:rFonts w:ascii="Consolas" w:hAnsi="Consolas" w:cs="宋体"/>
          <w:color w:val="404040"/>
          <w:kern w:val="0"/>
          <w:sz w:val="18"/>
          <w:szCs w:val="18"/>
        </w:rPr>
        <w:br/>
        <w:t xml:space="preserve">   0.0000 + 0.0000i   0.7071 + 0.7071i   0.0000 + 0.0000i   0.0000 + 0.0000i   0.0000 + 0.0000i   0.0000 + 0.0000i   0.0000 + 0.0000i   0.0000 + 0.0000i   0.0000 + 0.0000i   0.0000 + 0.0000i   0.0000 + 0.0000i   0.0000 + 0.0000i   0.0000 + 0.0000i   0.0000 + 0.0000i   0.0000 + 0.0000i   0.0000 + 0.0000i</w:t>
      </w:r>
      <w:r w:rsidRPr="00AE58C4">
        <w:rPr>
          <w:rFonts w:ascii="Consolas" w:hAnsi="Consolas" w:cs="宋体"/>
          <w:color w:val="404040"/>
          <w:kern w:val="0"/>
          <w:sz w:val="18"/>
          <w:szCs w:val="18"/>
        </w:rPr>
        <w:br/>
        <w:t xml:space="preserve">   0.0000 + 0.0000i   0.0000 + 0.0000i   0.7071 + 0.7071i   0.0000 + 0.0000i   0.0000 + 0.0000i   0.0000 + 0.0000i   0.0000 + 0.0000i   0.0000 + 0.0000i   0.0000 + 0.0000i   0.0000 + 0.0000i   0.0000 + 0.0000i   0.0000 + 0.0000i   0.0000 + 0.0000i   0.0000 + 0.0000i   0.0000 + 0.0000i   0.0000 + 0.0000i</w:t>
      </w:r>
      <w:r w:rsidRPr="00AE58C4">
        <w:rPr>
          <w:rFonts w:ascii="Consolas" w:hAnsi="Consolas" w:cs="宋体"/>
          <w:color w:val="404040"/>
          <w:kern w:val="0"/>
          <w:sz w:val="18"/>
          <w:szCs w:val="18"/>
        </w:rPr>
        <w:br/>
        <w:t xml:space="preserve">   0.0000 + 0.0000i   0.0000 + 0.0000i   0.0000 + 0.0000i  -0.0000 + 1.0000i   0.0000 + 0.0000i   0.0000 + 0.0000i   0.0000 + 0.0000i   0.0000 + 0.0000i   0.0000 + 0.0000i   0.0000 + 0.0000i   0.0000 + 0.0000i   0.0000 + 0.0000i   0.0000 + 0.0000i   0.0000 + 0.0000i   0.0000 + 0.0000i   0.0000 + 0.0000i</w:t>
      </w:r>
      <w:r w:rsidRPr="00AE58C4">
        <w:rPr>
          <w:rFonts w:ascii="Consolas" w:hAnsi="Consolas" w:cs="宋体"/>
          <w:color w:val="404040"/>
          <w:kern w:val="0"/>
          <w:sz w:val="18"/>
          <w:szCs w:val="18"/>
        </w:rPr>
        <w:br/>
        <w:t xml:space="preserve">   0.0000 + 0.0000i   0.0000 + 0.0000i   0.0000 + 0.0000i   0.0000 + 0.0000i   1.0000 </w:t>
      </w:r>
      <w:r w:rsidRPr="00AE58C4">
        <w:rPr>
          <w:rFonts w:ascii="Consolas" w:hAnsi="Consolas" w:cs="宋体"/>
          <w:color w:val="404040"/>
          <w:kern w:val="0"/>
          <w:sz w:val="18"/>
          <w:szCs w:val="18"/>
        </w:rPr>
        <w:lastRenderedPageBreak/>
        <w:t>+ 0.0000i   0.0000 + 0.0000i   0.0000 + 0.0000i   0.0000 + 0.0000i   0.0000 + 0.0000i   0.0000 + 0.0000i   0.0000 + 0.0000i   0.0000 + 0.0000i   0.0000 + 0.0000i   0.0000 + 0.0000i   0.0000 + 0.0000i   0.0000 + 0.0000i</w:t>
      </w:r>
      <w:r w:rsidRPr="00AE58C4">
        <w:rPr>
          <w:rFonts w:ascii="Consolas" w:hAnsi="Consolas" w:cs="宋体"/>
          <w:color w:val="404040"/>
          <w:kern w:val="0"/>
          <w:sz w:val="18"/>
          <w:szCs w:val="18"/>
        </w:rPr>
        <w:br/>
        <w:t xml:space="preserve">   0.0000 + 0.0000i   0.0000 + 0.0000i   0.0000 + 0.0000i   0.0000 + 0.0000i   0.0000 + 0.0000i   0.7071 - 0.7071i   0.0000 + 0.0000i   0.0000 + 0.0000i   0.0000 + 0.0000i   0.0000 + 0.0000i   0.0000 + 0.0000i   0.0000 + 0.0000i   0.0000 + 0.0000i   0.0000 + 0.0000i   0.0000 + 0.0000i   0.0000 + 0.0000i</w:t>
      </w:r>
      <w:r w:rsidRPr="00AE58C4">
        <w:rPr>
          <w:rFonts w:ascii="Consolas" w:hAnsi="Consolas" w:cs="宋体"/>
          <w:color w:val="404040"/>
          <w:kern w:val="0"/>
          <w:sz w:val="18"/>
          <w:szCs w:val="18"/>
        </w:rPr>
        <w:br/>
        <w:t xml:space="preserve">   0.0000 + 0.0000i   0.0000 + 0.0000i   0.0000 + 0.0000i   0.0000 + 0.0000i   0.0000 + 0.0000i   0.0000 + 0.0000i   0.7071 - 0.7071i   0.0000 + 0.0000i   0.0000 + 0.0000i   0.0000 + 0.0000i   0.0000 + 0.0000i   0.0000 + 0.0000i   0.0000 + 0.0000i   0.0000 + 0.0000i   0.0000 + 0.0000i   0.0000 + 0.0000i</w:t>
      </w:r>
      <w:r w:rsidRPr="00AE58C4">
        <w:rPr>
          <w:rFonts w:ascii="Consolas" w:hAnsi="Consolas" w:cs="宋体"/>
          <w:color w:val="404040"/>
          <w:kern w:val="0"/>
          <w:sz w:val="18"/>
          <w:szCs w:val="18"/>
        </w:rPr>
        <w:br/>
        <w:t xml:space="preserve">   0.0000 + 0.0000i   0.0000 + 0.0000i   0.0000 + 0.0000i   0.0000 + 0.0000i   0.0000 + 0.0000i   0.0000 + 0.0000i   0.0000 + 0.0000i   0.0000 - 1.0000i   0.0000 + 0.0000i   0.0000 + 0.0000i   0.0000 + 0.0000i   0.0000 + 0.0000i   0.0000 + 0.0000i   0.0000 + 0.0000i   0.0000 + 0.0000i   0.0000 + 0.0000i</w:t>
      </w:r>
      <w:r w:rsidRPr="00AE58C4">
        <w:rPr>
          <w:rFonts w:ascii="Consolas" w:hAnsi="Consolas" w:cs="宋体"/>
          <w:color w:val="404040"/>
          <w:kern w:val="0"/>
          <w:sz w:val="18"/>
          <w:szCs w:val="18"/>
        </w:rPr>
        <w:br/>
        <w:t xml:space="preserve">   0.0000 + 0.0000i   0.0000 + 0.0000i   0.0000 + 0.0000i   0.0000 + 0.0000i   0.0000 + 0.0000i   0.0000 + 0.0000i   0.0000 + 0.0000i   0.0000 + 0.0000i   0.7071 - 0.7071i   0.0000 + 0.0000i   0.0000 + 0.0000i   0.0000 + 0.0000i   0.0000 + 0.0000i   0.0000 + 0.0000i   0.0000 + 0.0000i   0.0000 + 0.0000i</w:t>
      </w:r>
      <w:r w:rsidRPr="00AE58C4">
        <w:rPr>
          <w:rFonts w:ascii="Consolas" w:hAnsi="Consolas" w:cs="宋体"/>
          <w:color w:val="404040"/>
          <w:kern w:val="0"/>
          <w:sz w:val="18"/>
          <w:szCs w:val="18"/>
        </w:rPr>
        <w:br/>
        <w:t xml:space="preserve">   0.0000 + 0.0000i   0.0000 + 0.0000i   0.0000 + 0.0000i   0.0000 + 0.0000i   0.0000 + 0.0000i   0.0000 + 0.0000i   0.0000 + 0.0000i   0.0000 + 0.0000i   0.0000 + 0.0000i   1.0000 - 0.0000i   0.0000 + 0.0000i   0.0000 + 0.0000i   0.0000 + 0.0000i   0.0000 + 0.0000i   0.0000 + 0.0000i   0.0000 + 0.0000i</w:t>
      </w:r>
    </w:p>
    <w:p w14:paraId="6F132395" w14:textId="77777777" w:rsidR="00AE58C4" w:rsidRPr="00AE58C4" w:rsidRDefault="00AE58C4" w:rsidP="00AE58C4">
      <w:pPr>
        <w:widowControl/>
        <w:spacing w:after="240" w:line="259" w:lineRule="atLeast"/>
        <w:ind w:firstLineChars="0" w:firstLine="0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</w:p>
    <w:p w14:paraId="4C48FFA4" w14:textId="77777777" w:rsidR="00AE58C4" w:rsidRPr="00AE58C4" w:rsidRDefault="00AE58C4" w:rsidP="00AE58C4">
      <w:pPr>
        <w:widowControl/>
        <w:shd w:val="clear" w:color="auto" w:fill="F7F7F7"/>
        <w:spacing w:line="259" w:lineRule="atLeast"/>
        <w:ind w:firstLineChars="0" w:firstLine="0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AE58C4">
        <w:rPr>
          <w:rFonts w:ascii="Consolas" w:hAnsi="Consolas" w:cs="宋体"/>
          <w:color w:val="000000"/>
          <w:kern w:val="0"/>
          <w:sz w:val="21"/>
          <w:szCs w:val="21"/>
        </w:rPr>
        <w:t>Kf2==Kf1</w:t>
      </w:r>
    </w:p>
    <w:p w14:paraId="278421CD" w14:textId="77777777" w:rsidR="00AE58C4" w:rsidRPr="00AE58C4" w:rsidRDefault="00AE58C4" w:rsidP="00AE58C4">
      <w:pPr>
        <w:widowControl/>
        <w:shd w:val="clear" w:color="auto" w:fill="FFFFFF"/>
        <w:spacing w:line="259" w:lineRule="atLeast"/>
        <w:ind w:firstLineChars="0" w:firstLine="0"/>
        <w:jc w:val="left"/>
        <w:rPr>
          <w:rFonts w:ascii="Consolas" w:hAnsi="Consolas" w:cs="宋体"/>
          <w:color w:val="404040"/>
          <w:kern w:val="0"/>
          <w:sz w:val="18"/>
          <w:szCs w:val="18"/>
        </w:rPr>
      </w:pPr>
      <w:proofErr w:type="spellStart"/>
      <w:r w:rsidRPr="00AE58C4">
        <w:rPr>
          <w:rFonts w:ascii="Consolas" w:hAnsi="Consolas" w:cs="宋体"/>
          <w:color w:val="404040"/>
          <w:kern w:val="0"/>
          <w:sz w:val="18"/>
          <w:szCs w:val="18"/>
        </w:rPr>
        <w:t>ans</w:t>
      </w:r>
      <w:proofErr w:type="spellEnd"/>
      <w:r w:rsidRPr="00AE58C4">
        <w:rPr>
          <w:rFonts w:ascii="Consolas" w:hAnsi="Consolas" w:cs="宋体"/>
          <w:color w:val="404040"/>
          <w:kern w:val="0"/>
          <w:sz w:val="18"/>
          <w:szCs w:val="18"/>
        </w:rPr>
        <w:t xml:space="preserve"> = </w:t>
      </w:r>
      <w:r w:rsidRPr="00AE58C4">
        <w:rPr>
          <w:rFonts w:ascii="Consolas" w:hAnsi="Consolas" w:cs="宋体"/>
          <w:color w:val="B3B3B3"/>
          <w:kern w:val="0"/>
          <w:sz w:val="18"/>
          <w:szCs w:val="18"/>
        </w:rPr>
        <w:t>16×16 logical array</w:t>
      </w:r>
    </w:p>
    <w:p w14:paraId="13118C8B" w14:textId="77777777" w:rsidR="00AE58C4" w:rsidRPr="00AE58C4" w:rsidRDefault="00AE58C4" w:rsidP="00AE58C4">
      <w:pPr>
        <w:widowControl/>
        <w:shd w:val="clear" w:color="auto" w:fill="FFFFFF"/>
        <w:spacing w:line="259" w:lineRule="atLeast"/>
        <w:ind w:firstLineChars="0" w:firstLine="0"/>
        <w:jc w:val="left"/>
        <w:rPr>
          <w:rFonts w:ascii="Consolas" w:hAnsi="Consolas" w:cs="宋体"/>
          <w:color w:val="404040"/>
          <w:kern w:val="0"/>
          <w:sz w:val="18"/>
          <w:szCs w:val="18"/>
        </w:rPr>
      </w:pPr>
      <w:r w:rsidRPr="00AE58C4">
        <w:rPr>
          <w:rFonts w:ascii="Consolas" w:hAnsi="Consolas" w:cs="宋体"/>
          <w:color w:val="404040"/>
          <w:kern w:val="0"/>
          <w:sz w:val="18"/>
          <w:szCs w:val="18"/>
        </w:rPr>
        <w:t xml:space="preserve">   1   1   1   1   1   1   1   1   1   1   1   1   1   1   1   1</w:t>
      </w:r>
      <w:r w:rsidRPr="00AE58C4">
        <w:rPr>
          <w:rFonts w:ascii="Consolas" w:hAnsi="Consolas" w:cs="宋体"/>
          <w:color w:val="404040"/>
          <w:kern w:val="0"/>
          <w:sz w:val="18"/>
          <w:szCs w:val="18"/>
        </w:rPr>
        <w:br/>
        <w:t xml:space="preserve">   1   1   1   1   1   1   1   1   1   1   1   1   1   1   1   1</w:t>
      </w:r>
      <w:r w:rsidRPr="00AE58C4">
        <w:rPr>
          <w:rFonts w:ascii="Consolas" w:hAnsi="Consolas" w:cs="宋体"/>
          <w:color w:val="404040"/>
          <w:kern w:val="0"/>
          <w:sz w:val="18"/>
          <w:szCs w:val="18"/>
        </w:rPr>
        <w:br/>
        <w:t xml:space="preserve">   1   1   1   1   1   1   1   1   1   1   1   1   1   1   1   1</w:t>
      </w:r>
      <w:r w:rsidRPr="00AE58C4">
        <w:rPr>
          <w:rFonts w:ascii="Consolas" w:hAnsi="Consolas" w:cs="宋体"/>
          <w:color w:val="404040"/>
          <w:kern w:val="0"/>
          <w:sz w:val="18"/>
          <w:szCs w:val="18"/>
        </w:rPr>
        <w:br/>
        <w:t xml:space="preserve">   1   1   1   1   1   1   1   1   1   1   1   1   1   1   1   1</w:t>
      </w:r>
      <w:r w:rsidRPr="00AE58C4">
        <w:rPr>
          <w:rFonts w:ascii="Consolas" w:hAnsi="Consolas" w:cs="宋体"/>
          <w:color w:val="404040"/>
          <w:kern w:val="0"/>
          <w:sz w:val="18"/>
          <w:szCs w:val="18"/>
        </w:rPr>
        <w:br/>
        <w:t xml:space="preserve">   1   1   1   1   1   1   1   1   1   1   1   1   1   1   1   1</w:t>
      </w:r>
      <w:r w:rsidRPr="00AE58C4">
        <w:rPr>
          <w:rFonts w:ascii="Consolas" w:hAnsi="Consolas" w:cs="宋体"/>
          <w:color w:val="404040"/>
          <w:kern w:val="0"/>
          <w:sz w:val="18"/>
          <w:szCs w:val="18"/>
        </w:rPr>
        <w:br/>
        <w:t xml:space="preserve">   1   1   1   1   1   1   1   1   1   1   1   1   1   1   1   1</w:t>
      </w:r>
      <w:r w:rsidRPr="00AE58C4">
        <w:rPr>
          <w:rFonts w:ascii="Consolas" w:hAnsi="Consolas" w:cs="宋体"/>
          <w:color w:val="404040"/>
          <w:kern w:val="0"/>
          <w:sz w:val="18"/>
          <w:szCs w:val="18"/>
        </w:rPr>
        <w:br/>
        <w:t xml:space="preserve">   1   1   1   1   1   1   1   1   1   1   1   1   1   1   1   1</w:t>
      </w:r>
      <w:r w:rsidRPr="00AE58C4">
        <w:rPr>
          <w:rFonts w:ascii="Consolas" w:hAnsi="Consolas" w:cs="宋体"/>
          <w:color w:val="404040"/>
          <w:kern w:val="0"/>
          <w:sz w:val="18"/>
          <w:szCs w:val="18"/>
        </w:rPr>
        <w:br/>
        <w:t xml:space="preserve">   1   1   1   1   1   1   1   1   1   1   1   1   1   1   1   1</w:t>
      </w:r>
      <w:r w:rsidRPr="00AE58C4">
        <w:rPr>
          <w:rFonts w:ascii="Consolas" w:hAnsi="Consolas" w:cs="宋体"/>
          <w:color w:val="404040"/>
          <w:kern w:val="0"/>
          <w:sz w:val="18"/>
          <w:szCs w:val="18"/>
        </w:rPr>
        <w:br/>
        <w:t xml:space="preserve">   1   1   1   1   1   1   1   1   1   1   1   1   1   1   1   1</w:t>
      </w:r>
      <w:r w:rsidRPr="00AE58C4">
        <w:rPr>
          <w:rFonts w:ascii="Consolas" w:hAnsi="Consolas" w:cs="宋体"/>
          <w:color w:val="404040"/>
          <w:kern w:val="0"/>
          <w:sz w:val="18"/>
          <w:szCs w:val="18"/>
        </w:rPr>
        <w:br/>
        <w:t xml:space="preserve">   1   1   1   1   1   1   1   1   1   1   1   1   1   1   1   1</w:t>
      </w:r>
    </w:p>
    <w:p w14:paraId="23496685" w14:textId="77777777" w:rsidR="00AE58C4" w:rsidRDefault="00AE58C4" w:rsidP="00177E42">
      <w:pPr>
        <w:ind w:firstLineChars="0" w:firstLine="0"/>
        <w:rPr>
          <w:rFonts w:hint="eastAsia"/>
        </w:rPr>
      </w:pPr>
      <w:r>
        <w:rPr>
          <w:rFonts w:hint="eastAsia"/>
        </w:rPr>
        <w:t>我们使用相同的方法分解</w:t>
      </w:r>
      <w:r w:rsidRPr="00AE58C4">
        <w:rPr>
          <w:position w:val="-12"/>
        </w:rPr>
        <w:object w:dxaOrig="342" w:dyaOrig="361" w14:anchorId="7F3C620B">
          <v:shape id="_x0000_i1162" type="#_x0000_t75" style="width:17.4pt;height:18pt" o:ole="">
            <v:imagedata r:id="rId78" o:title=""/>
          </v:shape>
          <o:OLEObject Type="Embed" ProgID="Equation.AxMath" ShapeID="_x0000_i1162" DrawAspect="Content" ObjectID="_1713538734" r:id="rId79"/>
        </w:object>
      </w:r>
      <w:r>
        <w:rPr>
          <w:rFonts w:hint="eastAsia"/>
        </w:rPr>
        <w:t>得到：</w:t>
      </w:r>
    </w:p>
    <w:p w14:paraId="51EED4BB" w14:textId="77777777" w:rsidR="00AE58C4" w:rsidRDefault="00AE58C4" w:rsidP="00AE58C4">
      <w:pPr>
        <w:pStyle w:val="AMDisplayEquation"/>
        <w:rPr>
          <w:rFonts w:hint="eastAsia"/>
        </w:rPr>
      </w:pPr>
      <w:r>
        <w:lastRenderedPageBreak/>
        <w:tab/>
      </w:r>
      <w:r w:rsidRPr="00AE58C4">
        <w:rPr>
          <w:position w:val="-137"/>
        </w:rPr>
        <w:object w:dxaOrig="5748" w:dyaOrig="2901" w14:anchorId="4A8A42AC">
          <v:shape id="_x0000_i1165" type="#_x0000_t75" style="width:287.4pt;height:145.2pt" o:ole="">
            <v:imagedata r:id="rId80" o:title=""/>
          </v:shape>
          <o:OLEObject Type="Embed" ProgID="Equation.AxMath" ShapeID="_x0000_i1165" DrawAspect="Content" ObjectID="_1713538735" r:id="rId81"/>
        </w:object>
      </w:r>
    </w:p>
    <w:p w14:paraId="5263F0A9" w14:textId="77777777" w:rsidR="00AE58C4" w:rsidRDefault="00342036" w:rsidP="00177E42">
      <w:pPr>
        <w:ind w:firstLineChars="0" w:firstLine="0"/>
        <w:rPr>
          <w:rFonts w:hint="eastAsia"/>
        </w:rPr>
      </w:pPr>
      <w:r>
        <w:rPr>
          <w:rFonts w:hint="eastAsia"/>
        </w:rPr>
        <w:t>把</w:t>
      </w:r>
      <w:r w:rsidRPr="00342036">
        <w:rPr>
          <w:position w:val="-12"/>
        </w:rPr>
        <w:object w:dxaOrig="924" w:dyaOrig="527" w14:anchorId="352C91EF">
          <v:shape id="_x0000_i1168" type="#_x0000_t75" style="width:46.2pt;height:26.4pt" o:ole="">
            <v:imagedata r:id="rId82" o:title=""/>
          </v:shape>
          <o:OLEObject Type="Embed" ProgID="Equation.AxMath" ShapeID="_x0000_i1168" DrawAspect="Content" ObjectID="_1713538736" r:id="rId83"/>
        </w:object>
      </w:r>
      <w:r>
        <w:rPr>
          <w:rFonts w:hint="eastAsia"/>
        </w:rPr>
        <w:t>简写为</w:t>
      </w:r>
      <w:r w:rsidRPr="00342036">
        <w:rPr>
          <w:position w:val="-12"/>
        </w:rPr>
        <w:object w:dxaOrig="899" w:dyaOrig="359" w14:anchorId="09E74250">
          <v:shape id="_x0000_i1171" type="#_x0000_t75" style="width:45pt;height:18pt" o:ole="">
            <v:imagedata r:id="rId84" o:title=""/>
          </v:shape>
          <o:OLEObject Type="Embed" ProgID="Equation.AxMath" ShapeID="_x0000_i1171" DrawAspect="Content" ObjectID="_1713538737" r:id="rId85"/>
        </w:object>
      </w:r>
      <w:r>
        <w:rPr>
          <w:rFonts w:hint="eastAsia"/>
        </w:rPr>
        <w:t>，分解成克劳里克积的形式可得：</w:t>
      </w:r>
    </w:p>
    <w:p w14:paraId="5F145E5B" w14:textId="77777777" w:rsidR="00342036" w:rsidRDefault="00342036" w:rsidP="00342036">
      <w:pPr>
        <w:pStyle w:val="AMDisplayEquation"/>
        <w:rPr>
          <w:rFonts w:hint="eastAsia"/>
        </w:rPr>
      </w:pPr>
      <w:r>
        <w:tab/>
      </w:r>
      <w:r w:rsidRPr="00342036">
        <w:rPr>
          <w:position w:val="-124"/>
        </w:rPr>
        <w:object w:dxaOrig="6311" w:dyaOrig="2646" w14:anchorId="07E7AB4B">
          <v:shape id="_x0000_i1174" type="#_x0000_t75" style="width:315.6pt;height:132.6pt" o:ole="">
            <v:imagedata r:id="rId86" o:title=""/>
          </v:shape>
          <o:OLEObject Type="Embed" ProgID="Equation.AxMath" ShapeID="_x0000_i1174" DrawAspect="Content" ObjectID="_1713538738" r:id="rId87"/>
        </w:object>
      </w:r>
    </w:p>
    <w:p w14:paraId="2B74B688" w14:textId="77777777" w:rsidR="00342036" w:rsidRDefault="00A12DF4" w:rsidP="00177E42">
      <w:pPr>
        <w:ind w:firstLineChars="0" w:firstLine="0"/>
      </w:pPr>
      <w:r>
        <w:rPr>
          <w:rFonts w:hint="eastAsia"/>
        </w:rPr>
        <w:t>它显然具有十分优美的形式，虽然不符合题意，但是我们把它实现如下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12DF4" w14:paraId="7456A0D0" w14:textId="77777777" w:rsidTr="00A12DF4">
        <w:tc>
          <w:tcPr>
            <w:tcW w:w="8296" w:type="dxa"/>
          </w:tcPr>
          <w:p w14:paraId="378B4158" w14:textId="77777777" w:rsidR="00A12DF4" w:rsidRDefault="00D856A8" w:rsidP="00D856A8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1B607296" wp14:editId="5E18921F">
                  <wp:extent cx="1539373" cy="3383573"/>
                  <wp:effectExtent l="0" t="0" r="3810" b="762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9373" cy="33835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A642F38" w14:textId="77777777" w:rsidR="00A12DF4" w:rsidRDefault="00D856A8" w:rsidP="00177E42">
      <w:pPr>
        <w:ind w:firstLineChars="0" w:firstLine="0"/>
      </w:pPr>
      <w:r>
        <w:rPr>
          <w:rFonts w:hint="eastAsia"/>
        </w:rPr>
        <w:t>请注意这里我们是如何实现</w:t>
      </w:r>
      <w:r w:rsidRPr="00D856A8">
        <w:rPr>
          <w:position w:val="-29"/>
        </w:rPr>
        <w:object w:dxaOrig="1500" w:dyaOrig="709" w14:anchorId="23A88253">
          <v:shape id="_x0000_i1179" type="#_x0000_t75" style="width:75pt;height:35.4pt" o:ole="">
            <v:imagedata r:id="rId89" o:title=""/>
          </v:shape>
          <o:OLEObject Type="Embed" ProgID="Equation.AxMath" ShapeID="_x0000_i1179" DrawAspect="Content" ObjectID="_1713538739" r:id="rId90"/>
        </w:object>
      </w:r>
      <w:r>
        <w:rPr>
          <w:rFonts w:hint="eastAsia"/>
        </w:rPr>
        <w:t>这两个门的，这里因为初始态为</w:t>
      </w:r>
      <w:r w:rsidRPr="00D856A8">
        <w:rPr>
          <w:position w:val="-12"/>
        </w:rPr>
        <w:object w:dxaOrig="389" w:dyaOrig="359" w14:anchorId="129C790E">
          <v:shape id="_x0000_i1182" type="#_x0000_t75" style="width:19.2pt;height:18pt" o:ole="">
            <v:imagedata r:id="rId91" o:title=""/>
          </v:shape>
          <o:OLEObject Type="Embed" ProgID="Equation.AxMath" ShapeID="_x0000_i1182" DrawAspect="Content" ObjectID="_1713538740" r:id="rId92"/>
        </w:object>
      </w:r>
      <w:r>
        <w:rPr>
          <w:rFonts w:hint="eastAsia"/>
        </w:rPr>
        <w:t>，所以要忽略</w:t>
      </w:r>
      <w:r>
        <w:rPr>
          <w:rFonts w:hint="eastAsia"/>
        </w:rPr>
        <w:t>q</w:t>
      </w:r>
      <w:r>
        <w:t>[2]</w:t>
      </w:r>
      <w:r>
        <w:rPr>
          <w:rFonts w:hint="eastAsia"/>
        </w:rPr>
        <w:t>上的所有制备门操作，同理，对</w:t>
      </w:r>
      <w:r>
        <w:rPr>
          <w:rFonts w:hint="eastAsia"/>
        </w:rPr>
        <w:t>q</w:t>
      </w:r>
      <w:r>
        <w:t>[6]</w:t>
      </w:r>
      <w:r>
        <w:rPr>
          <w:rFonts w:hint="eastAsia"/>
        </w:rPr>
        <w:t>进行</w:t>
      </w:r>
      <w:r>
        <w:rPr>
          <w:rFonts w:hint="eastAsia"/>
        </w:rPr>
        <w:t>X</w:t>
      </w:r>
      <w:r>
        <w:rPr>
          <w:rFonts w:hint="eastAsia"/>
        </w:rPr>
        <w:t>操作后把它变换为</w:t>
      </w:r>
      <w:r w:rsidRPr="00D856A8">
        <w:rPr>
          <w:position w:val="-12"/>
        </w:rPr>
        <w:object w:dxaOrig="389" w:dyaOrig="359" w14:anchorId="17DCCBD4">
          <v:shape id="_x0000_i1185" type="#_x0000_t75" style="width:19.2pt;height:18pt" o:ole="">
            <v:imagedata r:id="rId93" o:title=""/>
          </v:shape>
          <o:OLEObject Type="Embed" ProgID="Equation.AxMath" ShapeID="_x0000_i1185" DrawAspect="Content" ObjectID="_1713538741" r:id="rId94"/>
        </w:object>
      </w:r>
      <w:r>
        <w:rPr>
          <w:rFonts w:hint="eastAsia"/>
        </w:rPr>
        <w:t>，同时也忽略所有对它的制备门操作，这样就可以得到两簇通过</w:t>
      </w:r>
      <w:r w:rsidRPr="00D856A8">
        <w:rPr>
          <w:position w:val="-12"/>
        </w:rPr>
        <w:object w:dxaOrig="342" w:dyaOrig="361" w14:anchorId="0C845145">
          <v:shape id="_x0000_i1188" type="#_x0000_t75" style="width:17.4pt;height:18pt" o:ole="">
            <v:imagedata r:id="rId78" o:title=""/>
          </v:shape>
          <o:OLEObject Type="Embed" ProgID="Equation.AxMath" ShapeID="_x0000_i1188" DrawAspect="Content" ObjectID="_1713538742" r:id="rId95"/>
        </w:object>
      </w:r>
      <w:r>
        <w:rPr>
          <w:rFonts w:hint="eastAsia"/>
        </w:rPr>
        <w:t>分量的量子系统，再让它们分别通过</w:t>
      </w:r>
      <w:r w:rsidRPr="00D856A8">
        <w:rPr>
          <w:position w:val="-12"/>
        </w:rPr>
        <w:object w:dxaOrig="306" w:dyaOrig="359" w14:anchorId="4B2E81F5">
          <v:shape id="_x0000_i1191" type="#_x0000_t75" style="width:15.6pt;height:18pt" o:ole="">
            <v:imagedata r:id="rId96" o:title=""/>
          </v:shape>
          <o:OLEObject Type="Embed" ProgID="Equation.AxMath" ShapeID="_x0000_i1191" DrawAspect="Content" ObjectID="_1713538743" r:id="rId97"/>
        </w:object>
      </w:r>
      <w:r>
        <w:rPr>
          <w:rFonts w:hint="eastAsia"/>
        </w:rPr>
        <w:t>，测量分布，并叠加表示，即可得到与原运算相同的结果，也就是在使用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>CNOT</w:t>
      </w:r>
      <w:r>
        <w:rPr>
          <w:rFonts w:hint="eastAsia"/>
        </w:rPr>
        <w:t>的基础上完成了题目要求，其实我们猜测</w:t>
      </w:r>
      <w:r>
        <w:rPr>
          <w:rFonts w:hint="eastAsia"/>
        </w:rPr>
        <w:t>CNOT</w:t>
      </w:r>
      <w:r>
        <w:rPr>
          <w:rFonts w:hint="eastAsia"/>
        </w:rPr>
        <w:t>门的个数可以更少，最少应该</w:t>
      </w:r>
      <w:r>
        <w:rPr>
          <w:rFonts w:hint="eastAsia"/>
        </w:rPr>
        <w:t>2</w:t>
      </w:r>
      <w:r>
        <w:rPr>
          <w:rFonts w:hint="eastAsia"/>
        </w:rPr>
        <w:t>个就足够，只不过没能验证，这种方法主要的困难在于描述产生湮灭门，</w:t>
      </w:r>
      <w:proofErr w:type="gramStart"/>
      <w:r>
        <w:rPr>
          <w:rFonts w:hint="eastAsia"/>
        </w:rPr>
        <w:t>以及多簇量子</w:t>
      </w:r>
      <w:proofErr w:type="gramEnd"/>
      <w:r>
        <w:rPr>
          <w:rFonts w:hint="eastAsia"/>
        </w:rPr>
        <w:t>如何分别经过同一量子门。</w:t>
      </w:r>
    </w:p>
    <w:p w14:paraId="3074414D" w14:textId="77777777" w:rsidR="00D856A8" w:rsidRDefault="00D856A8" w:rsidP="00177E42">
      <w:pPr>
        <w:ind w:firstLineChars="0" w:firstLine="0"/>
      </w:pPr>
    </w:p>
    <w:p w14:paraId="76F9E529" w14:textId="77777777" w:rsidR="00D856A8" w:rsidRDefault="00D856A8" w:rsidP="00177E42">
      <w:pPr>
        <w:ind w:firstLineChars="0" w:firstLine="0"/>
      </w:pPr>
      <w:r>
        <w:rPr>
          <w:rFonts w:hint="eastAsia"/>
        </w:rPr>
        <w:t>对于本题，提交的结果是一种简单的思路，使用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qubit</w:t>
      </w:r>
      <w:r w:rsidR="00D1210B">
        <w:t xml:space="preserve"> 6 </w:t>
      </w:r>
      <w:r w:rsidR="00D1210B">
        <w:rPr>
          <w:rFonts w:hint="eastAsia"/>
        </w:rPr>
        <w:t>CNOT</w:t>
      </w:r>
      <w:r w:rsidR="00D1210B">
        <w:rPr>
          <w:rFonts w:hint="eastAsia"/>
        </w:rPr>
        <w:t>，线路如下：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B4022" w14:paraId="0A6A1E9C" w14:textId="77777777" w:rsidTr="004B4022">
        <w:tc>
          <w:tcPr>
            <w:tcW w:w="8296" w:type="dxa"/>
          </w:tcPr>
          <w:p w14:paraId="6BD94CF4" w14:textId="77777777" w:rsidR="004B4022" w:rsidRDefault="004B4022" w:rsidP="004B402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6FAAA0DA" wp14:editId="7FE9B31E">
                  <wp:extent cx="4352400" cy="1357200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2400" cy="13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2504CA" w14:textId="77777777" w:rsidR="00D1210B" w:rsidRDefault="009C5A6C" w:rsidP="00177E42">
      <w:pPr>
        <w:ind w:firstLineChars="0" w:firstLine="0"/>
        <w:rPr>
          <w:rFonts w:hint="eastAsia"/>
        </w:rPr>
      </w:pPr>
      <w:r>
        <w:rPr>
          <w:rFonts w:hint="eastAsia"/>
        </w:rPr>
        <w:t>需要做一些小的转换，因为最下方协助比特</w:t>
      </w:r>
      <w:r w:rsidR="00726EA4">
        <w:rPr>
          <w:rFonts w:hint="eastAsia"/>
        </w:rPr>
        <w:t>还处在制备态，所以可以从测得的</w:t>
      </w:r>
      <w:r w:rsidR="00726EA4">
        <w:rPr>
          <w:rFonts w:hint="eastAsia"/>
        </w:rPr>
        <w:t>4</w:t>
      </w:r>
      <w:r w:rsidR="00726EA4">
        <w:rPr>
          <w:rFonts w:hint="eastAsia"/>
        </w:rPr>
        <w:t>比特状态中还原出前三比特：</w:t>
      </w:r>
    </w:p>
    <w:p w14:paraId="3B35831D" w14:textId="77777777" w:rsidR="00726EA4" w:rsidRDefault="00726EA4" w:rsidP="00726EA4">
      <w:pPr>
        <w:pStyle w:val="AMDisplayEquation"/>
        <w:rPr>
          <w:rFonts w:hint="eastAsia"/>
        </w:rPr>
      </w:pPr>
      <w:r>
        <w:tab/>
      </w:r>
      <w:r w:rsidRPr="00726EA4">
        <w:rPr>
          <w:position w:val="-64"/>
        </w:rPr>
        <w:object w:dxaOrig="6460" w:dyaOrig="1430" w14:anchorId="717AB57F">
          <v:shape id="_x0000_i1194" type="#_x0000_t75" style="width:322.8pt;height:71.4pt" o:ole="">
            <v:imagedata r:id="rId99" o:title=""/>
          </v:shape>
          <o:OLEObject Type="Embed" ProgID="Equation.AxMath" ShapeID="_x0000_i1194" DrawAspect="Content" ObjectID="_1713538744" r:id="rId100"/>
        </w:object>
      </w:r>
    </w:p>
    <w:p w14:paraId="0EF3BF30" w14:textId="02327D7C" w:rsidR="00726EA4" w:rsidRDefault="00726EA4" w:rsidP="00177E42">
      <w:pPr>
        <w:ind w:firstLineChars="0" w:firstLine="0"/>
      </w:pPr>
      <w:r>
        <w:rPr>
          <w:rFonts w:hint="eastAsia"/>
        </w:rPr>
        <w:t>由此式编写</w:t>
      </w:r>
      <w:r>
        <w:rPr>
          <w:rFonts w:hint="eastAsia"/>
        </w:rPr>
        <w:t>python</w:t>
      </w:r>
      <w:r>
        <w:rPr>
          <w:rFonts w:hint="eastAsia"/>
        </w:rPr>
        <w:t>代码，得到输出：</w:t>
      </w:r>
    </w:p>
    <w:p w14:paraId="66049FEA" w14:textId="77777777" w:rsidR="009477E4" w:rsidRDefault="009477E4" w:rsidP="00177E42">
      <w:pPr>
        <w:ind w:firstLineChars="0" w:firstLine="0"/>
        <w:rPr>
          <w:rFonts w:hint="eastAsia"/>
        </w:rPr>
      </w:pPr>
      <w:bookmarkStart w:id="0" w:name="_GoBack"/>
      <w:bookmarkEnd w:id="0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A3D10" w14:paraId="1821481F" w14:textId="77777777" w:rsidTr="007A3D10">
        <w:tc>
          <w:tcPr>
            <w:tcW w:w="8296" w:type="dxa"/>
          </w:tcPr>
          <w:p w14:paraId="37FA4B23" w14:textId="77777777" w:rsidR="007A3D10" w:rsidRDefault="007A3D10" w:rsidP="007A3D10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38983B4" wp14:editId="0D8E6955">
                  <wp:extent cx="8866800" cy="1054800"/>
                  <wp:effectExtent l="635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1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866800" cy="105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D88EE6" w14:textId="77777777" w:rsidR="00726EA4" w:rsidRPr="00AE58C4" w:rsidRDefault="00726EA4" w:rsidP="00177E42">
      <w:pPr>
        <w:ind w:firstLineChars="0" w:firstLine="0"/>
        <w:rPr>
          <w:rFonts w:hint="eastAsia"/>
        </w:rPr>
      </w:pPr>
    </w:p>
    <w:sectPr w:rsidR="00726EA4" w:rsidRPr="00AE58C4">
      <w:headerReference w:type="even" r:id="rId102"/>
      <w:headerReference w:type="default" r:id="rId103"/>
      <w:footerReference w:type="even" r:id="rId104"/>
      <w:footerReference w:type="default" r:id="rId105"/>
      <w:headerReference w:type="first" r:id="rId106"/>
      <w:footerReference w:type="first" r:id="rId10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B13FA9" w14:textId="77777777" w:rsidR="00FF51D1" w:rsidRDefault="00FF51D1" w:rsidP="009D6BED">
      <w:pPr>
        <w:ind w:firstLine="480"/>
      </w:pPr>
      <w:r>
        <w:separator/>
      </w:r>
    </w:p>
  </w:endnote>
  <w:endnote w:type="continuationSeparator" w:id="0">
    <w:p w14:paraId="162735C6" w14:textId="77777777" w:rsidR="00FF51D1" w:rsidRDefault="00FF51D1" w:rsidP="009D6BED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02CD01" w14:textId="77777777" w:rsidR="008F2EAB" w:rsidRDefault="008F2EAB">
    <w:pPr>
      <w:pStyle w:val="a8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ECAD7E" w14:textId="77777777" w:rsidR="008F2EAB" w:rsidRDefault="008F2EAB">
    <w:pPr>
      <w:pStyle w:val="a8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B7503E" w14:textId="77777777" w:rsidR="008F2EAB" w:rsidRDefault="008F2EAB">
    <w:pPr>
      <w:pStyle w:val="a8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6DA451" w14:textId="77777777" w:rsidR="00FF51D1" w:rsidRDefault="00FF51D1" w:rsidP="009D6BED">
      <w:pPr>
        <w:ind w:firstLine="480"/>
      </w:pPr>
      <w:r>
        <w:separator/>
      </w:r>
    </w:p>
  </w:footnote>
  <w:footnote w:type="continuationSeparator" w:id="0">
    <w:p w14:paraId="22FCE53C" w14:textId="77777777" w:rsidR="00FF51D1" w:rsidRDefault="00FF51D1" w:rsidP="009D6BED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36A5DC" w14:textId="77777777" w:rsidR="008F2EAB" w:rsidRDefault="008F2EAB">
    <w:pPr>
      <w:pStyle w:val="a6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3878F7" w14:textId="77777777" w:rsidR="008F2EAB" w:rsidRDefault="008F2EAB">
    <w:pPr>
      <w:pStyle w:val="a6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D38DE5" w14:textId="77777777" w:rsidR="008F2EAB" w:rsidRDefault="008F2EAB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94E0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288B1480"/>
    <w:multiLevelType w:val="multilevel"/>
    <w:tmpl w:val="BF6ACD2E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ascii="Times New Roman" w:hAnsi="Times New Roman" w:hint="default"/>
      </w:rPr>
    </w:lvl>
    <w:lvl w:ilvl="1">
      <w:start w:val="1"/>
      <w:numFmt w:val="decimal"/>
      <w:pStyle w:val="2"/>
      <w:lvlText w:val="%1.%2"/>
      <w:lvlJc w:val="left"/>
      <w:pPr>
        <w:ind w:left="425" w:hanging="425"/>
      </w:pPr>
      <w:rPr>
        <w:rFonts w:ascii="Times New Roman" w:hAnsi="Times New Roman" w:hint="default"/>
      </w:rPr>
    </w:lvl>
    <w:lvl w:ilvl="2">
      <w:start w:val="1"/>
      <w:numFmt w:val="decimal"/>
      <w:pStyle w:val="3"/>
      <w:lvlText w:val="%1.%2.%3"/>
      <w:lvlJc w:val="left"/>
      <w:pPr>
        <w:ind w:left="425" w:hanging="425"/>
      </w:pPr>
      <w:rPr>
        <w:rFonts w:ascii="Times New Roman" w:hAnsi="Times New Roman" w:hint="default"/>
      </w:rPr>
    </w:lvl>
    <w:lvl w:ilvl="3">
      <w:start w:val="1"/>
      <w:numFmt w:val="decimal"/>
      <w:pStyle w:val="4"/>
      <w:lvlText w:val="%1.%2.%3.%4"/>
      <w:lvlJc w:val="left"/>
      <w:pPr>
        <w:ind w:left="425" w:hanging="425"/>
      </w:pPr>
      <w:rPr>
        <w:rFonts w:ascii="Times New Roman" w:hAnsi="Times New Roman" w:hint="default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2" w15:restartNumberingAfterBreak="0">
    <w:nsid w:val="429E593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4319481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43A607C2"/>
    <w:multiLevelType w:val="multilevel"/>
    <w:tmpl w:val="55504EB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pStyle w:val="40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5" w15:restartNumberingAfterBreak="0">
    <w:nsid w:val="6FB41CA5"/>
    <w:multiLevelType w:val="hybridMultilevel"/>
    <w:tmpl w:val="4A8400AE"/>
    <w:lvl w:ilvl="0" w:tplc="C1C4F49E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2"/>
  </w:num>
  <w:num w:numId="5">
    <w:abstractNumId w:val="0"/>
  </w:num>
  <w:num w:numId="6">
    <w:abstractNumId w:val="3"/>
  </w:num>
  <w:num w:numId="7">
    <w:abstractNumId w:val="4"/>
  </w:num>
  <w:num w:numId="8">
    <w:abstractNumId w:val="4"/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E34"/>
    <w:rsid w:val="000452E1"/>
    <w:rsid w:val="00165FAF"/>
    <w:rsid w:val="00177E42"/>
    <w:rsid w:val="00251F4A"/>
    <w:rsid w:val="0026365A"/>
    <w:rsid w:val="002B5EB8"/>
    <w:rsid w:val="002B73B6"/>
    <w:rsid w:val="002E28E0"/>
    <w:rsid w:val="0031150E"/>
    <w:rsid w:val="00342036"/>
    <w:rsid w:val="00382D64"/>
    <w:rsid w:val="00383D33"/>
    <w:rsid w:val="0038771C"/>
    <w:rsid w:val="003C1289"/>
    <w:rsid w:val="00435A3E"/>
    <w:rsid w:val="004B4022"/>
    <w:rsid w:val="00513E49"/>
    <w:rsid w:val="00537279"/>
    <w:rsid w:val="005F5904"/>
    <w:rsid w:val="00624082"/>
    <w:rsid w:val="006312AC"/>
    <w:rsid w:val="00686359"/>
    <w:rsid w:val="00726EA4"/>
    <w:rsid w:val="007A3D10"/>
    <w:rsid w:val="00865337"/>
    <w:rsid w:val="008854BB"/>
    <w:rsid w:val="008D2E9F"/>
    <w:rsid w:val="008D4A9D"/>
    <w:rsid w:val="008F2EAB"/>
    <w:rsid w:val="00933EE2"/>
    <w:rsid w:val="00934A12"/>
    <w:rsid w:val="009477E4"/>
    <w:rsid w:val="009C5A6C"/>
    <w:rsid w:val="009D6BED"/>
    <w:rsid w:val="00A12DF4"/>
    <w:rsid w:val="00A142C7"/>
    <w:rsid w:val="00A5187A"/>
    <w:rsid w:val="00AA2FF5"/>
    <w:rsid w:val="00AB0F9F"/>
    <w:rsid w:val="00AE58C4"/>
    <w:rsid w:val="00B07D8D"/>
    <w:rsid w:val="00BC12A3"/>
    <w:rsid w:val="00BF503C"/>
    <w:rsid w:val="00C04856"/>
    <w:rsid w:val="00C078EE"/>
    <w:rsid w:val="00C1051D"/>
    <w:rsid w:val="00D018CD"/>
    <w:rsid w:val="00D11AF5"/>
    <w:rsid w:val="00D1210B"/>
    <w:rsid w:val="00D21899"/>
    <w:rsid w:val="00D856A8"/>
    <w:rsid w:val="00D95170"/>
    <w:rsid w:val="00DA3C4A"/>
    <w:rsid w:val="00DC3CEB"/>
    <w:rsid w:val="00DD14C4"/>
    <w:rsid w:val="00ED7326"/>
    <w:rsid w:val="00F24586"/>
    <w:rsid w:val="00FA0E34"/>
    <w:rsid w:val="00FE365D"/>
    <w:rsid w:val="00FF5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2F9C88"/>
  <w15:chartTrackingRefBased/>
  <w15:docId w15:val="{DA1C4FA2-BB00-4D80-A630-20A336D6A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B0F9F"/>
    <w:pPr>
      <w:widowControl w:val="0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165FAF"/>
    <w:pPr>
      <w:keepNext/>
      <w:keepLines/>
      <w:numPr>
        <w:numId w:val="10"/>
      </w:numPr>
      <w:spacing w:before="240" w:after="120"/>
      <w:ind w:firstLineChars="0" w:firstLine="0"/>
      <w:jc w:val="left"/>
      <w:outlineLvl w:val="0"/>
    </w:pPr>
    <w:rPr>
      <w:rFonts w:eastAsia="黑体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B0F9F"/>
    <w:pPr>
      <w:keepNext/>
      <w:keepLines/>
      <w:numPr>
        <w:ilvl w:val="1"/>
        <w:numId w:val="10"/>
      </w:numPr>
      <w:spacing w:before="120" w:after="120"/>
      <w:ind w:firstLineChars="0" w:firstLine="0"/>
      <w:jc w:val="left"/>
      <w:outlineLvl w:val="1"/>
    </w:pPr>
    <w:rPr>
      <w:rFonts w:eastAsia="黑体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65FAF"/>
    <w:pPr>
      <w:keepNext/>
      <w:keepLines/>
      <w:numPr>
        <w:ilvl w:val="2"/>
        <w:numId w:val="10"/>
      </w:numPr>
      <w:spacing w:before="120" w:after="120"/>
      <w:ind w:firstLineChars="0" w:firstLine="0"/>
      <w:jc w:val="left"/>
      <w:outlineLvl w:val="2"/>
    </w:pPr>
    <w:rPr>
      <w:rFonts w:eastAsia="黑体"/>
      <w:b/>
      <w:bCs/>
      <w:sz w:val="30"/>
      <w:szCs w:val="32"/>
    </w:rPr>
  </w:style>
  <w:style w:type="paragraph" w:styleId="4">
    <w:name w:val="heading 4"/>
    <w:basedOn w:val="a"/>
    <w:next w:val="a"/>
    <w:link w:val="41"/>
    <w:uiPriority w:val="9"/>
    <w:unhideWhenUsed/>
    <w:qFormat/>
    <w:rsid w:val="00DA3C4A"/>
    <w:pPr>
      <w:keepNext/>
      <w:keepLines/>
      <w:numPr>
        <w:ilvl w:val="3"/>
        <w:numId w:val="10"/>
      </w:numPr>
      <w:spacing w:before="120"/>
      <w:ind w:firstLineChars="0" w:firstLine="0"/>
      <w:jc w:val="left"/>
      <w:outlineLvl w:val="3"/>
    </w:pPr>
    <w:rPr>
      <w:rFonts w:eastAsia="黑体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65FAF"/>
    <w:rPr>
      <w:rFonts w:ascii="Times New Roman" w:eastAsia="黑体" w:hAnsi="Times New Roman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rsid w:val="00AB0F9F"/>
    <w:rPr>
      <w:rFonts w:ascii="Times New Roman" w:eastAsia="黑体" w:hAnsi="Times New Roman" w:cstheme="majorBidi"/>
      <w:b/>
      <w:bCs/>
      <w:sz w:val="32"/>
      <w:szCs w:val="32"/>
    </w:rPr>
  </w:style>
  <w:style w:type="paragraph" w:customStyle="1" w:styleId="31">
    <w:name w:val="标题3"/>
    <w:basedOn w:val="a"/>
    <w:next w:val="a"/>
    <w:link w:val="32"/>
    <w:rsid w:val="00933EE2"/>
    <w:pPr>
      <w:spacing w:before="120" w:after="120"/>
      <w:ind w:firstLineChars="0" w:firstLine="0"/>
      <w:jc w:val="left"/>
      <w:outlineLvl w:val="2"/>
    </w:pPr>
    <w:rPr>
      <w:rFonts w:eastAsia="黑体"/>
      <w:sz w:val="30"/>
    </w:rPr>
  </w:style>
  <w:style w:type="paragraph" w:customStyle="1" w:styleId="40">
    <w:name w:val="标题4"/>
    <w:basedOn w:val="a"/>
    <w:next w:val="a"/>
    <w:link w:val="42"/>
    <w:rsid w:val="00933EE2"/>
    <w:pPr>
      <w:numPr>
        <w:ilvl w:val="3"/>
        <w:numId w:val="8"/>
      </w:numPr>
      <w:spacing w:before="120"/>
      <w:ind w:firstLineChars="0" w:firstLine="0"/>
      <w:outlineLvl w:val="3"/>
    </w:pPr>
    <w:rPr>
      <w:b/>
      <w:sz w:val="28"/>
    </w:rPr>
  </w:style>
  <w:style w:type="character" w:customStyle="1" w:styleId="32">
    <w:name w:val="标题3 字符"/>
    <w:basedOn w:val="a0"/>
    <w:link w:val="31"/>
    <w:rsid w:val="00933EE2"/>
    <w:rPr>
      <w:rFonts w:ascii="Times New Roman" w:eastAsia="黑体" w:hAnsi="Times New Roman"/>
      <w:sz w:val="30"/>
    </w:rPr>
  </w:style>
  <w:style w:type="paragraph" w:customStyle="1" w:styleId="a3">
    <w:name w:val="图表"/>
    <w:basedOn w:val="a"/>
    <w:next w:val="a"/>
    <w:link w:val="a4"/>
    <w:qFormat/>
    <w:rsid w:val="00933EE2"/>
    <w:pPr>
      <w:spacing w:beforeLines="50" w:before="50"/>
      <w:ind w:firstLineChars="0" w:firstLine="0"/>
      <w:jc w:val="left"/>
    </w:pPr>
  </w:style>
  <w:style w:type="character" w:customStyle="1" w:styleId="42">
    <w:name w:val="标题4 字符"/>
    <w:basedOn w:val="a0"/>
    <w:link w:val="40"/>
    <w:rsid w:val="00933EE2"/>
    <w:rPr>
      <w:rFonts w:ascii="Times New Roman" w:eastAsia="宋体" w:hAnsi="Times New Roman"/>
      <w:b/>
      <w:sz w:val="28"/>
    </w:rPr>
  </w:style>
  <w:style w:type="paragraph" w:styleId="a5">
    <w:name w:val="List Paragraph"/>
    <w:basedOn w:val="a"/>
    <w:uiPriority w:val="34"/>
    <w:qFormat/>
    <w:rsid w:val="00165FAF"/>
    <w:pPr>
      <w:ind w:firstLine="420"/>
    </w:pPr>
  </w:style>
  <w:style w:type="character" w:customStyle="1" w:styleId="a4">
    <w:name w:val="图表 字符"/>
    <w:basedOn w:val="a0"/>
    <w:link w:val="a3"/>
    <w:rsid w:val="00933EE2"/>
    <w:rPr>
      <w:rFonts w:ascii="Times New Roman" w:eastAsia="宋体" w:hAnsi="Times New Roman"/>
      <w:sz w:val="24"/>
    </w:rPr>
  </w:style>
  <w:style w:type="character" w:customStyle="1" w:styleId="30">
    <w:name w:val="标题 3 字符"/>
    <w:basedOn w:val="a0"/>
    <w:link w:val="3"/>
    <w:uiPriority w:val="9"/>
    <w:rsid w:val="00165FAF"/>
    <w:rPr>
      <w:rFonts w:ascii="Times New Roman" w:eastAsia="黑体" w:hAnsi="Times New Roman"/>
      <w:b/>
      <w:bCs/>
      <w:sz w:val="30"/>
      <w:szCs w:val="32"/>
    </w:rPr>
  </w:style>
  <w:style w:type="character" w:customStyle="1" w:styleId="41">
    <w:name w:val="标题 4 字符"/>
    <w:basedOn w:val="a0"/>
    <w:link w:val="4"/>
    <w:uiPriority w:val="9"/>
    <w:rsid w:val="00DA3C4A"/>
    <w:rPr>
      <w:rFonts w:ascii="Times New Roman" w:eastAsia="黑体" w:hAnsi="Times New Roman" w:cstheme="majorBidi"/>
      <w:b/>
      <w:bCs/>
      <w:sz w:val="28"/>
      <w:szCs w:val="28"/>
    </w:rPr>
  </w:style>
  <w:style w:type="paragraph" w:styleId="a6">
    <w:name w:val="header"/>
    <w:basedOn w:val="a"/>
    <w:link w:val="a7"/>
    <w:uiPriority w:val="99"/>
    <w:unhideWhenUsed/>
    <w:rsid w:val="009D6B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D6BED"/>
    <w:rPr>
      <w:rFonts w:ascii="Times New Roman" w:eastAsia="宋体" w:hAnsi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D6B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D6BED"/>
    <w:rPr>
      <w:rFonts w:ascii="Times New Roman" w:eastAsia="宋体" w:hAnsi="Times New Roman"/>
      <w:sz w:val="18"/>
      <w:szCs w:val="18"/>
    </w:rPr>
  </w:style>
  <w:style w:type="table" w:styleId="aa">
    <w:name w:val="Table Grid"/>
    <w:basedOn w:val="a1"/>
    <w:uiPriority w:val="39"/>
    <w:rsid w:val="00B07D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MDisplayEquation">
    <w:name w:val="AMDisplayEquation"/>
    <w:basedOn w:val="a"/>
    <w:next w:val="a"/>
    <w:link w:val="AMDisplayEquation0"/>
    <w:rsid w:val="005F5904"/>
    <w:pPr>
      <w:tabs>
        <w:tab w:val="center" w:pos="4160"/>
        <w:tab w:val="right" w:pos="8300"/>
      </w:tabs>
      <w:ind w:firstLine="480"/>
    </w:pPr>
  </w:style>
  <w:style w:type="character" w:customStyle="1" w:styleId="AMDisplayEquation0">
    <w:name w:val="AMDisplayEquation 字符"/>
    <w:basedOn w:val="a0"/>
    <w:link w:val="AMDisplayEquation"/>
    <w:rsid w:val="005F5904"/>
    <w:rPr>
      <w:rFonts w:ascii="Times New Roman" w:eastAsia="宋体" w:hAnsi="Times New Roman"/>
      <w:sz w:val="24"/>
    </w:rPr>
  </w:style>
  <w:style w:type="character" w:customStyle="1" w:styleId="sf4438f280">
    <w:name w:val="sf4438f280"/>
    <w:basedOn w:val="a0"/>
    <w:rsid w:val="00383D33"/>
  </w:style>
  <w:style w:type="character" w:customStyle="1" w:styleId="vevariablevaluesummary">
    <w:name w:val="vevariablevaluesummary"/>
    <w:basedOn w:val="a0"/>
    <w:rsid w:val="00383D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9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11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50796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061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8896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3566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4957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682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3086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621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6908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921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3674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422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5460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6800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8745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1051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4983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805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4852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564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2297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5980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3262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709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4569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405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9043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8044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472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3644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2328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7296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640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2304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4887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381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307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2935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7453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4298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7177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3625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8615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38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0520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7312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491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1557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8164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642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2419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9880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7337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2651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5231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4299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692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989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4973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6843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4700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354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7038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8444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0432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7565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6642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5705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6582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1083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5623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0229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7400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95238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4015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2220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4906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859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152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1105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7056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0280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3869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084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327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0666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829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4927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037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0063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836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1219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979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481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3559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4157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818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394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45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9114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0050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8309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1278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2344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5941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3400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715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761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1747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603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830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5157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0727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9045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6975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3487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323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358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908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8914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9247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2607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3265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1665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3418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4991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458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4041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328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1312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0199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4539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5253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68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6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26527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63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0954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767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5347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8360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0572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713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8795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988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1899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4348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0754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5168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6642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8767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066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289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0245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7251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5518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2535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9449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8471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4443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0340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749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033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2002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4053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5431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7272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4019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2823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7943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9599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5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543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751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1531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3193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7262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5985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280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7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758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609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8891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616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99279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763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2765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119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0775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355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139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5647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2224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2763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406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0512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934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522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1801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5184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0762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3396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963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24209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9991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6564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177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8386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9981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7508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7417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5773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9652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11655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6197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0157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817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9633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5498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5397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3513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1692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8874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97553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1705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3920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812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9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2554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7447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7162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3329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9457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185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6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09244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113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6197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6509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9674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970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56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7337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2030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2963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8159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069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1769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4158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8111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3307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79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637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2395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3975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0157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8249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658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452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3293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2835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9075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6326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988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964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6131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5041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7232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1082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2178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0762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3177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4596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238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4697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866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9198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3632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0667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2431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351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2420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035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7102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5903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511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461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3170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209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3967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7697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3961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49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1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49534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37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6056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3809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451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7941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3814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3023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3008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8161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6897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21" Type="http://schemas.openxmlformats.org/officeDocument/2006/relationships/image" Target="media/image9.wmf"/><Relationship Id="rId42" Type="http://schemas.openxmlformats.org/officeDocument/2006/relationships/image" Target="media/image20.wmf"/><Relationship Id="rId47" Type="http://schemas.openxmlformats.org/officeDocument/2006/relationships/oleObject" Target="embeddings/oleObject19.bin"/><Relationship Id="rId63" Type="http://schemas.openxmlformats.org/officeDocument/2006/relationships/oleObject" Target="embeddings/oleObject28.bin"/><Relationship Id="rId68" Type="http://schemas.openxmlformats.org/officeDocument/2006/relationships/oleObject" Target="embeddings/oleObject30.bin"/><Relationship Id="rId84" Type="http://schemas.openxmlformats.org/officeDocument/2006/relationships/image" Target="media/image41.wmf"/><Relationship Id="rId89" Type="http://schemas.openxmlformats.org/officeDocument/2006/relationships/image" Target="media/image44.wmf"/><Relationship Id="rId16" Type="http://schemas.openxmlformats.org/officeDocument/2006/relationships/image" Target="media/image6.png"/><Relationship Id="rId107" Type="http://schemas.openxmlformats.org/officeDocument/2006/relationships/footer" Target="footer3.xml"/><Relationship Id="rId11" Type="http://schemas.openxmlformats.org/officeDocument/2006/relationships/image" Target="media/image3.wmf"/><Relationship Id="rId32" Type="http://schemas.openxmlformats.org/officeDocument/2006/relationships/oleObject" Target="embeddings/oleObject12.bin"/><Relationship Id="rId37" Type="http://schemas.openxmlformats.org/officeDocument/2006/relationships/oleObject" Target="embeddings/oleObject14.bin"/><Relationship Id="rId53" Type="http://schemas.openxmlformats.org/officeDocument/2006/relationships/oleObject" Target="embeddings/oleObject22.bin"/><Relationship Id="rId58" Type="http://schemas.openxmlformats.org/officeDocument/2006/relationships/oleObject" Target="embeddings/oleObject25.bin"/><Relationship Id="rId74" Type="http://schemas.openxmlformats.org/officeDocument/2006/relationships/image" Target="media/image36.wmf"/><Relationship Id="rId79" Type="http://schemas.openxmlformats.org/officeDocument/2006/relationships/oleObject" Target="embeddings/oleObject35.bin"/><Relationship Id="rId102" Type="http://schemas.openxmlformats.org/officeDocument/2006/relationships/header" Target="header1.xml"/><Relationship Id="rId5" Type="http://schemas.openxmlformats.org/officeDocument/2006/relationships/footnotes" Target="footnotes.xml"/><Relationship Id="rId90" Type="http://schemas.openxmlformats.org/officeDocument/2006/relationships/oleObject" Target="embeddings/oleObject40.bin"/><Relationship Id="rId95" Type="http://schemas.openxmlformats.org/officeDocument/2006/relationships/oleObject" Target="embeddings/oleObject4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2.wmf"/><Relationship Id="rId43" Type="http://schemas.openxmlformats.org/officeDocument/2006/relationships/oleObject" Target="embeddings/oleObject17.bin"/><Relationship Id="rId48" Type="http://schemas.openxmlformats.org/officeDocument/2006/relationships/image" Target="media/image23.wmf"/><Relationship Id="rId64" Type="http://schemas.openxmlformats.org/officeDocument/2006/relationships/image" Target="media/image30.wmf"/><Relationship Id="rId69" Type="http://schemas.openxmlformats.org/officeDocument/2006/relationships/image" Target="media/image33.wmf"/><Relationship Id="rId80" Type="http://schemas.openxmlformats.org/officeDocument/2006/relationships/image" Target="media/image39.wmf"/><Relationship Id="rId85" Type="http://schemas.openxmlformats.org/officeDocument/2006/relationships/oleObject" Target="embeddings/oleObject38.bin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33" Type="http://schemas.openxmlformats.org/officeDocument/2006/relationships/image" Target="media/image15.png"/><Relationship Id="rId38" Type="http://schemas.openxmlformats.org/officeDocument/2006/relationships/image" Target="media/image18.wmf"/><Relationship Id="rId59" Type="http://schemas.openxmlformats.org/officeDocument/2006/relationships/oleObject" Target="embeddings/oleObject26.bin"/><Relationship Id="rId103" Type="http://schemas.openxmlformats.org/officeDocument/2006/relationships/header" Target="header2.xml"/><Relationship Id="rId108" Type="http://schemas.openxmlformats.org/officeDocument/2006/relationships/fontTable" Target="fontTable.xml"/><Relationship Id="rId54" Type="http://schemas.openxmlformats.org/officeDocument/2006/relationships/oleObject" Target="embeddings/oleObject23.bin"/><Relationship Id="rId70" Type="http://schemas.openxmlformats.org/officeDocument/2006/relationships/oleObject" Target="embeddings/oleObject31.bin"/><Relationship Id="rId75" Type="http://schemas.openxmlformats.org/officeDocument/2006/relationships/oleObject" Target="embeddings/oleObject33.bin"/><Relationship Id="rId91" Type="http://schemas.openxmlformats.org/officeDocument/2006/relationships/image" Target="media/image45.wmf"/><Relationship Id="rId96" Type="http://schemas.openxmlformats.org/officeDocument/2006/relationships/image" Target="media/image47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image" Target="media/image10.wmf"/><Relationship Id="rId28" Type="http://schemas.openxmlformats.org/officeDocument/2006/relationships/oleObject" Target="embeddings/oleObject10.bin"/><Relationship Id="rId36" Type="http://schemas.openxmlformats.org/officeDocument/2006/relationships/image" Target="media/image17.wmf"/><Relationship Id="rId49" Type="http://schemas.openxmlformats.org/officeDocument/2006/relationships/oleObject" Target="embeddings/oleObject20.bin"/><Relationship Id="rId57" Type="http://schemas.openxmlformats.org/officeDocument/2006/relationships/image" Target="media/image27.wmf"/><Relationship Id="rId106" Type="http://schemas.openxmlformats.org/officeDocument/2006/relationships/header" Target="header3.xml"/><Relationship Id="rId10" Type="http://schemas.openxmlformats.org/officeDocument/2006/relationships/oleObject" Target="embeddings/oleObject2.bin"/><Relationship Id="rId31" Type="http://schemas.openxmlformats.org/officeDocument/2006/relationships/image" Target="media/image14.wmf"/><Relationship Id="rId44" Type="http://schemas.openxmlformats.org/officeDocument/2006/relationships/image" Target="media/image21.wmf"/><Relationship Id="rId52" Type="http://schemas.openxmlformats.org/officeDocument/2006/relationships/image" Target="media/image25.wmf"/><Relationship Id="rId60" Type="http://schemas.openxmlformats.org/officeDocument/2006/relationships/image" Target="media/image28.wmf"/><Relationship Id="rId65" Type="http://schemas.openxmlformats.org/officeDocument/2006/relationships/oleObject" Target="embeddings/oleObject29.bin"/><Relationship Id="rId73" Type="http://schemas.openxmlformats.org/officeDocument/2006/relationships/image" Target="media/image35.png"/><Relationship Id="rId78" Type="http://schemas.openxmlformats.org/officeDocument/2006/relationships/image" Target="media/image38.wmf"/><Relationship Id="rId81" Type="http://schemas.openxmlformats.org/officeDocument/2006/relationships/oleObject" Target="embeddings/oleObject36.bin"/><Relationship Id="rId86" Type="http://schemas.openxmlformats.org/officeDocument/2006/relationships/image" Target="media/image42.wmf"/><Relationship Id="rId94" Type="http://schemas.openxmlformats.org/officeDocument/2006/relationships/oleObject" Target="embeddings/oleObject42.bin"/><Relationship Id="rId99" Type="http://schemas.openxmlformats.org/officeDocument/2006/relationships/image" Target="media/image49.wmf"/><Relationship Id="rId101" Type="http://schemas.openxmlformats.org/officeDocument/2006/relationships/image" Target="media/image50.png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39" Type="http://schemas.openxmlformats.org/officeDocument/2006/relationships/oleObject" Target="embeddings/oleObject15.bin"/><Relationship Id="rId109" Type="http://schemas.openxmlformats.org/officeDocument/2006/relationships/theme" Target="theme/theme1.xml"/><Relationship Id="rId34" Type="http://schemas.openxmlformats.org/officeDocument/2006/relationships/image" Target="media/image16.wmf"/><Relationship Id="rId50" Type="http://schemas.openxmlformats.org/officeDocument/2006/relationships/image" Target="media/image24.wmf"/><Relationship Id="rId55" Type="http://schemas.openxmlformats.org/officeDocument/2006/relationships/image" Target="media/image26.wmf"/><Relationship Id="rId76" Type="http://schemas.openxmlformats.org/officeDocument/2006/relationships/image" Target="media/image37.wmf"/><Relationship Id="rId97" Type="http://schemas.openxmlformats.org/officeDocument/2006/relationships/oleObject" Target="embeddings/oleObject44.bin"/><Relationship Id="rId104" Type="http://schemas.openxmlformats.org/officeDocument/2006/relationships/footer" Target="footer1.xml"/><Relationship Id="rId7" Type="http://schemas.openxmlformats.org/officeDocument/2006/relationships/image" Target="media/image1.wmf"/><Relationship Id="rId71" Type="http://schemas.openxmlformats.org/officeDocument/2006/relationships/image" Target="media/image34.wmf"/><Relationship Id="rId92" Type="http://schemas.openxmlformats.org/officeDocument/2006/relationships/oleObject" Target="embeddings/oleObject41.bin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8.bin"/><Relationship Id="rId40" Type="http://schemas.openxmlformats.org/officeDocument/2006/relationships/image" Target="media/image19.wmf"/><Relationship Id="rId45" Type="http://schemas.openxmlformats.org/officeDocument/2006/relationships/oleObject" Target="embeddings/oleObject18.bin"/><Relationship Id="rId66" Type="http://schemas.openxmlformats.org/officeDocument/2006/relationships/image" Target="media/image31.png"/><Relationship Id="rId87" Type="http://schemas.openxmlformats.org/officeDocument/2006/relationships/oleObject" Target="embeddings/oleObject39.bin"/><Relationship Id="rId61" Type="http://schemas.openxmlformats.org/officeDocument/2006/relationships/oleObject" Target="embeddings/oleObject27.bin"/><Relationship Id="rId82" Type="http://schemas.openxmlformats.org/officeDocument/2006/relationships/image" Target="media/image40.wmf"/><Relationship Id="rId19" Type="http://schemas.openxmlformats.org/officeDocument/2006/relationships/image" Target="media/image8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1.bin"/><Relationship Id="rId35" Type="http://schemas.openxmlformats.org/officeDocument/2006/relationships/oleObject" Target="embeddings/oleObject13.bin"/><Relationship Id="rId56" Type="http://schemas.openxmlformats.org/officeDocument/2006/relationships/oleObject" Target="embeddings/oleObject24.bin"/><Relationship Id="rId77" Type="http://schemas.openxmlformats.org/officeDocument/2006/relationships/oleObject" Target="embeddings/oleObject34.bin"/><Relationship Id="rId100" Type="http://schemas.openxmlformats.org/officeDocument/2006/relationships/oleObject" Target="embeddings/oleObject45.bin"/><Relationship Id="rId105" Type="http://schemas.openxmlformats.org/officeDocument/2006/relationships/footer" Target="footer2.xml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1.bin"/><Relationship Id="rId72" Type="http://schemas.openxmlformats.org/officeDocument/2006/relationships/oleObject" Target="embeddings/oleObject32.bin"/><Relationship Id="rId93" Type="http://schemas.openxmlformats.org/officeDocument/2006/relationships/image" Target="media/image46.wmf"/><Relationship Id="rId98" Type="http://schemas.openxmlformats.org/officeDocument/2006/relationships/image" Target="media/image48.png"/><Relationship Id="rId3" Type="http://schemas.openxmlformats.org/officeDocument/2006/relationships/settings" Target="settings.xml"/><Relationship Id="rId25" Type="http://schemas.openxmlformats.org/officeDocument/2006/relationships/image" Target="media/image11.wmf"/><Relationship Id="rId46" Type="http://schemas.openxmlformats.org/officeDocument/2006/relationships/image" Target="media/image22.wmf"/><Relationship Id="rId67" Type="http://schemas.openxmlformats.org/officeDocument/2006/relationships/image" Target="media/image32.png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6.bin"/><Relationship Id="rId62" Type="http://schemas.openxmlformats.org/officeDocument/2006/relationships/image" Target="media/image29.wmf"/><Relationship Id="rId83" Type="http://schemas.openxmlformats.org/officeDocument/2006/relationships/oleObject" Target="embeddings/oleObject37.bin"/><Relationship Id="rId88" Type="http://schemas.openxmlformats.org/officeDocument/2006/relationships/image" Target="media/image4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0657\Documents\&#33258;&#23450;&#20041;%20Office%20&#27169;&#26495;\uni_word_%20.do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uni_word_ .dotm</Template>
  <TotalTime>1140</TotalTime>
  <Pages>1</Pages>
  <Words>3843</Words>
  <Characters>21906</Characters>
  <Application>Microsoft Office Word</Application>
  <DocSecurity>0</DocSecurity>
  <Lines>182</Lines>
  <Paragraphs>51</Paragraphs>
  <ScaleCrop>false</ScaleCrop>
  <Company/>
  <LinksUpToDate>false</LinksUpToDate>
  <CharactersWithSpaces>25698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周万川</dc:creator>
  <cp:keywords/>
  <dc:description/>
  <cp:lastModifiedBy>周万川</cp:lastModifiedBy>
  <cp:revision>16</cp:revision>
  <cp:lastPrinted>2022-05-08T04:52:00Z</cp:lastPrinted>
  <dcterms:created xsi:type="dcterms:W3CDTF">2022-05-07T13:24:00Z</dcterms:created>
  <dcterms:modified xsi:type="dcterms:W3CDTF">2022-05-08T10:06:00Z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</Properties>
</file>